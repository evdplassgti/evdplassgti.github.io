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8"/>
      </w:tblGrid>
      <w:tr w:rsidR="00CA51C4" w14:paraId="7FFA3DB2" w14:textId="77777777">
        <w:trPr>
          <w:trHeight w:hRule="exact" w:val="7953"/>
        </w:trPr>
        <w:tc>
          <w:tcPr>
            <w:tcW w:w="8548" w:type="dxa"/>
          </w:tcPr>
          <w:p w14:paraId="2474DABF" w14:textId="6A47AFE7" w:rsidR="00257C6F" w:rsidRPr="0016029B" w:rsidRDefault="00CA51C4" w:rsidP="00257C6F">
            <w:pPr>
              <w:pStyle w:val="TitelSogeti"/>
              <w:spacing w:before="360" w:after="0" w:line="420" w:lineRule="atLeast"/>
              <w:ind w:left="0" w:right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fldChar w:fldCharType="begin"/>
            </w:r>
            <w:r w:rsidRPr="0016029B">
              <w:rPr>
                <w:rFonts w:ascii="Verdana" w:hAnsi="Verdana"/>
                <w:lang w:val="en-US"/>
              </w:rPr>
              <w:instrText xml:space="preserve"> DOCPROPERTY "RapportTitel" \* MERGEFORMAT </w:instrText>
            </w:r>
            <w:r>
              <w:rPr>
                <w:rFonts w:ascii="Verdana" w:hAnsi="Verdana"/>
              </w:rPr>
              <w:fldChar w:fldCharType="separate"/>
            </w:r>
            <w:r w:rsidR="009F6757">
              <w:rPr>
                <w:rFonts w:ascii="Verdana" w:hAnsi="Verdana"/>
                <w:lang w:val="en-US"/>
              </w:rPr>
              <w:t>S</w:t>
            </w:r>
            <w:r w:rsidR="001A1A60">
              <w:rPr>
                <w:rFonts w:ascii="Verdana" w:hAnsi="Verdana"/>
                <w:lang w:val="en-US"/>
              </w:rPr>
              <w:t xml:space="preserve">ogeti </w:t>
            </w:r>
            <w:r w:rsidR="009F6757">
              <w:rPr>
                <w:rFonts w:ascii="Verdana" w:hAnsi="Verdana"/>
                <w:lang w:val="en-US"/>
              </w:rPr>
              <w:t>S</w:t>
            </w:r>
            <w:r w:rsidR="001A1A60">
              <w:rPr>
                <w:rFonts w:ascii="Verdana" w:hAnsi="Verdana"/>
                <w:lang w:val="en-US"/>
              </w:rPr>
              <w:t xml:space="preserve">mart </w:t>
            </w:r>
            <w:r w:rsidR="009F6757">
              <w:rPr>
                <w:rFonts w:ascii="Verdana" w:hAnsi="Verdana"/>
                <w:lang w:val="en-US"/>
              </w:rPr>
              <w:t>W</w:t>
            </w:r>
            <w:r w:rsidR="001A1A60">
              <w:rPr>
                <w:rFonts w:ascii="Verdana" w:hAnsi="Verdana"/>
                <w:lang w:val="en-US"/>
              </w:rPr>
              <w:t>orkspace</w:t>
            </w:r>
            <w:r w:rsidR="009F6757">
              <w:rPr>
                <w:rFonts w:ascii="Verdana" w:hAnsi="Verdana"/>
                <w:lang w:val="en-US"/>
              </w:rPr>
              <w:t xml:space="preserve"> Packaging Intake Form</w:t>
            </w:r>
            <w:r w:rsidR="00F92644">
              <w:rPr>
                <w:rFonts w:ascii="Verdana" w:hAnsi="Verdana"/>
                <w:lang w:val="en-US"/>
              </w:rPr>
              <w:t>ULIER</w:t>
            </w:r>
            <w:r w:rsidR="009F6757">
              <w:rPr>
                <w:rFonts w:ascii="Verdana" w:hAnsi="Verdana"/>
                <w:lang w:val="en-US"/>
              </w:rPr>
              <w:t xml:space="preserve"> </w:t>
            </w:r>
            <w:r>
              <w:rPr>
                <w:rFonts w:ascii="Verdana" w:hAnsi="Verdana"/>
              </w:rPr>
              <w:fldChar w:fldCharType="end"/>
            </w:r>
          </w:p>
          <w:p w14:paraId="31F89B91" w14:textId="77777777" w:rsidR="00CA51C4" w:rsidRPr="0016029B" w:rsidRDefault="00CA51C4">
            <w:pPr>
              <w:pStyle w:val="TitelSogeti"/>
              <w:spacing w:after="0" w:line="420" w:lineRule="atLeast"/>
              <w:ind w:left="0" w:right="0"/>
              <w:jc w:val="center"/>
              <w:rPr>
                <w:rFonts w:ascii="Verdana" w:hAnsi="Verdana"/>
                <w:lang w:val="en-US"/>
              </w:rPr>
            </w:pPr>
          </w:p>
          <w:p w14:paraId="2974DCC6" w14:textId="77777777" w:rsidR="00CA51C4" w:rsidRPr="0016029B" w:rsidRDefault="00CA51C4">
            <w:pPr>
              <w:pStyle w:val="TitelSogeti"/>
              <w:spacing w:after="0" w:line="420" w:lineRule="atLeast"/>
              <w:ind w:left="0" w:right="0"/>
              <w:jc w:val="center"/>
              <w:rPr>
                <w:rFonts w:ascii="Verdana" w:hAnsi="Verdana"/>
                <w:lang w:val="en-US"/>
              </w:rPr>
            </w:pPr>
          </w:p>
          <w:p w14:paraId="03465C45" w14:textId="77777777" w:rsidR="00CA51C4" w:rsidRPr="000E4B62" w:rsidRDefault="00CA51C4">
            <w:pPr>
              <w:pStyle w:val="TitelSogeti"/>
              <w:spacing w:after="0" w:line="420" w:lineRule="atLeast"/>
              <w:ind w:left="1631" w:right="0" w:hanging="1417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3D4E695B" w14:textId="679AE10C" w:rsidR="00CA51C4" w:rsidRPr="00725540" w:rsidRDefault="00E32327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APPLICATION-ID</w:t>
            </w:r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tab/>
            </w:r>
            <w:r w:rsidR="00CA51C4">
              <w:rPr>
                <w:rFonts w:ascii="Verdana" w:hAnsi="Verdana"/>
                <w:sz w:val="24"/>
                <w:szCs w:val="24"/>
              </w:rPr>
              <w:fldChar w:fldCharType="begin">
                <w:ffData>
                  <w:name w:val="SogetiCode"/>
                  <w:enabled/>
                  <w:calcOnExit w:val="0"/>
                  <w:textInput>
                    <w:maxLength w:val="9"/>
                    <w:format w:val="Hoofdletters"/>
                  </w:textInput>
                </w:ffData>
              </w:fldChar>
            </w:r>
            <w:bookmarkStart w:id="0" w:name="SogetiCode"/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instrText xml:space="preserve"> FORMTEXT </w:instrText>
            </w:r>
            <w:r w:rsidR="00CA51C4">
              <w:rPr>
                <w:rFonts w:ascii="Verdana" w:hAnsi="Verdana"/>
                <w:sz w:val="24"/>
                <w:szCs w:val="24"/>
              </w:rPr>
            </w:r>
            <w:r w:rsidR="00CA51C4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CA51C4">
              <w:rPr>
                <w:rFonts w:ascii="Verdana" w:hAnsi="Verdana"/>
                <w:sz w:val="24"/>
                <w:szCs w:val="24"/>
              </w:rPr>
              <w:fldChar w:fldCharType="end"/>
            </w:r>
            <w:bookmarkEnd w:id="0"/>
          </w:p>
          <w:p w14:paraId="042C9AF0" w14:textId="0A3D2AAD" w:rsidR="00CA51C4" w:rsidRDefault="00725540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fr-FR"/>
              </w:rPr>
            </w:pPr>
            <w:r>
              <w:rPr>
                <w:rFonts w:ascii="Verdana" w:hAnsi="Verdana"/>
                <w:sz w:val="24"/>
                <w:szCs w:val="24"/>
                <w:lang w:val="fr-FR"/>
              </w:rPr>
              <w:t>Applicat</w:t>
            </w:r>
            <w:r w:rsidR="00F92644">
              <w:rPr>
                <w:rFonts w:ascii="Verdana" w:hAnsi="Verdana"/>
                <w:sz w:val="24"/>
                <w:szCs w:val="24"/>
                <w:lang w:val="fr-FR"/>
              </w:rPr>
              <w:t>IE</w:t>
            </w:r>
            <w:r>
              <w:rPr>
                <w:rFonts w:ascii="Verdana" w:hAnsi="Verdana"/>
                <w:sz w:val="24"/>
                <w:szCs w:val="24"/>
                <w:lang w:val="fr-FR"/>
              </w:rPr>
              <w:t>Na</w:t>
            </w:r>
            <w:r w:rsidR="00F92644">
              <w:rPr>
                <w:rFonts w:ascii="Verdana" w:hAnsi="Verdana"/>
                <w:sz w:val="24"/>
                <w:szCs w:val="24"/>
                <w:lang w:val="fr-FR"/>
              </w:rPr>
              <w:t>a</w:t>
            </w:r>
            <w:r>
              <w:rPr>
                <w:rFonts w:ascii="Verdana" w:hAnsi="Verdana"/>
                <w:sz w:val="24"/>
                <w:szCs w:val="24"/>
                <w:lang w:val="fr-FR"/>
              </w:rPr>
              <w:t>m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tab/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begin">
                <w:ffData>
                  <w:name w:val="ApplNaam"/>
                  <w:enabled/>
                  <w:calcOnExit w:val="0"/>
                  <w:textInput/>
                </w:ffData>
              </w:fldChar>
            </w:r>
            <w:bookmarkStart w:id="1" w:name="ApplNaam"/>
            <w:r w:rsidR="00CA51C4">
              <w:rPr>
                <w:rFonts w:ascii="Verdana" w:hAnsi="Verdana"/>
                <w:sz w:val="24"/>
                <w:szCs w:val="24"/>
                <w:lang w:val="fr-FR"/>
              </w:rPr>
              <w:instrText xml:space="preserve"> FORMTEXT </w:instrTex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end"/>
            </w:r>
            <w:bookmarkEnd w:id="1"/>
          </w:p>
          <w:p w14:paraId="3E408942" w14:textId="2E94CFBA" w:rsidR="00CA51C4" w:rsidRDefault="00725540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fr-FR"/>
              </w:rPr>
            </w:pPr>
            <w:r w:rsidRPr="00725540">
              <w:rPr>
                <w:rFonts w:ascii="Verdana" w:hAnsi="Verdana"/>
                <w:sz w:val="24"/>
                <w:szCs w:val="24"/>
                <w:lang w:val="en-US"/>
              </w:rPr>
              <w:t>APPLICATI</w:t>
            </w:r>
            <w:r w:rsidR="00F92644">
              <w:rPr>
                <w:rFonts w:ascii="Verdana" w:hAnsi="Verdana"/>
                <w:sz w:val="24"/>
                <w:szCs w:val="24"/>
                <w:lang w:val="en-US"/>
              </w:rPr>
              <w:t>E</w:t>
            </w:r>
            <w:r w:rsidRPr="00725540">
              <w:rPr>
                <w:rFonts w:ascii="Verdana" w:hAnsi="Verdana"/>
                <w:sz w:val="24"/>
                <w:szCs w:val="24"/>
                <w:lang w:val="en-US"/>
              </w:rPr>
              <w:t>Versi</w:t>
            </w:r>
            <w:r w:rsidR="00F92644">
              <w:rPr>
                <w:rFonts w:ascii="Verdana" w:hAnsi="Verdana"/>
                <w:sz w:val="24"/>
                <w:szCs w:val="24"/>
                <w:lang w:val="en-US"/>
              </w:rPr>
              <w:t>E</w:t>
            </w:r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tab/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begin">
                <w:ffData>
                  <w:name w:val="Applversie"/>
                  <w:enabled/>
                  <w:calcOnExit w:val="0"/>
                  <w:textInput/>
                </w:ffData>
              </w:fldChar>
            </w:r>
            <w:bookmarkStart w:id="2" w:name="Applversie"/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instrText xml:space="preserve"> FORMTEXT </w:instrTex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end"/>
            </w:r>
            <w:bookmarkEnd w:id="2"/>
          </w:p>
          <w:p w14:paraId="4CDE78ED" w14:textId="15B69DB2" w:rsidR="00CA51C4" w:rsidRPr="00725540" w:rsidRDefault="00725540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en-US"/>
              </w:rPr>
            </w:pPr>
            <w:r w:rsidRPr="00725540">
              <w:rPr>
                <w:rFonts w:ascii="Verdana" w:hAnsi="Verdana"/>
                <w:sz w:val="24"/>
                <w:szCs w:val="24"/>
                <w:lang w:val="en-US"/>
              </w:rPr>
              <w:t>Applicati</w:t>
            </w:r>
            <w:r w:rsidR="00F92644">
              <w:rPr>
                <w:rFonts w:ascii="Verdana" w:hAnsi="Verdana"/>
                <w:sz w:val="24"/>
                <w:szCs w:val="24"/>
                <w:lang w:val="en-US"/>
              </w:rPr>
              <w:t>ETAAL</w:t>
            </w:r>
            <w:r w:rsidR="00CA51C4" w:rsidRPr="00725540">
              <w:rPr>
                <w:rFonts w:ascii="Verdana" w:hAnsi="Verdana"/>
                <w:sz w:val="24"/>
                <w:szCs w:val="24"/>
                <w:lang w:val="en-US"/>
              </w:rPr>
              <w:tab/>
            </w:r>
            <w:r w:rsidR="00BE47D9">
              <w:rPr>
                <w:sz w:val="22"/>
                <w:szCs w:val="22"/>
              </w:rPr>
              <w:fldChar w:fldCharType="begin">
                <w:ffData>
                  <w:name w:val="Appltaal"/>
                  <w:enabled/>
                  <w:calcOnExit w:val="0"/>
                  <w:ddList>
                    <w:listEntry w:val="&lt;&lt;Taal&gt;&gt;"/>
                    <w:listEntry w:val="NL"/>
                    <w:listEntry w:val="EN"/>
                    <w:listEntry w:val="Else"/>
                  </w:ddList>
                </w:ffData>
              </w:fldChar>
            </w:r>
            <w:bookmarkStart w:id="3" w:name="Appltaal"/>
            <w:r w:rsidR="00BE47D9">
              <w:rPr>
                <w:sz w:val="22"/>
                <w:szCs w:val="22"/>
              </w:rPr>
              <w:instrText xml:space="preserve"> FORMDROPDOWN </w:instrText>
            </w:r>
            <w:r w:rsidR="00B71B31">
              <w:rPr>
                <w:sz w:val="22"/>
                <w:szCs w:val="22"/>
              </w:rPr>
            </w:r>
            <w:r w:rsidR="00B71B31">
              <w:rPr>
                <w:sz w:val="22"/>
                <w:szCs w:val="22"/>
              </w:rPr>
              <w:fldChar w:fldCharType="separate"/>
            </w:r>
            <w:r w:rsidR="00BE47D9">
              <w:rPr>
                <w:sz w:val="22"/>
                <w:szCs w:val="22"/>
              </w:rPr>
              <w:fldChar w:fldCharType="end"/>
            </w:r>
            <w:bookmarkEnd w:id="3"/>
            <w:r w:rsidR="00CA51C4" w:rsidRPr="00725540">
              <w:rPr>
                <w:sz w:val="22"/>
                <w:szCs w:val="22"/>
                <w:lang w:val="en-US"/>
              </w:rPr>
              <w:t xml:space="preserve">     </w:t>
            </w:r>
            <w:r>
              <w:rPr>
                <w:sz w:val="16"/>
                <w:szCs w:val="22"/>
                <w:lang w:val="en-US"/>
              </w:rPr>
              <w:t>i</w:t>
            </w:r>
            <w:r w:rsidR="00BE47D9">
              <w:rPr>
                <w:sz w:val="16"/>
                <w:szCs w:val="22"/>
                <w:lang w:val="en-US"/>
              </w:rPr>
              <w:t>ndien anders</w:t>
            </w:r>
            <w:r w:rsidR="00CA51C4" w:rsidRPr="00725540">
              <w:rPr>
                <w:sz w:val="22"/>
                <w:szCs w:val="22"/>
                <w:lang w:val="en-US"/>
              </w:rPr>
              <w:t xml:space="preserve">: </w:t>
            </w:r>
            <w:r w:rsidR="00CA51C4">
              <w:rPr>
                <w:sz w:val="22"/>
                <w:szCs w:val="22"/>
              </w:rPr>
              <w:fldChar w:fldCharType="begin">
                <w:ffData>
                  <w:name w:val="Taalanders"/>
                  <w:enabled/>
                  <w:calcOnExit w:val="0"/>
                  <w:textInput/>
                </w:ffData>
              </w:fldChar>
            </w:r>
            <w:bookmarkStart w:id="4" w:name="Taalanders"/>
            <w:r w:rsidR="00CA51C4" w:rsidRPr="00725540">
              <w:rPr>
                <w:sz w:val="22"/>
                <w:szCs w:val="22"/>
                <w:lang w:val="en-US"/>
              </w:rPr>
              <w:instrText xml:space="preserve"> FORMTEXT </w:instrText>
            </w:r>
            <w:r w:rsidR="00CA51C4">
              <w:rPr>
                <w:sz w:val="22"/>
                <w:szCs w:val="22"/>
              </w:rPr>
            </w:r>
            <w:r w:rsidR="00CA51C4">
              <w:rPr>
                <w:sz w:val="22"/>
                <w:szCs w:val="22"/>
              </w:rPr>
              <w:fldChar w:fldCharType="separate"/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257C6F">
              <w:rPr>
                <w:noProof/>
                <w:sz w:val="22"/>
                <w:szCs w:val="22"/>
              </w:rPr>
              <w:t> </w:t>
            </w:r>
            <w:r w:rsidR="00CA51C4">
              <w:rPr>
                <w:sz w:val="22"/>
                <w:szCs w:val="22"/>
              </w:rPr>
              <w:fldChar w:fldCharType="end"/>
            </w:r>
            <w:bookmarkEnd w:id="4"/>
          </w:p>
          <w:p w14:paraId="0DD1EEAC" w14:textId="0F1FC096" w:rsidR="001B0851" w:rsidRDefault="00F92644" w:rsidP="00725540">
            <w:pPr>
              <w:pStyle w:val="TitelSogeti"/>
              <w:spacing w:after="0" w:line="420" w:lineRule="atLeast"/>
              <w:ind w:left="3780" w:right="0" w:hanging="3496"/>
              <w:rPr>
                <w:rFonts w:ascii="Verdana" w:hAnsi="Verdana"/>
                <w:sz w:val="24"/>
                <w:szCs w:val="24"/>
                <w:lang w:val="fr-FR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LEVERANCIER</w:t>
            </w:r>
            <w:r w:rsidR="001B0851" w:rsidRPr="00725540">
              <w:rPr>
                <w:rFonts w:ascii="Verdana" w:hAnsi="Verdana"/>
                <w:sz w:val="24"/>
                <w:szCs w:val="24"/>
                <w:lang w:val="en-US"/>
              </w:rPr>
              <w:tab/>
            </w:r>
            <w:bookmarkStart w:id="5" w:name="Leverancier"/>
            <w:r w:rsidR="00391B52">
              <w:rPr>
                <w:rFonts w:ascii="Verdana" w:hAnsi="Verdana"/>
                <w:sz w:val="24"/>
                <w:szCs w:val="24"/>
                <w:lang w:val="fr-FR"/>
              </w:rPr>
              <w:fldChar w:fldCharType="begin">
                <w:ffData>
                  <w:name w:val="Leverancier"/>
                  <w:enabled/>
                  <w:calcOnExit w:val="0"/>
                  <w:textInput/>
                </w:ffData>
              </w:fldChar>
            </w:r>
            <w:r w:rsidR="00391B52">
              <w:rPr>
                <w:rFonts w:ascii="Verdana" w:hAnsi="Verdana"/>
                <w:sz w:val="24"/>
                <w:szCs w:val="24"/>
                <w:lang w:val="fr-FR"/>
              </w:rPr>
              <w:instrText xml:space="preserve"> FORMTEXT </w:instrText>
            </w:r>
            <w:r w:rsidR="00391B52">
              <w:rPr>
                <w:rFonts w:ascii="Verdana" w:hAnsi="Verdana"/>
                <w:sz w:val="24"/>
                <w:szCs w:val="24"/>
                <w:lang w:val="fr-FR"/>
              </w:rPr>
            </w:r>
            <w:r w:rsidR="00391B52">
              <w:rPr>
                <w:rFonts w:ascii="Verdana" w:hAnsi="Verdana"/>
                <w:sz w:val="24"/>
                <w:szCs w:val="24"/>
                <w:lang w:val="fr-FR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 </w:t>
            </w:r>
            <w:r w:rsidR="00391B52">
              <w:rPr>
                <w:rFonts w:ascii="Verdana" w:hAnsi="Verdana"/>
                <w:sz w:val="24"/>
                <w:szCs w:val="24"/>
                <w:lang w:val="fr-FR"/>
              </w:rPr>
              <w:fldChar w:fldCharType="end"/>
            </w:r>
            <w:bookmarkEnd w:id="5"/>
          </w:p>
          <w:p w14:paraId="49BDF667" w14:textId="77777777" w:rsidR="00487881" w:rsidRPr="00725540" w:rsidRDefault="00487881">
            <w:pPr>
              <w:pStyle w:val="TitelSogeti"/>
              <w:spacing w:after="0" w:line="420" w:lineRule="atLeast"/>
              <w:ind w:left="3119" w:right="0" w:hanging="2835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17A2B6EB" w14:textId="4162C85A" w:rsidR="00CA51C4" w:rsidRPr="00970139" w:rsidRDefault="00175838" w:rsidP="00175838">
            <w:pPr>
              <w:pStyle w:val="TitelSogeti"/>
              <w:spacing w:after="0" w:line="420" w:lineRule="atLeast"/>
              <w:ind w:left="0" w:right="0"/>
              <w:rPr>
                <w:rFonts w:ascii="Verdana" w:hAnsi="Verdana"/>
                <w:sz w:val="24"/>
                <w:szCs w:val="24"/>
                <w:lang w:val="en-US"/>
              </w:rPr>
            </w:pPr>
            <w:r w:rsidRPr="00725540">
              <w:rPr>
                <w:rFonts w:ascii="Verdana" w:hAnsi="Verdana"/>
                <w:sz w:val="24"/>
                <w:szCs w:val="24"/>
                <w:lang w:val="en-US"/>
              </w:rPr>
              <w:t xml:space="preserve">    </w:t>
            </w:r>
            <w:r w:rsidR="00CA51C4" w:rsidRPr="00970139">
              <w:rPr>
                <w:rFonts w:ascii="Verdana" w:hAnsi="Verdana"/>
                <w:sz w:val="24"/>
                <w:szCs w:val="24"/>
                <w:lang w:val="en-US"/>
              </w:rPr>
              <w:t>intake</w:t>
            </w:r>
            <w:r w:rsidR="00F92644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="00CA51C4" w:rsidRPr="00970139">
              <w:rPr>
                <w:rFonts w:ascii="Verdana" w:hAnsi="Verdana"/>
                <w:sz w:val="24"/>
                <w:szCs w:val="24"/>
                <w:lang w:val="en-US"/>
              </w:rPr>
              <w:t>D</w:t>
            </w:r>
            <w:r w:rsidR="00725540" w:rsidRPr="00970139">
              <w:rPr>
                <w:rFonts w:ascii="Verdana" w:hAnsi="Verdana"/>
                <w:sz w:val="24"/>
                <w:szCs w:val="24"/>
                <w:lang w:val="en-US"/>
              </w:rPr>
              <w:t>at</w:t>
            </w:r>
            <w:r w:rsidR="00F92644">
              <w:rPr>
                <w:rFonts w:ascii="Verdana" w:hAnsi="Verdana"/>
                <w:sz w:val="24"/>
                <w:szCs w:val="24"/>
                <w:lang w:val="en-US"/>
              </w:rPr>
              <w:t>UM</w:t>
            </w:r>
            <w:r w:rsidR="00725540"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          </w:t>
            </w:r>
            <w:r w:rsidR="00725540">
              <w:rPr>
                <w:rFonts w:ascii="Verdana" w:hAnsi="Verdana"/>
                <w:sz w:val="24"/>
                <w:szCs w:val="24"/>
              </w:rPr>
              <w:fldChar w:fldCharType="begin">
                <w:ffData>
                  <w:name w:val="Tekstvak14"/>
                  <w:enabled/>
                  <w:calcOnExit w:val="0"/>
                  <w:textInput>
                    <w:type w:val="date"/>
                    <w:format w:val="d MMMM yyyy"/>
                  </w:textInput>
                </w:ffData>
              </w:fldChar>
            </w:r>
            <w:bookmarkStart w:id="6" w:name="Tekstvak14"/>
            <w:r w:rsidR="00725540" w:rsidRPr="00970139">
              <w:rPr>
                <w:rFonts w:ascii="Verdana" w:hAnsi="Verdana"/>
                <w:sz w:val="24"/>
                <w:szCs w:val="24"/>
                <w:lang w:val="en-US"/>
              </w:rPr>
              <w:instrText xml:space="preserve"> FORMTEXT </w:instrText>
            </w:r>
            <w:r w:rsidR="00725540">
              <w:rPr>
                <w:rFonts w:ascii="Verdana" w:hAnsi="Verdana"/>
                <w:sz w:val="24"/>
                <w:szCs w:val="24"/>
              </w:rPr>
            </w:r>
            <w:r w:rsidR="00725540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257C6F">
              <w:rPr>
                <w:rFonts w:ascii="Verdana" w:hAnsi="Verdana"/>
                <w:noProof/>
                <w:sz w:val="24"/>
                <w:szCs w:val="24"/>
              </w:rPr>
              <w:t> </w:t>
            </w:r>
            <w:r w:rsidR="00725540">
              <w:rPr>
                <w:rFonts w:ascii="Verdana" w:hAnsi="Verdana"/>
                <w:sz w:val="24"/>
                <w:szCs w:val="24"/>
              </w:rPr>
              <w:fldChar w:fldCharType="end"/>
            </w:r>
            <w:bookmarkEnd w:id="6"/>
            <w:r w:rsidR="00725540"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   </w:t>
            </w:r>
          </w:p>
          <w:p w14:paraId="5850259E" w14:textId="017982FC" w:rsidR="00CA51C4" w:rsidRPr="00970139" w:rsidRDefault="00175838" w:rsidP="00725540">
            <w:pPr>
              <w:pStyle w:val="TitelSogeti"/>
              <w:spacing w:after="0" w:line="420" w:lineRule="atLeast"/>
              <w:ind w:left="2790" w:right="0" w:hanging="2506"/>
              <w:rPr>
                <w:rFonts w:ascii="Verdana" w:hAnsi="Verdana"/>
                <w:sz w:val="24"/>
                <w:szCs w:val="24"/>
                <w:lang w:val="en-US"/>
              </w:rPr>
            </w:pPr>
            <w:r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="00CA51C4" w:rsidRPr="00970139">
              <w:rPr>
                <w:rFonts w:ascii="Verdana" w:hAnsi="Verdana"/>
                <w:sz w:val="24"/>
                <w:szCs w:val="24"/>
                <w:lang w:val="en-US"/>
              </w:rPr>
              <w:t>iNTAKE</w:t>
            </w:r>
            <w:r w:rsidR="00F92644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="00CA51C4" w:rsidRPr="00970139">
              <w:rPr>
                <w:rFonts w:ascii="Verdana" w:hAnsi="Verdana"/>
                <w:sz w:val="24"/>
                <w:szCs w:val="24"/>
                <w:lang w:val="en-US"/>
              </w:rPr>
              <w:t>VERSI</w:t>
            </w:r>
            <w:r w:rsidR="00F92644">
              <w:rPr>
                <w:rFonts w:ascii="Verdana" w:hAnsi="Verdana"/>
                <w:sz w:val="24"/>
                <w:szCs w:val="24"/>
                <w:lang w:val="en-US"/>
              </w:rPr>
              <w:t>E</w:t>
            </w:r>
            <w:r w:rsidR="00725540"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   </w:t>
            </w:r>
            <w:r w:rsidR="00F92644">
              <w:rPr>
                <w:rFonts w:ascii="Verdana" w:hAnsi="Verdana"/>
                <w:sz w:val="24"/>
                <w:szCs w:val="24"/>
                <w:lang w:val="en-US"/>
              </w:rPr>
              <w:t xml:space="preserve">      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.0"/>
                    <w:maxLength w:val="4"/>
                  </w:textInput>
                </w:ffData>
              </w:fldChar>
            </w:r>
            <w:r w:rsidR="00CA51C4" w:rsidRPr="00970139">
              <w:rPr>
                <w:rFonts w:ascii="Verdana" w:hAnsi="Verdana"/>
                <w:sz w:val="24"/>
                <w:szCs w:val="24"/>
                <w:lang w:val="en-US"/>
              </w:rPr>
              <w:instrText xml:space="preserve"> FORMTEXT </w:instrTex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separate"/>
            </w:r>
            <w:r w:rsidR="00257C6F">
              <w:rPr>
                <w:rFonts w:ascii="Verdana" w:hAnsi="Verdana"/>
                <w:noProof/>
                <w:sz w:val="24"/>
                <w:szCs w:val="24"/>
                <w:lang w:val="fr-FR"/>
              </w:rPr>
              <w:t>1.0</w:t>
            </w:r>
            <w:r w:rsidR="00CA51C4">
              <w:rPr>
                <w:rFonts w:ascii="Verdana" w:hAnsi="Verdana"/>
                <w:sz w:val="24"/>
                <w:szCs w:val="24"/>
                <w:lang w:val="fr-FR"/>
              </w:rPr>
              <w:fldChar w:fldCharType="end"/>
            </w:r>
          </w:p>
          <w:p w14:paraId="15C00CD8" w14:textId="77777777" w:rsidR="009363A5" w:rsidRDefault="00725540">
            <w:pPr>
              <w:pStyle w:val="TitelSogeti"/>
              <w:spacing w:after="0" w:line="420" w:lineRule="atLeast"/>
              <w:ind w:left="1631" w:right="0" w:hanging="1417"/>
              <w:rPr>
                <w:rFonts w:ascii="Verdana" w:hAnsi="Verdana"/>
                <w:sz w:val="24"/>
                <w:szCs w:val="24"/>
              </w:rPr>
            </w:pPr>
            <w:r w:rsidRPr="00970139">
              <w:rPr>
                <w:rFonts w:ascii="Verdana" w:hAnsi="Verdana"/>
                <w:sz w:val="24"/>
                <w:szCs w:val="24"/>
                <w:lang w:val="en-US"/>
              </w:rPr>
              <w:t xml:space="preserve">  </w:t>
            </w:r>
          </w:p>
          <w:p w14:paraId="03B98A45" w14:textId="77777777" w:rsidR="00CA51C4" w:rsidRDefault="00CA51C4">
            <w:pPr>
              <w:pStyle w:val="TitelSogeti"/>
              <w:spacing w:after="0" w:line="420" w:lineRule="atLeast"/>
              <w:ind w:left="0" w:right="0"/>
              <w:jc w:val="center"/>
              <w:rPr>
                <w:rFonts w:ascii="Verdana" w:hAnsi="Verdana"/>
              </w:rPr>
            </w:pPr>
          </w:p>
        </w:tc>
      </w:tr>
    </w:tbl>
    <w:p w14:paraId="3E1DE48E" w14:textId="77777777" w:rsidR="00CA51C4" w:rsidRDefault="00CA51C4">
      <w:pPr>
        <w:pStyle w:val="TitelSogeti"/>
        <w:rPr>
          <w:rFonts w:ascii="Verdana" w:hAnsi="Verdana"/>
        </w:rPr>
      </w:pPr>
    </w:p>
    <w:p w14:paraId="1BD5DE0D" w14:textId="77777777" w:rsidR="00CA51C4" w:rsidRDefault="00CA51C4">
      <w:pPr>
        <w:pStyle w:val="TitelSogeti"/>
        <w:rPr>
          <w:rFonts w:ascii="Verdana" w:hAnsi="Verdana"/>
        </w:rPr>
      </w:pPr>
    </w:p>
    <w:p w14:paraId="76B4509E" w14:textId="77777777" w:rsidR="00CA51C4" w:rsidRDefault="00CA51C4">
      <w:pPr>
        <w:ind w:left="1418" w:hanging="1418"/>
        <w:sectPr w:rsidR="00CA51C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3402" w:right="1418" w:bottom="1418" w:left="1701" w:header="720" w:footer="720" w:gutter="0"/>
          <w:pgNumType w:fmt="upperRoman"/>
          <w:cols w:space="720"/>
          <w:titlePg/>
        </w:sectPr>
      </w:pPr>
    </w:p>
    <w:p w14:paraId="7E85AA91" w14:textId="2C389C35" w:rsidR="00CA51C4" w:rsidRDefault="00F26E81">
      <w:pPr>
        <w:pStyle w:val="Heading1"/>
        <w:rPr>
          <w:rFonts w:ascii="Verdana" w:hAnsi="Verdana"/>
        </w:rPr>
      </w:pPr>
      <w:bookmarkStart w:id="8" w:name="bmkInhoud"/>
      <w:bookmarkEnd w:id="8"/>
      <w:r>
        <w:rPr>
          <w:rFonts w:ascii="Verdana" w:hAnsi="Verdana"/>
        </w:rPr>
        <w:lastRenderedPageBreak/>
        <w:t>Akkoord</w:t>
      </w:r>
    </w:p>
    <w:p w14:paraId="68ED6F8A" w14:textId="19CC6B3E" w:rsidR="00CA51C4" w:rsidRDefault="00E65F2B">
      <w:bookmarkStart w:id="9" w:name="_Hlk65836750"/>
      <w:r>
        <w:t>Akkoord technisch applicatie</w:t>
      </w:r>
      <w:r w:rsidR="00BE47D9">
        <w:t xml:space="preserve"> </w:t>
      </w:r>
      <w:r>
        <w:t>beheerder</w:t>
      </w:r>
    </w:p>
    <w:p w14:paraId="77DCEC81" w14:textId="77777777" w:rsidR="00CA51C4" w:rsidRDefault="00CA51C4"/>
    <w:p w14:paraId="7169F5DD" w14:textId="62770CB6" w:rsidR="00CA51C4" w:rsidRPr="00F945BD" w:rsidRDefault="00881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b/>
        </w:rPr>
        <w:t>Status na laatste technische intake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  <w:t xml:space="preserve"> </w:t>
      </w:r>
      <w:r>
        <w:rPr>
          <w:b/>
        </w:rPr>
        <w:br/>
        <w:t xml:space="preserve"> </w:t>
      </w:r>
      <w:r>
        <w:rPr>
          <w:b/>
        </w:rPr>
        <w:tab/>
        <w:t xml:space="preserve">Groen: </w:t>
      </w:r>
      <w:r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  <w:checked w:val="0"/>
            </w:checkBox>
          </w:ffData>
        </w:fldChar>
      </w:r>
      <w:r>
        <w:rPr>
          <w:sz w:val="22"/>
        </w:rPr>
        <w:instrText xml:space="preserve"> FORMCHECKBOX </w:instrText>
      </w:r>
      <w:r w:rsidR="00B71B31">
        <w:rPr>
          <w:sz w:val="22"/>
        </w:rPr>
      </w:r>
      <w:r w:rsidR="00B71B31">
        <w:rPr>
          <w:sz w:val="22"/>
        </w:rPr>
        <w:fldChar w:fldCharType="separate"/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Geel: </w:t>
      </w:r>
      <w:r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="00B71B31">
        <w:rPr>
          <w:sz w:val="22"/>
        </w:rPr>
      </w:r>
      <w:r w:rsidR="00B71B31">
        <w:rPr>
          <w:sz w:val="22"/>
        </w:rPr>
        <w:fldChar w:fldCharType="separate"/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Rood: </w:t>
      </w:r>
      <w:r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="00B71B31">
        <w:rPr>
          <w:sz w:val="22"/>
        </w:rPr>
      </w:r>
      <w:r w:rsidR="00B71B31">
        <w:rPr>
          <w:sz w:val="22"/>
        </w:rPr>
        <w:fldChar w:fldCharType="separate"/>
      </w:r>
      <w:r>
        <w:rPr>
          <w:sz w:val="22"/>
        </w:rPr>
        <w:fldChar w:fldCharType="end"/>
      </w:r>
      <w:r>
        <w:rPr>
          <w:sz w:val="22"/>
        </w:rPr>
        <w:br/>
      </w:r>
      <w:r>
        <w:rPr>
          <w:sz w:val="22"/>
        </w:rPr>
        <w:br/>
      </w:r>
      <w:r>
        <w:rPr>
          <w:b/>
          <w:sz w:val="18"/>
          <w:szCs w:val="18"/>
        </w:rPr>
        <w:t>Groen</w:t>
      </w:r>
      <w:r>
        <w:rPr>
          <w:sz w:val="18"/>
          <w:szCs w:val="18"/>
        </w:rPr>
        <w:t>: 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>beheerder bevestigt dat de applicatie op de standaard Werkplek correct                       geïnstalleerd is</w:t>
      </w:r>
      <w:r>
        <w:rPr>
          <w:sz w:val="18"/>
          <w:szCs w:val="18"/>
        </w:rPr>
        <w:tab/>
        <w:t>en tijdens de korte technische test geen problemen opleverde.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t>Geel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  <w:t>Het is nog niet duidelijk of de applicatie op de standaard Werkplek werkt.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beheerder of </w:t>
      </w:r>
      <w:r>
        <w:rPr>
          <w:sz w:val="18"/>
          <w:szCs w:val="18"/>
        </w:rPr>
        <w:tab/>
        <w:t>project dienen actie te ondernemen om de problemen op te lossen, bijvoorbeeld door contact op te nemen met de leverancier. De te ondernemen actie(s) staan hieronder vermeld.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t>Rood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  <w:t>De applicatie werkt niet op de standaard Werkplek.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>beheerder koopt een nieuwere versie, gebruikt de applicatie niet onder Windows 10 of neemt een andere beslissing. Het door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>beheerder genomen besluit en evt. de door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>beheerder te ondernemen actie(s) staan hieronder vermeld.</w:t>
      </w:r>
      <w:r w:rsidR="00CA51C4" w:rsidRPr="00F945BD">
        <w:rPr>
          <w:sz w:val="18"/>
          <w:szCs w:val="18"/>
          <w:lang w:val="en-US"/>
        </w:rPr>
        <w:br/>
      </w:r>
    </w:p>
    <w:p w14:paraId="352628AE" w14:textId="77777777" w:rsidR="00562AE4" w:rsidRDefault="00562AE4" w:rsidP="00562A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sz w:val="4"/>
        </w:rPr>
      </w:pPr>
      <w:r>
        <w:rPr>
          <w:b/>
        </w:rPr>
        <w:t>Commentaar:</w:t>
      </w:r>
      <w:r>
        <w:rPr>
          <w:b/>
        </w:rPr>
        <w:br/>
      </w:r>
      <w:r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Voer hier eventueel commentaar in"/>
            <w:textInput>
              <w:maxLength w:val="10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r>
        <w:br/>
      </w:r>
      <w:r>
        <w:rPr>
          <w:sz w:val="10"/>
        </w:rPr>
        <w:br/>
      </w:r>
      <w:r>
        <w:rPr>
          <w:b/>
        </w:rPr>
        <w:t>Beschrijving ingenomen software:</w:t>
      </w:r>
      <w:r>
        <w:rPr>
          <w:b/>
        </w:rPr>
        <w:br/>
      </w:r>
      <w:r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Beschrijf hier de ingenomen software, dus aantal diskettes, cd's enz."/>
            <w:textInput>
              <w:maxLength w:val="10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r>
        <w:br/>
      </w:r>
      <w:r>
        <w:rPr>
          <w:sz w:val="10"/>
        </w:rPr>
        <w:br/>
      </w:r>
      <w:r>
        <w:rPr>
          <w:b/>
        </w:rPr>
        <w:t>Beschrijving ingenomen hardware:</w:t>
      </w:r>
      <w:r>
        <w:rPr>
          <w:b/>
        </w:rPr>
        <w:br/>
      </w:r>
      <w:r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Indien er ook hardware ingenomen is dient die hier beschreven te worden."/>
            <w:textInput>
              <w:maxLength w:val="10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r>
        <w:br/>
      </w:r>
    </w:p>
    <w:p w14:paraId="638C59FC" w14:textId="77777777" w:rsidR="00CA51C4" w:rsidRPr="00F945BD" w:rsidRDefault="00CA51C4">
      <w:pPr>
        <w:rPr>
          <w:i/>
          <w:lang w:val="en-US"/>
        </w:rPr>
      </w:pPr>
    </w:p>
    <w:p w14:paraId="6D0D3B95" w14:textId="0C2F9117" w:rsidR="002121ED" w:rsidRDefault="002121ED" w:rsidP="002121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</w:pPr>
      <w:r>
        <w:rPr>
          <w:i/>
        </w:rPr>
        <w:t>Door dit document te tekenen bevestigt de applicatie</w:t>
      </w:r>
      <w:r w:rsidR="00BE47D9">
        <w:rPr>
          <w:i/>
        </w:rPr>
        <w:t xml:space="preserve"> </w:t>
      </w:r>
      <w:r>
        <w:rPr>
          <w:i/>
        </w:rPr>
        <w:t>beheerder het resultaat van de intake. Dit document wordt alleen voor rapportage en administratieve doeleinden gebruikt.</w:t>
      </w:r>
    </w:p>
    <w:p w14:paraId="2FB3AEE1" w14:textId="77777777" w:rsidR="002121ED" w:rsidRDefault="002121ED" w:rsidP="002121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sz w:val="24"/>
        </w:rPr>
      </w:pPr>
    </w:p>
    <w:p w14:paraId="1B48A902" w14:textId="17DDD335" w:rsidR="002121ED" w:rsidRDefault="002121ED" w:rsidP="002121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</w:rPr>
      </w:pPr>
      <w:r>
        <w:rPr>
          <w:rFonts w:cs="Arial"/>
          <w:b/>
          <w:i/>
        </w:rPr>
        <w:t>Handtekening Technische Applicatie</w:t>
      </w:r>
      <w:r w:rsidR="00BE47D9">
        <w:rPr>
          <w:rFonts w:cs="Arial"/>
          <w:b/>
          <w:i/>
        </w:rPr>
        <w:t xml:space="preserve"> </w:t>
      </w:r>
      <w:r>
        <w:rPr>
          <w:rFonts w:cs="Arial"/>
          <w:b/>
          <w:i/>
        </w:rPr>
        <w:t xml:space="preserve">beheerder: </w:t>
      </w:r>
      <w:bookmarkStart w:id="10" w:name="Brieftekst"/>
      <w:bookmarkStart w:id="11" w:name="_Toc521223330"/>
      <w:bookmarkStart w:id="12" w:name="_Toc521228010"/>
      <w:bookmarkEnd w:id="10"/>
      <w:bookmarkEnd w:id="11"/>
      <w:bookmarkEnd w:id="12"/>
      <w:r>
        <w:rPr>
          <w:rFonts w:cs="Arial"/>
          <w:b/>
          <w:i/>
        </w:rPr>
        <w:br/>
      </w:r>
      <w:r>
        <w:rPr>
          <w:rFonts w:cs="Arial"/>
          <w:b/>
          <w:i/>
        </w:rPr>
        <w:br/>
      </w:r>
      <w:r>
        <w:rPr>
          <w:rFonts w:cs="Arial"/>
          <w:b/>
          <w:i/>
        </w:rPr>
        <w:br/>
      </w:r>
    </w:p>
    <w:p w14:paraId="4D887F34" w14:textId="77777777" w:rsidR="002121ED" w:rsidRDefault="002121ED" w:rsidP="002121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</w:rPr>
      </w:pPr>
    </w:p>
    <w:p w14:paraId="7D93E29E" w14:textId="0884C0B1" w:rsidR="00CA51C4" w:rsidRPr="00F945BD" w:rsidRDefault="002121ED" w:rsidP="002121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  <w:sz w:val="24"/>
          <w:lang w:val="en-US"/>
        </w:rPr>
      </w:pPr>
      <w:r>
        <w:rPr>
          <w:rFonts w:cs="Arial"/>
          <w:b/>
          <w:i/>
        </w:rPr>
        <w:t>Datum:</w:t>
      </w:r>
      <w:r>
        <w:rPr>
          <w:rFonts w:cs="Arial"/>
          <w:b/>
          <w:i/>
        </w:rPr>
        <w:br/>
      </w:r>
      <w:r w:rsidR="00CA51C4" w:rsidRPr="00F945BD">
        <w:rPr>
          <w:rFonts w:cs="Arial"/>
          <w:b/>
          <w:i/>
          <w:lang w:val="en-US"/>
        </w:rPr>
        <w:br/>
      </w:r>
      <w:r w:rsidR="00CA51C4" w:rsidRPr="00F945BD">
        <w:rPr>
          <w:rFonts w:cs="Arial"/>
          <w:b/>
          <w:i/>
          <w:sz w:val="22"/>
          <w:lang w:val="en-US"/>
        </w:rPr>
        <w:br/>
      </w:r>
    </w:p>
    <w:p w14:paraId="2D69BFA9" w14:textId="77777777" w:rsidR="00CA51C4" w:rsidRPr="00F945BD" w:rsidRDefault="00CA51C4">
      <w:pPr>
        <w:rPr>
          <w:lang w:val="en-US"/>
        </w:rPr>
      </w:pPr>
    </w:p>
    <w:p w14:paraId="4CEA7E66" w14:textId="77777777" w:rsidR="00CA51C4" w:rsidRPr="00F945BD" w:rsidRDefault="00CA51C4">
      <w:pPr>
        <w:rPr>
          <w:lang w:val="en-US"/>
        </w:rPr>
      </w:pPr>
    </w:p>
    <w:p w14:paraId="5AFFFE3F" w14:textId="77777777" w:rsidR="00CA51C4" w:rsidRPr="00F945BD" w:rsidRDefault="00CA51C4">
      <w:pPr>
        <w:rPr>
          <w:lang w:val="en-US"/>
        </w:rPr>
      </w:pPr>
    </w:p>
    <w:bookmarkEnd w:id="9"/>
    <w:p w14:paraId="29C9A602" w14:textId="77777777" w:rsidR="00CA51C4" w:rsidRPr="00F945BD" w:rsidRDefault="00CA51C4">
      <w:pPr>
        <w:rPr>
          <w:lang w:val="en-US"/>
        </w:rPr>
      </w:pPr>
    </w:p>
    <w:p w14:paraId="37F25C84" w14:textId="77777777" w:rsidR="00CA51C4" w:rsidRPr="00F945BD" w:rsidRDefault="00CA51C4">
      <w:pPr>
        <w:rPr>
          <w:lang w:val="en-US"/>
        </w:rPr>
      </w:pPr>
    </w:p>
    <w:p w14:paraId="67D3F9DC" w14:textId="77777777" w:rsidR="00CA51C4" w:rsidRPr="00F945BD" w:rsidRDefault="00CA51C4">
      <w:pPr>
        <w:rPr>
          <w:lang w:val="en-US"/>
        </w:rPr>
      </w:pPr>
    </w:p>
    <w:p w14:paraId="4A2558D1" w14:textId="77777777" w:rsidR="00CA51C4" w:rsidRPr="00F945BD" w:rsidRDefault="00CA51C4">
      <w:pPr>
        <w:rPr>
          <w:lang w:val="en-US"/>
        </w:rPr>
      </w:pPr>
    </w:p>
    <w:p w14:paraId="15CD3959" w14:textId="77777777" w:rsidR="00CA51C4" w:rsidRPr="00F945BD" w:rsidRDefault="00CA51C4">
      <w:pPr>
        <w:rPr>
          <w:lang w:val="en-US"/>
        </w:rPr>
      </w:pPr>
    </w:p>
    <w:p w14:paraId="7D1DC2A0" w14:textId="77777777" w:rsidR="00CA51C4" w:rsidRPr="00F945BD" w:rsidRDefault="00CA51C4">
      <w:pPr>
        <w:rPr>
          <w:lang w:val="en-US"/>
        </w:rPr>
      </w:pPr>
    </w:p>
    <w:p w14:paraId="79C07646" w14:textId="77777777" w:rsidR="00CA51C4" w:rsidRPr="00F945BD" w:rsidRDefault="00CA51C4">
      <w:pPr>
        <w:rPr>
          <w:lang w:val="en-US"/>
        </w:rPr>
      </w:pPr>
    </w:p>
    <w:p w14:paraId="1CE942BE" w14:textId="365FFD7C" w:rsidR="00CA51C4" w:rsidRPr="00A02850" w:rsidRDefault="008019D7">
      <w:pPr>
        <w:rPr>
          <w:lang w:val="en-US"/>
        </w:rPr>
      </w:pPr>
      <w:r>
        <w:lastRenderedPageBreak/>
        <w:t>Akkoord Functioneel applicatiebeheerder</w:t>
      </w:r>
    </w:p>
    <w:p w14:paraId="2F07747E" w14:textId="3A6D0874" w:rsidR="002546F0" w:rsidRDefault="002546F0" w:rsidP="00254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</w:pBdr>
      </w:pPr>
      <w:r>
        <w:rPr>
          <w:b/>
        </w:rPr>
        <w:t>Status na laatste functionele intake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  <w:t xml:space="preserve"> </w:t>
      </w:r>
      <w:r>
        <w:rPr>
          <w:b/>
        </w:rPr>
        <w:br/>
        <w:t xml:space="preserve"> </w:t>
      </w:r>
      <w:r>
        <w:rPr>
          <w:b/>
        </w:rPr>
        <w:tab/>
        <w:t xml:space="preserve">Groen: </w:t>
      </w:r>
      <w:r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="00B71B31">
        <w:rPr>
          <w:sz w:val="22"/>
        </w:rPr>
      </w:r>
      <w:r w:rsidR="00B71B31">
        <w:rPr>
          <w:sz w:val="22"/>
        </w:rPr>
        <w:fldChar w:fldCharType="separate"/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Geel: </w:t>
      </w:r>
      <w:r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</w:checkBox>
          </w:ffData>
        </w:fldChar>
      </w:r>
      <w:r>
        <w:rPr>
          <w:sz w:val="22"/>
        </w:rPr>
        <w:instrText xml:space="preserve"> FORMCHECKBOX </w:instrText>
      </w:r>
      <w:r w:rsidR="00B71B31">
        <w:rPr>
          <w:sz w:val="22"/>
        </w:rPr>
      </w:r>
      <w:r w:rsidR="00B71B31">
        <w:rPr>
          <w:sz w:val="22"/>
        </w:rPr>
        <w:fldChar w:fldCharType="separate"/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Rood: </w:t>
      </w:r>
      <w:r>
        <w:rPr>
          <w:sz w:val="22"/>
        </w:rPr>
        <w:fldChar w:fldCharType="begin">
          <w:ffData>
            <w:name w:val=""/>
            <w:enabled/>
            <w:calcOnExit w:val="0"/>
            <w:helpText w:type="text" w:val="Checkmark here when it's not clear if the application runs on Windows XP and action needs to be taken by the application manager."/>
            <w:statusText w:type="text" w:val="Selecteer deze optie als het nog niet zeker is of de applicatie goed werkt op Windows XP."/>
            <w:checkBox>
              <w:sizeAuto/>
              <w:default w:val="0"/>
              <w:checked w:val="0"/>
            </w:checkBox>
          </w:ffData>
        </w:fldChar>
      </w:r>
      <w:r>
        <w:rPr>
          <w:sz w:val="22"/>
        </w:rPr>
        <w:instrText xml:space="preserve"> FORMCHECKBOX </w:instrText>
      </w:r>
      <w:r w:rsidR="00B71B31">
        <w:rPr>
          <w:sz w:val="22"/>
        </w:rPr>
      </w:r>
      <w:r w:rsidR="00B71B31">
        <w:rPr>
          <w:sz w:val="22"/>
        </w:rPr>
        <w:fldChar w:fldCharType="separate"/>
      </w:r>
      <w:r>
        <w:rPr>
          <w:sz w:val="22"/>
        </w:rPr>
        <w:fldChar w:fldCharType="end"/>
      </w:r>
      <w:r>
        <w:rPr>
          <w:sz w:val="22"/>
        </w:rPr>
        <w:br/>
      </w:r>
      <w:r>
        <w:rPr>
          <w:sz w:val="22"/>
        </w:rPr>
        <w:br/>
      </w:r>
      <w:r>
        <w:rPr>
          <w:b/>
          <w:sz w:val="18"/>
          <w:szCs w:val="18"/>
        </w:rPr>
        <w:t>Groen</w:t>
      </w:r>
      <w:r>
        <w:rPr>
          <w:sz w:val="18"/>
          <w:szCs w:val="18"/>
        </w:rPr>
        <w:t>: 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>beheerder bevestigt dat de applicatie op de standaard Werkplek correct geïnstalleerd is</w:t>
      </w:r>
      <w:r>
        <w:rPr>
          <w:sz w:val="18"/>
          <w:szCs w:val="18"/>
        </w:rPr>
        <w:tab/>
        <w:t>en tijdens de korte functionele test geen problemen opleverde.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t>Geel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  <w:t>Het is nog niet duidelijk of de applicatie op de standaard Werkplek werkt.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beheerder of </w:t>
      </w:r>
      <w:r>
        <w:rPr>
          <w:sz w:val="18"/>
          <w:szCs w:val="18"/>
        </w:rPr>
        <w:tab/>
        <w:t>project dienen actie te ondernemen om de problemen op te lossen, bijvoorbeeld door contact op te nemen met de leverancier. De te ondernemen actie(s) staan hieronder vermeld.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t>Rood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  <w:t>De applicatie werkt niet op de standaard Werkplek.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>beheerder koopt een nieuwere versie, gebruikt de applicatie niet onder Windows 10 of neemt een andere beslissing. Het door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>beheerder genomen besluit en evt. de door de applicatie</w:t>
      </w:r>
      <w:r w:rsidR="00BE47D9">
        <w:rPr>
          <w:sz w:val="18"/>
          <w:szCs w:val="18"/>
        </w:rPr>
        <w:t xml:space="preserve"> </w:t>
      </w:r>
      <w:r>
        <w:rPr>
          <w:sz w:val="18"/>
          <w:szCs w:val="18"/>
        </w:rPr>
        <w:t>beheerder te ondernemen actie(s) staan hieronder vermeld.</w:t>
      </w:r>
      <w:r>
        <w:rPr>
          <w:sz w:val="18"/>
          <w:szCs w:val="18"/>
        </w:rPr>
        <w:br/>
      </w:r>
    </w:p>
    <w:p w14:paraId="4C0CDF8A" w14:textId="77777777" w:rsidR="002546F0" w:rsidRDefault="002546F0" w:rsidP="00254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</w:pBdr>
        <w:rPr>
          <w:b/>
          <w:sz w:val="4"/>
        </w:rPr>
      </w:pPr>
      <w:r>
        <w:rPr>
          <w:b/>
        </w:rPr>
        <w:t>Commentaar:</w:t>
      </w:r>
      <w:r>
        <w:rPr>
          <w:b/>
        </w:rPr>
        <w:br/>
      </w:r>
      <w:r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Voer hier eventueel commentaar in"/>
            <w:textInput>
              <w:maxLength w:val="10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r>
        <w:br/>
      </w:r>
      <w:r>
        <w:rPr>
          <w:sz w:val="10"/>
        </w:rPr>
        <w:br/>
      </w:r>
      <w:r>
        <w:rPr>
          <w:b/>
        </w:rPr>
        <w:t>Beschrijving ingenomen software:</w:t>
      </w:r>
      <w:r>
        <w:rPr>
          <w:b/>
        </w:rPr>
        <w:br/>
      </w:r>
      <w:r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Beschrijf hier de ingenomen software, dus aantal diskettes, cd's enz."/>
            <w:textInput>
              <w:maxLength w:val="10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r>
        <w:br/>
      </w:r>
      <w:r>
        <w:rPr>
          <w:sz w:val="10"/>
        </w:rPr>
        <w:br/>
      </w:r>
      <w:r>
        <w:rPr>
          <w:b/>
        </w:rPr>
        <w:t>Beschrijving ingenomen hardware:</w:t>
      </w:r>
      <w:r>
        <w:rPr>
          <w:b/>
        </w:rPr>
        <w:br/>
      </w:r>
      <w:r>
        <w:fldChar w:fldCharType="begin">
          <w:ffData>
            <w:name w:val=""/>
            <w:enabled/>
            <w:calcOnExit w:val="0"/>
            <w:helpText w:type="text" w:val="Type in the action to be taken.."/>
            <w:statusText w:type="text" w:val="Indien er ook hardware ingenomen is dient die hier beschreven te worden."/>
            <w:textInput>
              <w:maxLength w:val="10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 xml:space="preserve"> </w:t>
      </w:r>
      <w:r>
        <w:br/>
      </w:r>
    </w:p>
    <w:p w14:paraId="24E87BD7" w14:textId="77777777" w:rsidR="002546F0" w:rsidRDefault="002546F0" w:rsidP="002546F0">
      <w:pPr>
        <w:rPr>
          <w:i/>
        </w:rPr>
      </w:pPr>
    </w:p>
    <w:p w14:paraId="05E39E42" w14:textId="03EA18AB" w:rsidR="002546F0" w:rsidRDefault="002546F0" w:rsidP="002546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</w:pPr>
      <w:r>
        <w:rPr>
          <w:i/>
        </w:rPr>
        <w:t>Door dit document te tekenen bevestigt de applicatie</w:t>
      </w:r>
      <w:r w:rsidR="00BE47D9">
        <w:rPr>
          <w:i/>
        </w:rPr>
        <w:t xml:space="preserve"> </w:t>
      </w:r>
      <w:r>
        <w:rPr>
          <w:i/>
        </w:rPr>
        <w:t>beheerder het resultaat van de intake. Dit document wordt alleen voor rapportage en administratieve doeleinden gebruikt.</w:t>
      </w:r>
    </w:p>
    <w:p w14:paraId="083AF178" w14:textId="77777777" w:rsidR="002546F0" w:rsidRDefault="002546F0" w:rsidP="002546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sz w:val="24"/>
        </w:rPr>
      </w:pPr>
    </w:p>
    <w:p w14:paraId="584E3181" w14:textId="46C11962" w:rsidR="002546F0" w:rsidRDefault="002546F0" w:rsidP="002546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</w:rPr>
      </w:pPr>
      <w:r>
        <w:rPr>
          <w:rFonts w:cs="Arial"/>
          <w:b/>
          <w:i/>
        </w:rPr>
        <w:t>Handtekening Functioneel Applicatie</w:t>
      </w:r>
      <w:r w:rsidR="00BE47D9">
        <w:rPr>
          <w:rFonts w:cs="Arial"/>
          <w:b/>
          <w:i/>
        </w:rPr>
        <w:t xml:space="preserve"> </w:t>
      </w:r>
      <w:r>
        <w:rPr>
          <w:rFonts w:cs="Arial"/>
          <w:b/>
          <w:i/>
        </w:rPr>
        <w:t xml:space="preserve">beheerder: </w:t>
      </w:r>
      <w:r>
        <w:rPr>
          <w:rFonts w:cs="Arial"/>
          <w:b/>
          <w:i/>
        </w:rPr>
        <w:br/>
      </w:r>
      <w:r>
        <w:rPr>
          <w:rFonts w:cs="Arial"/>
          <w:b/>
          <w:i/>
        </w:rPr>
        <w:br/>
      </w:r>
    </w:p>
    <w:p w14:paraId="4ACE0272" w14:textId="77777777" w:rsidR="002546F0" w:rsidRDefault="002546F0" w:rsidP="002546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</w:rPr>
      </w:pPr>
    </w:p>
    <w:p w14:paraId="5C40AE6C" w14:textId="77777777" w:rsidR="002546F0" w:rsidRDefault="002546F0" w:rsidP="002546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</w:rPr>
      </w:pPr>
    </w:p>
    <w:p w14:paraId="7238B179" w14:textId="38704B5D" w:rsidR="00CA51C4" w:rsidRPr="007C3AC4" w:rsidRDefault="002546F0" w:rsidP="002546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5" w:color="auto"/>
        </w:pBdr>
        <w:rPr>
          <w:rFonts w:cs="Arial"/>
          <w:b/>
          <w:i/>
          <w:sz w:val="24"/>
          <w:lang w:val="en-US"/>
        </w:rPr>
      </w:pPr>
      <w:r>
        <w:rPr>
          <w:rFonts w:cs="Arial"/>
          <w:b/>
          <w:i/>
        </w:rPr>
        <w:t>Datum:</w:t>
      </w:r>
      <w:r>
        <w:rPr>
          <w:rFonts w:cs="Arial"/>
          <w:b/>
          <w:i/>
        </w:rPr>
        <w:br/>
      </w:r>
      <w:r w:rsidR="00CA51C4" w:rsidRPr="007C3AC4">
        <w:rPr>
          <w:rFonts w:cs="Arial"/>
          <w:b/>
          <w:i/>
          <w:lang w:val="en-US"/>
        </w:rPr>
        <w:br/>
      </w:r>
      <w:r w:rsidR="00CA51C4" w:rsidRPr="007C3AC4">
        <w:rPr>
          <w:rFonts w:cs="Arial"/>
          <w:b/>
          <w:i/>
          <w:sz w:val="22"/>
          <w:lang w:val="en-US"/>
        </w:rPr>
        <w:br/>
      </w:r>
    </w:p>
    <w:p w14:paraId="03FD5D7B" w14:textId="77777777" w:rsidR="00CA51C4" w:rsidRPr="007C3AC4" w:rsidRDefault="00CA51C4">
      <w:pPr>
        <w:rPr>
          <w:lang w:val="en-US"/>
        </w:rPr>
      </w:pPr>
    </w:p>
    <w:p w14:paraId="29F7E82A" w14:textId="77777777" w:rsidR="00CA51C4" w:rsidRPr="007C3AC4" w:rsidRDefault="00CA51C4">
      <w:pPr>
        <w:rPr>
          <w:lang w:val="en-US"/>
        </w:rPr>
      </w:pPr>
      <w:r w:rsidRPr="007C3AC4">
        <w:rPr>
          <w:rFonts w:cs="Arial"/>
          <w:b/>
          <w:i/>
          <w:lang w:val="en-US"/>
        </w:rPr>
        <w:br/>
      </w:r>
      <w:r w:rsidRPr="007C3AC4">
        <w:rPr>
          <w:rFonts w:cs="Arial"/>
          <w:b/>
          <w:i/>
          <w:lang w:val="en-US"/>
        </w:rPr>
        <w:br/>
      </w:r>
      <w:r w:rsidRPr="007C3AC4">
        <w:rPr>
          <w:rFonts w:cs="Arial"/>
          <w:b/>
          <w:i/>
          <w:sz w:val="22"/>
          <w:lang w:val="en-US"/>
        </w:rPr>
        <w:br/>
      </w:r>
    </w:p>
    <w:p w14:paraId="26925ABE" w14:textId="77777777" w:rsidR="00CA51C4" w:rsidRPr="0057395E" w:rsidRDefault="00CA51C4">
      <w:pPr>
        <w:ind w:left="360"/>
        <w:rPr>
          <w:lang w:val="en-US"/>
        </w:rPr>
      </w:pPr>
    </w:p>
    <w:p w14:paraId="57AFE970" w14:textId="77777777" w:rsidR="00CA51C4" w:rsidRPr="0057395E" w:rsidRDefault="00CA51C4">
      <w:pPr>
        <w:rPr>
          <w:lang w:val="en-US"/>
        </w:rPr>
      </w:pPr>
    </w:p>
    <w:p w14:paraId="129B534B" w14:textId="26E37793" w:rsidR="00CA51C4" w:rsidRDefault="0057395E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Organisati</w:t>
      </w:r>
      <w:r w:rsidR="004F7CFE">
        <w:rPr>
          <w:rFonts w:ascii="Verdana" w:hAnsi="Verdana"/>
        </w:rPr>
        <w:t>E</w:t>
      </w:r>
    </w:p>
    <w:p w14:paraId="6276E080" w14:textId="77777777" w:rsidR="004F7CFE" w:rsidRPr="004C15CD" w:rsidRDefault="004F7CFE" w:rsidP="004F7CFE">
      <w:r w:rsidRPr="004C15CD">
        <w:t>In dit hoofdstuk wordt alle organisatie- en persoonsgegevens vastgelegd.</w:t>
      </w:r>
    </w:p>
    <w:p w14:paraId="058F8591" w14:textId="77777777" w:rsidR="004F7CFE" w:rsidRPr="004C15CD" w:rsidRDefault="004F7CFE" w:rsidP="004F7CFE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4F7CFE" w:rsidRPr="004C15CD" w14:paraId="1EA4058B" w14:textId="77777777" w:rsidTr="00BB6DD5"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6E03B0D6" w14:textId="77777777" w:rsidR="004F7CFE" w:rsidRPr="004C15CD" w:rsidRDefault="004F7CFE" w:rsidP="00BB6DD5">
            <w:pPr>
              <w:rPr>
                <w:b/>
                <w:bCs/>
              </w:rPr>
            </w:pPr>
            <w:r w:rsidRPr="004C15CD">
              <w:rPr>
                <w:b/>
                <w:bCs/>
              </w:rPr>
              <w:t>Gegevens Organisatie</w:t>
            </w:r>
          </w:p>
        </w:tc>
      </w:tr>
      <w:tr w:rsidR="004F7CFE" w:rsidRPr="004C15CD" w14:paraId="0FF1C8F4" w14:textId="77777777" w:rsidTr="00BB6DD5">
        <w:trPr>
          <w:trHeight w:val="284"/>
        </w:trPr>
        <w:tc>
          <w:tcPr>
            <w:tcW w:w="3227" w:type="dxa"/>
          </w:tcPr>
          <w:p w14:paraId="15756C75" w14:textId="77777777" w:rsidR="004F7CFE" w:rsidRPr="004C15CD" w:rsidRDefault="004F7CFE" w:rsidP="00BB6DD5">
            <w:r w:rsidRPr="004C15CD">
              <w:t>Organisatie</w:t>
            </w:r>
          </w:p>
        </w:tc>
        <w:tc>
          <w:tcPr>
            <w:tcW w:w="5700" w:type="dxa"/>
          </w:tcPr>
          <w:p w14:paraId="54CE7881" w14:textId="77777777" w:rsidR="004F7CFE" w:rsidRPr="004C15CD" w:rsidRDefault="004F7CFE" w:rsidP="00BB6DD5">
            <w:r w:rsidRPr="004C15CD">
              <w:fldChar w:fldCharType="begin">
                <w:ffData>
                  <w:name w:val="Tekstvak1"/>
                  <w:enabled/>
                  <w:calcOnExit w:val="0"/>
                  <w:textInput>
                    <w:default w:val="NS"/>
                  </w:textInput>
                </w:ffData>
              </w:fldChar>
            </w:r>
            <w:bookmarkStart w:id="13" w:name="Tekstvak1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NS</w:t>
            </w:r>
            <w:r w:rsidRPr="004C15CD">
              <w:fldChar w:fldCharType="end"/>
            </w:r>
            <w:bookmarkEnd w:id="13"/>
          </w:p>
        </w:tc>
      </w:tr>
      <w:tr w:rsidR="004F7CFE" w:rsidRPr="004C15CD" w14:paraId="43D43475" w14:textId="77777777" w:rsidTr="00BB6DD5">
        <w:trPr>
          <w:trHeight w:val="284"/>
        </w:trPr>
        <w:tc>
          <w:tcPr>
            <w:tcW w:w="3227" w:type="dxa"/>
          </w:tcPr>
          <w:p w14:paraId="49B6F52F" w14:textId="77777777" w:rsidR="004F7CFE" w:rsidRPr="004C15CD" w:rsidRDefault="004F7CFE" w:rsidP="00BB6DD5">
            <w:r>
              <w:t>Doelgroep</w:t>
            </w:r>
          </w:p>
        </w:tc>
        <w:tc>
          <w:tcPr>
            <w:tcW w:w="5700" w:type="dxa"/>
          </w:tcPr>
          <w:p w14:paraId="0AE8DCED" w14:textId="78F7A674" w:rsidR="004F7CFE" w:rsidRPr="004C15CD" w:rsidRDefault="004F7CF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Basis</w:t>
            </w:r>
            <w:r w:rsidR="00BE47D9">
              <w:rPr>
                <w:rFonts w:cs="Arial"/>
              </w:rPr>
              <w:t xml:space="preserve"> </w:t>
            </w:r>
            <w:r w:rsidRPr="004C15CD">
              <w:rPr>
                <w:rFonts w:cs="Arial"/>
              </w:rPr>
              <w:t>laag applicatie</w:t>
            </w:r>
          </w:p>
          <w:p w14:paraId="22702333" w14:textId="77777777" w:rsidR="004F7CFE" w:rsidRPr="004C15CD" w:rsidRDefault="004F7CF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Specifiek</w:t>
            </w:r>
          </w:p>
          <w:p w14:paraId="430330B9" w14:textId="77777777" w:rsidR="004F7CFE" w:rsidRPr="004C15CD" w:rsidRDefault="004F7CF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Component</w:t>
            </w:r>
          </w:p>
          <w:p w14:paraId="6C70F0D6" w14:textId="77777777" w:rsidR="004F7CFE" w:rsidRPr="004C15CD" w:rsidRDefault="004F7CF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Anders: </w:t>
            </w:r>
            <w:r w:rsidRPr="004C15CD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</w:tbl>
    <w:p w14:paraId="3EED49F1" w14:textId="77777777" w:rsidR="004F7CFE" w:rsidRPr="004C15CD" w:rsidRDefault="004F7CFE" w:rsidP="004F7CFE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4F7CFE" w:rsidRPr="004C15CD" w14:paraId="4BEB9AB8" w14:textId="77777777" w:rsidTr="00BB6DD5"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303A696F" w14:textId="77777777" w:rsidR="004F7CFE" w:rsidRPr="004C15CD" w:rsidRDefault="004F7CFE" w:rsidP="00BB6DD5">
            <w:pPr>
              <w:rPr>
                <w:b/>
                <w:bCs/>
              </w:rPr>
            </w:pPr>
            <w:r w:rsidRPr="004C15CD">
              <w:rPr>
                <w:b/>
                <w:bCs/>
              </w:rPr>
              <w:t xml:space="preserve">Gegevens Functioneel Applicatiebeheerder </w:t>
            </w:r>
          </w:p>
        </w:tc>
      </w:tr>
      <w:tr w:rsidR="004F7CFE" w:rsidRPr="004C15CD" w14:paraId="19AB3FFC" w14:textId="77777777" w:rsidTr="00BB6DD5">
        <w:trPr>
          <w:trHeight w:val="284"/>
        </w:trPr>
        <w:tc>
          <w:tcPr>
            <w:tcW w:w="3227" w:type="dxa"/>
          </w:tcPr>
          <w:p w14:paraId="289B650E" w14:textId="77777777" w:rsidR="004F7CFE" w:rsidRPr="004C15CD" w:rsidRDefault="004F7CFE" w:rsidP="00BB6DD5">
            <w:r w:rsidRPr="004C15CD">
              <w:t>Naam</w:t>
            </w:r>
          </w:p>
        </w:tc>
        <w:tc>
          <w:tcPr>
            <w:tcW w:w="5700" w:type="dxa"/>
          </w:tcPr>
          <w:p w14:paraId="6C808640" w14:textId="77777777" w:rsidR="004F7CFE" w:rsidRPr="004C15CD" w:rsidRDefault="004F7CFE" w:rsidP="00BB6DD5">
            <w:r w:rsidRPr="004C15CD">
              <w:fldChar w:fldCharType="begin">
                <w:ffData>
                  <w:name w:val="Tekstvak2"/>
                  <w:enabled/>
                  <w:calcOnExit w:val="0"/>
                  <w:textInput/>
                </w:ffData>
              </w:fldChar>
            </w:r>
            <w:bookmarkStart w:id="14" w:name="Tekstvak2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14"/>
          </w:p>
        </w:tc>
      </w:tr>
      <w:tr w:rsidR="004F7CFE" w:rsidRPr="004C15CD" w14:paraId="3F2E2BD8" w14:textId="77777777" w:rsidTr="00BB6DD5">
        <w:trPr>
          <w:trHeight w:val="284"/>
        </w:trPr>
        <w:tc>
          <w:tcPr>
            <w:tcW w:w="3227" w:type="dxa"/>
          </w:tcPr>
          <w:p w14:paraId="59C26E67" w14:textId="77777777" w:rsidR="004F7CFE" w:rsidRPr="004C15CD" w:rsidRDefault="004F7CFE" w:rsidP="00BB6DD5">
            <w:r w:rsidRPr="004C15CD">
              <w:t>Afdeling</w:t>
            </w:r>
          </w:p>
        </w:tc>
        <w:tc>
          <w:tcPr>
            <w:tcW w:w="5700" w:type="dxa"/>
          </w:tcPr>
          <w:p w14:paraId="131246AE" w14:textId="77777777" w:rsidR="004F7CFE" w:rsidRPr="004C15CD" w:rsidRDefault="004F7CFE" w:rsidP="00BB6DD5">
            <w:r w:rsidRPr="004C15CD">
              <w:fldChar w:fldCharType="begin">
                <w:ffData>
                  <w:name w:val="Tekstvak3"/>
                  <w:enabled/>
                  <w:calcOnExit w:val="0"/>
                  <w:textInput/>
                </w:ffData>
              </w:fldChar>
            </w:r>
            <w:bookmarkStart w:id="15" w:name="Tekstvak3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15"/>
          </w:p>
        </w:tc>
      </w:tr>
      <w:tr w:rsidR="004F7CFE" w:rsidRPr="004C15CD" w14:paraId="5320CB1C" w14:textId="77777777" w:rsidTr="00BB6DD5">
        <w:trPr>
          <w:trHeight w:val="284"/>
        </w:trPr>
        <w:tc>
          <w:tcPr>
            <w:tcW w:w="3227" w:type="dxa"/>
          </w:tcPr>
          <w:p w14:paraId="6954E4DE" w14:textId="77777777" w:rsidR="004F7CFE" w:rsidRPr="004C15CD" w:rsidRDefault="004F7CFE" w:rsidP="00BB6DD5">
            <w:r w:rsidRPr="004C15CD">
              <w:t>Telefoonnummer</w:t>
            </w:r>
          </w:p>
        </w:tc>
        <w:tc>
          <w:tcPr>
            <w:tcW w:w="5700" w:type="dxa"/>
          </w:tcPr>
          <w:p w14:paraId="78DD0BF6" w14:textId="77777777" w:rsidR="004F7CFE" w:rsidRPr="004C15CD" w:rsidRDefault="004F7CFE" w:rsidP="00BB6DD5">
            <w:r w:rsidRPr="004C15CD">
              <w:fldChar w:fldCharType="begin">
                <w:ffData>
                  <w:name w:val="Tekstvak4"/>
                  <w:enabled/>
                  <w:calcOnExit w:val="0"/>
                  <w:textInput/>
                </w:ffData>
              </w:fldChar>
            </w:r>
            <w:bookmarkStart w:id="16" w:name="Tekstvak4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16"/>
          </w:p>
        </w:tc>
      </w:tr>
      <w:tr w:rsidR="004F7CFE" w:rsidRPr="004C15CD" w14:paraId="22916EFE" w14:textId="77777777" w:rsidTr="00BB6DD5">
        <w:trPr>
          <w:trHeight w:val="284"/>
        </w:trPr>
        <w:tc>
          <w:tcPr>
            <w:tcW w:w="3227" w:type="dxa"/>
          </w:tcPr>
          <w:p w14:paraId="2C1CDCFF" w14:textId="77777777" w:rsidR="004F7CFE" w:rsidRPr="004C15CD" w:rsidRDefault="004F7CFE" w:rsidP="00BB6DD5">
            <w:r w:rsidRPr="004C15CD">
              <w:t>Mobiel telefoonnummer</w:t>
            </w:r>
          </w:p>
        </w:tc>
        <w:tc>
          <w:tcPr>
            <w:tcW w:w="5700" w:type="dxa"/>
          </w:tcPr>
          <w:p w14:paraId="6A56E4B9" w14:textId="77777777" w:rsidR="004F7CFE" w:rsidRPr="004C15CD" w:rsidRDefault="004F7CFE" w:rsidP="00BB6DD5">
            <w:r w:rsidRPr="004C15CD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4F7CFE" w:rsidRPr="004C15CD" w14:paraId="7802D453" w14:textId="77777777" w:rsidTr="00BB6DD5">
        <w:trPr>
          <w:trHeight w:val="284"/>
        </w:trPr>
        <w:tc>
          <w:tcPr>
            <w:tcW w:w="3227" w:type="dxa"/>
          </w:tcPr>
          <w:p w14:paraId="405BBB53" w14:textId="77777777" w:rsidR="004F7CFE" w:rsidRPr="004C15CD" w:rsidRDefault="004F7CFE" w:rsidP="00BB6DD5">
            <w:pPr>
              <w:pStyle w:val="CommentText"/>
            </w:pPr>
            <w:r w:rsidRPr="004C15CD">
              <w:t>Email adres </w:t>
            </w:r>
          </w:p>
        </w:tc>
        <w:tc>
          <w:tcPr>
            <w:tcW w:w="5700" w:type="dxa"/>
          </w:tcPr>
          <w:p w14:paraId="1A2E29B5" w14:textId="77777777" w:rsidR="004F7CFE" w:rsidRPr="004C15CD" w:rsidRDefault="004F7CFE" w:rsidP="00BB6DD5">
            <w:r w:rsidRPr="004C15CD">
              <w:fldChar w:fldCharType="begin">
                <w:ffData>
                  <w:name w:val="Tekstvak6"/>
                  <w:enabled/>
                  <w:calcOnExit w:val="0"/>
                  <w:textInput/>
                </w:ffData>
              </w:fldChar>
            </w:r>
            <w:bookmarkStart w:id="17" w:name="Tekstvak6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17"/>
          </w:p>
        </w:tc>
      </w:tr>
    </w:tbl>
    <w:p w14:paraId="1F98709C" w14:textId="77777777" w:rsidR="004F7CFE" w:rsidRPr="004C15CD" w:rsidRDefault="004F7CFE" w:rsidP="004F7CFE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4F7CFE" w:rsidRPr="004C15CD" w14:paraId="3F9648A9" w14:textId="77777777" w:rsidTr="00BB6DD5"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3624DF46" w14:textId="77777777" w:rsidR="004F7CFE" w:rsidRPr="004C15CD" w:rsidRDefault="004F7CFE" w:rsidP="00BB6DD5">
            <w:pPr>
              <w:rPr>
                <w:b/>
                <w:bCs/>
              </w:rPr>
            </w:pPr>
            <w:r w:rsidRPr="004C15CD">
              <w:rPr>
                <w:b/>
                <w:bCs/>
              </w:rPr>
              <w:t xml:space="preserve">Gegevens Technisch Applicatiebeheerder </w:t>
            </w:r>
          </w:p>
        </w:tc>
      </w:tr>
      <w:tr w:rsidR="004F7CFE" w:rsidRPr="004C15CD" w14:paraId="2674474D" w14:textId="77777777" w:rsidTr="00BB6DD5">
        <w:trPr>
          <w:trHeight w:val="284"/>
        </w:trPr>
        <w:tc>
          <w:tcPr>
            <w:tcW w:w="3227" w:type="dxa"/>
          </w:tcPr>
          <w:p w14:paraId="036E5922" w14:textId="77777777" w:rsidR="004F7CFE" w:rsidRPr="004C15CD" w:rsidRDefault="004F7CFE" w:rsidP="00BB6DD5">
            <w:r w:rsidRPr="004C15CD">
              <w:t>Naam</w:t>
            </w:r>
          </w:p>
        </w:tc>
        <w:tc>
          <w:tcPr>
            <w:tcW w:w="5700" w:type="dxa"/>
          </w:tcPr>
          <w:p w14:paraId="3B5E29BF" w14:textId="77777777" w:rsidR="004F7CFE" w:rsidRPr="004C15CD" w:rsidRDefault="004F7CFE" w:rsidP="00BB6DD5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F7CFE" w:rsidRPr="004C15CD" w14:paraId="70A684AF" w14:textId="77777777" w:rsidTr="00BB6DD5">
        <w:trPr>
          <w:trHeight w:val="284"/>
        </w:trPr>
        <w:tc>
          <w:tcPr>
            <w:tcW w:w="3227" w:type="dxa"/>
          </w:tcPr>
          <w:p w14:paraId="55E01051" w14:textId="77777777" w:rsidR="004F7CFE" w:rsidRPr="004C15CD" w:rsidRDefault="004F7CFE" w:rsidP="00BB6DD5">
            <w:r w:rsidRPr="004C15CD">
              <w:t>Afdeling</w:t>
            </w:r>
          </w:p>
        </w:tc>
        <w:tc>
          <w:tcPr>
            <w:tcW w:w="5700" w:type="dxa"/>
          </w:tcPr>
          <w:p w14:paraId="0FDEC7E0" w14:textId="77777777" w:rsidR="004F7CFE" w:rsidRPr="004C15CD" w:rsidRDefault="004F7CFE" w:rsidP="00BB6DD5">
            <w:r w:rsidRPr="004C15CD">
              <w:fldChar w:fldCharType="begin">
                <w:ffData>
                  <w:name w:val="Tekstvak3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4F7CFE" w:rsidRPr="004C15CD" w14:paraId="07168C85" w14:textId="77777777" w:rsidTr="00BB6DD5">
        <w:trPr>
          <w:trHeight w:val="284"/>
        </w:trPr>
        <w:tc>
          <w:tcPr>
            <w:tcW w:w="3227" w:type="dxa"/>
          </w:tcPr>
          <w:p w14:paraId="3F3D2323" w14:textId="77777777" w:rsidR="004F7CFE" w:rsidRPr="004C15CD" w:rsidRDefault="004F7CFE" w:rsidP="00BB6DD5">
            <w:r w:rsidRPr="004C15CD">
              <w:t>Telefoonnummer</w:t>
            </w:r>
          </w:p>
        </w:tc>
        <w:tc>
          <w:tcPr>
            <w:tcW w:w="5700" w:type="dxa"/>
          </w:tcPr>
          <w:p w14:paraId="2779CF68" w14:textId="77777777" w:rsidR="004F7CFE" w:rsidRPr="004C15CD" w:rsidRDefault="004F7CFE" w:rsidP="00BB6DD5">
            <w:r w:rsidRPr="004C15CD">
              <w:fldChar w:fldCharType="begin">
                <w:ffData>
                  <w:name w:val="Tekstvak4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4F7CFE" w:rsidRPr="004C15CD" w14:paraId="58C734E3" w14:textId="77777777" w:rsidTr="00BB6DD5">
        <w:trPr>
          <w:trHeight w:val="284"/>
        </w:trPr>
        <w:tc>
          <w:tcPr>
            <w:tcW w:w="3227" w:type="dxa"/>
          </w:tcPr>
          <w:p w14:paraId="07198597" w14:textId="77777777" w:rsidR="004F7CFE" w:rsidRPr="004C15CD" w:rsidRDefault="004F7CFE" w:rsidP="00BB6DD5">
            <w:r w:rsidRPr="004C15CD">
              <w:t>Mobiel telefoonnummer</w:t>
            </w:r>
          </w:p>
        </w:tc>
        <w:tc>
          <w:tcPr>
            <w:tcW w:w="5700" w:type="dxa"/>
          </w:tcPr>
          <w:p w14:paraId="792698F7" w14:textId="77777777" w:rsidR="004F7CFE" w:rsidRPr="004C15CD" w:rsidRDefault="004F7CFE" w:rsidP="00BB6DD5">
            <w:r w:rsidRPr="004C15CD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4F7CFE" w:rsidRPr="004C15CD" w14:paraId="0B22161A" w14:textId="77777777" w:rsidTr="00BB6DD5">
        <w:trPr>
          <w:trHeight w:val="284"/>
        </w:trPr>
        <w:tc>
          <w:tcPr>
            <w:tcW w:w="3227" w:type="dxa"/>
          </w:tcPr>
          <w:p w14:paraId="6D44DDBA" w14:textId="77777777" w:rsidR="004F7CFE" w:rsidRPr="004C15CD" w:rsidRDefault="004F7CFE" w:rsidP="00BB6DD5">
            <w:pPr>
              <w:pStyle w:val="CommentText"/>
            </w:pPr>
            <w:r w:rsidRPr="004C15CD">
              <w:t>Email adres</w:t>
            </w:r>
          </w:p>
        </w:tc>
        <w:tc>
          <w:tcPr>
            <w:tcW w:w="5700" w:type="dxa"/>
          </w:tcPr>
          <w:p w14:paraId="05FB0CAE" w14:textId="77777777" w:rsidR="004F7CFE" w:rsidRPr="004C15CD" w:rsidRDefault="004F7CFE" w:rsidP="00BB6DD5">
            <w:r w:rsidRPr="004C15CD">
              <w:fldChar w:fldCharType="begin">
                <w:ffData>
                  <w:name w:val="Tekstvak6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</w:tbl>
    <w:p w14:paraId="35B6A156" w14:textId="77777777" w:rsidR="004F7CFE" w:rsidRPr="004C15CD" w:rsidRDefault="004F7CFE" w:rsidP="004F7CFE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4F7CFE" w:rsidRPr="004C15CD" w14:paraId="65ECC6F9" w14:textId="77777777" w:rsidTr="00BB6DD5"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3A583B6E" w14:textId="77777777" w:rsidR="004F7CFE" w:rsidRPr="004C15CD" w:rsidRDefault="004F7CFE" w:rsidP="00BB6DD5">
            <w:pPr>
              <w:rPr>
                <w:b/>
                <w:bCs/>
              </w:rPr>
            </w:pPr>
            <w:r w:rsidRPr="004C15CD">
              <w:rPr>
                <w:b/>
                <w:bCs/>
              </w:rPr>
              <w:t>Gegevens Intaker</w:t>
            </w:r>
          </w:p>
        </w:tc>
      </w:tr>
      <w:tr w:rsidR="004F7CFE" w:rsidRPr="004C15CD" w14:paraId="7E29517B" w14:textId="77777777" w:rsidTr="00BB6DD5">
        <w:trPr>
          <w:trHeight w:val="284"/>
        </w:trPr>
        <w:tc>
          <w:tcPr>
            <w:tcW w:w="3227" w:type="dxa"/>
          </w:tcPr>
          <w:p w14:paraId="479A1A65" w14:textId="77777777" w:rsidR="004F7CFE" w:rsidRPr="004C15CD" w:rsidRDefault="004F7CFE" w:rsidP="00BB6DD5">
            <w:r w:rsidRPr="004C15CD">
              <w:t>Naam</w:t>
            </w:r>
          </w:p>
        </w:tc>
        <w:tc>
          <w:tcPr>
            <w:tcW w:w="5700" w:type="dxa"/>
          </w:tcPr>
          <w:p w14:paraId="7DF369A8" w14:textId="77777777" w:rsidR="004F7CFE" w:rsidRPr="004C15CD" w:rsidRDefault="004F7CFE" w:rsidP="00BB6DD5">
            <w:r>
              <w:fldChar w:fldCharType="begin">
                <w:ffData>
                  <w:name w:val="Tekstvak15"/>
                  <w:enabled/>
                  <w:calcOnExit w:val="0"/>
                  <w:textInput/>
                </w:ffData>
              </w:fldChar>
            </w:r>
            <w:bookmarkStart w:id="18" w:name="Tekstvak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</w:tr>
      <w:tr w:rsidR="004F7CFE" w:rsidRPr="004C15CD" w14:paraId="79FCDE81" w14:textId="77777777" w:rsidTr="00BB6DD5">
        <w:trPr>
          <w:trHeight w:val="284"/>
        </w:trPr>
        <w:tc>
          <w:tcPr>
            <w:tcW w:w="3227" w:type="dxa"/>
          </w:tcPr>
          <w:p w14:paraId="1227DAD7" w14:textId="77777777" w:rsidR="004F7CFE" w:rsidRPr="004C15CD" w:rsidRDefault="004F7CFE" w:rsidP="00BB6DD5">
            <w:r w:rsidRPr="004C15CD">
              <w:t>Telefoonnummer</w:t>
            </w:r>
          </w:p>
        </w:tc>
        <w:tc>
          <w:tcPr>
            <w:tcW w:w="5700" w:type="dxa"/>
          </w:tcPr>
          <w:p w14:paraId="1E032706" w14:textId="77777777" w:rsidR="004F7CFE" w:rsidRPr="004C15CD" w:rsidRDefault="004F7CFE" w:rsidP="00BB6DD5">
            <w:r w:rsidRPr="004C15CD">
              <w:fldChar w:fldCharType="begin">
                <w:ffData>
                  <w:name w:val="Tekstvak16"/>
                  <w:enabled/>
                  <w:calcOnExit w:val="0"/>
                  <w:textInput/>
                </w:ffData>
              </w:fldChar>
            </w:r>
            <w:bookmarkStart w:id="19" w:name="Tekstvak16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19"/>
          </w:p>
        </w:tc>
      </w:tr>
      <w:tr w:rsidR="004F7CFE" w:rsidRPr="004C15CD" w14:paraId="1A1348C9" w14:textId="77777777" w:rsidTr="00BB6DD5">
        <w:trPr>
          <w:trHeight w:val="284"/>
        </w:trPr>
        <w:tc>
          <w:tcPr>
            <w:tcW w:w="3227" w:type="dxa"/>
          </w:tcPr>
          <w:p w14:paraId="74F0E615" w14:textId="77777777" w:rsidR="004F7CFE" w:rsidRPr="004C15CD" w:rsidRDefault="004F7CFE" w:rsidP="00BB6DD5">
            <w:r w:rsidRPr="004C15CD">
              <w:t>Mobiel telefoonnummer</w:t>
            </w:r>
          </w:p>
        </w:tc>
        <w:tc>
          <w:tcPr>
            <w:tcW w:w="5700" w:type="dxa"/>
          </w:tcPr>
          <w:p w14:paraId="58B7B122" w14:textId="77777777" w:rsidR="004F7CFE" w:rsidRPr="004C15CD" w:rsidRDefault="004F7CFE" w:rsidP="00BB6DD5">
            <w:r w:rsidRPr="004C15CD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4F7CFE" w:rsidRPr="004C15CD" w14:paraId="6976D996" w14:textId="77777777" w:rsidTr="00BB6DD5">
        <w:trPr>
          <w:trHeight w:val="284"/>
        </w:trPr>
        <w:tc>
          <w:tcPr>
            <w:tcW w:w="3227" w:type="dxa"/>
          </w:tcPr>
          <w:p w14:paraId="70DBFBEB" w14:textId="77777777" w:rsidR="004F7CFE" w:rsidRPr="004C15CD" w:rsidRDefault="004F7CFE" w:rsidP="00BB6DD5">
            <w:r w:rsidRPr="004C15CD">
              <w:t>Email adres</w:t>
            </w:r>
          </w:p>
        </w:tc>
        <w:tc>
          <w:tcPr>
            <w:tcW w:w="5700" w:type="dxa"/>
          </w:tcPr>
          <w:p w14:paraId="425C495A" w14:textId="77777777" w:rsidR="004F7CFE" w:rsidRPr="004C15CD" w:rsidRDefault="004F7CFE" w:rsidP="00BB6DD5">
            <w:r>
              <w:fldChar w:fldCharType="begin">
                <w:ffData>
                  <w:name w:val="Tekstvak18"/>
                  <w:enabled/>
                  <w:calcOnExit w:val="0"/>
                  <w:textInput/>
                </w:ffData>
              </w:fldChar>
            </w:r>
            <w:bookmarkStart w:id="20" w:name="Tekstvak1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</w:tr>
    </w:tbl>
    <w:p w14:paraId="0F862BCF" w14:textId="77777777" w:rsidR="004F7CFE" w:rsidRPr="004C15CD" w:rsidRDefault="004F7CFE" w:rsidP="004F7CFE"/>
    <w:p w14:paraId="294B4F49" w14:textId="77777777" w:rsidR="004F7CFE" w:rsidRPr="004C15CD" w:rsidRDefault="004F7CFE" w:rsidP="004F7CFE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27"/>
        <w:gridCol w:w="5700"/>
      </w:tblGrid>
      <w:tr w:rsidR="004F7CFE" w:rsidRPr="004C15CD" w14:paraId="6DFBC8F3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492D6801" w14:textId="77777777" w:rsidR="004F7CFE" w:rsidRPr="004C15CD" w:rsidRDefault="004F7CFE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Overige Contact informatie</w:t>
            </w:r>
          </w:p>
        </w:tc>
      </w:tr>
      <w:tr w:rsidR="004F7CFE" w:rsidRPr="004C15CD" w14:paraId="75A01E24" w14:textId="77777777" w:rsidTr="00BB6DD5">
        <w:trPr>
          <w:trHeight w:val="284"/>
        </w:trPr>
        <w:tc>
          <w:tcPr>
            <w:tcW w:w="3227" w:type="dxa"/>
          </w:tcPr>
          <w:p w14:paraId="6F590344" w14:textId="77777777" w:rsidR="004F7CFE" w:rsidRPr="004C15CD" w:rsidRDefault="004F7CFE" w:rsidP="00BB6DD5">
            <w:pPr>
              <w:tabs>
                <w:tab w:val="left" w:pos="464"/>
                <w:tab w:val="left" w:pos="1773"/>
                <w:tab w:val="left" w:pos="1915"/>
              </w:tabs>
            </w:pPr>
            <w:r w:rsidRPr="004C15CD">
              <w:t>Tester (indien niet door FB)</w:t>
            </w:r>
          </w:p>
          <w:p w14:paraId="44DF449C" w14:textId="77777777" w:rsidR="004F7CFE" w:rsidRPr="004C15CD" w:rsidRDefault="004F7CFE" w:rsidP="00BB6DD5">
            <w:pPr>
              <w:tabs>
                <w:tab w:val="left" w:pos="464"/>
                <w:tab w:val="left" w:pos="1773"/>
                <w:tab w:val="left" w:pos="1915"/>
              </w:tabs>
            </w:pPr>
            <w:r w:rsidRPr="004C15CD">
              <w:tab/>
              <w:t>Naam:</w:t>
            </w:r>
          </w:p>
          <w:p w14:paraId="4457E6B8" w14:textId="77777777" w:rsidR="004F7CFE" w:rsidRPr="004C15CD" w:rsidRDefault="004F7CFE" w:rsidP="00BB6DD5">
            <w:pPr>
              <w:tabs>
                <w:tab w:val="left" w:pos="464"/>
              </w:tabs>
            </w:pPr>
            <w:r w:rsidRPr="004C15CD">
              <w:tab/>
              <w:t>Telefoonnummer:</w:t>
            </w:r>
          </w:p>
        </w:tc>
        <w:tc>
          <w:tcPr>
            <w:tcW w:w="5700" w:type="dxa"/>
          </w:tcPr>
          <w:p w14:paraId="7B3AF6B5" w14:textId="77777777" w:rsidR="004F7CFE" w:rsidRPr="004C15CD" w:rsidRDefault="004F7CFE" w:rsidP="00BB6DD5">
            <w:pPr>
              <w:tabs>
                <w:tab w:val="left" w:pos="1773"/>
                <w:tab w:val="left" w:pos="1915"/>
              </w:tabs>
            </w:pPr>
          </w:p>
          <w:p w14:paraId="2017841A" w14:textId="77777777" w:rsidR="004F7CFE" w:rsidRPr="004C15CD" w:rsidRDefault="004F7CFE" w:rsidP="00BB6DD5">
            <w:pPr>
              <w:tabs>
                <w:tab w:val="left" w:pos="1773"/>
                <w:tab w:val="left" w:pos="1915"/>
              </w:tabs>
            </w:pPr>
            <w:r w:rsidRPr="004C15CD">
              <w:fldChar w:fldCharType="begin">
                <w:ffData>
                  <w:name w:val="Tekstvak21"/>
                  <w:enabled/>
                  <w:calcOnExit w:val="0"/>
                  <w:textInput/>
                </w:ffData>
              </w:fldChar>
            </w:r>
            <w:bookmarkStart w:id="21" w:name="Tekstvak21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21"/>
          </w:p>
          <w:p w14:paraId="4133A725" w14:textId="77777777" w:rsidR="004F7CFE" w:rsidRPr="004C15CD" w:rsidRDefault="004F7CFE" w:rsidP="00BB6DD5">
            <w:pPr>
              <w:tabs>
                <w:tab w:val="left" w:pos="1773"/>
                <w:tab w:val="left" w:pos="1915"/>
              </w:tabs>
            </w:pPr>
            <w:r w:rsidRPr="004C15CD">
              <w:fldChar w:fldCharType="begin">
                <w:ffData>
                  <w:name w:val="Tekstvak25"/>
                  <w:enabled/>
                  <w:calcOnExit w:val="0"/>
                  <w:textInput/>
                </w:ffData>
              </w:fldChar>
            </w:r>
            <w:bookmarkStart w:id="22" w:name="Tekstvak25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22"/>
          </w:p>
        </w:tc>
      </w:tr>
      <w:tr w:rsidR="004F7CFE" w:rsidRPr="004C15CD" w14:paraId="17D1F512" w14:textId="77777777" w:rsidTr="00BB6DD5">
        <w:trPr>
          <w:trHeight w:val="284"/>
        </w:trPr>
        <w:tc>
          <w:tcPr>
            <w:tcW w:w="3227" w:type="dxa"/>
          </w:tcPr>
          <w:p w14:paraId="1AB133E8" w14:textId="77777777" w:rsidR="004F7CFE" w:rsidRPr="004C15CD" w:rsidRDefault="004F7CFE" w:rsidP="00BB6DD5">
            <w:pPr>
              <w:tabs>
                <w:tab w:val="left" w:pos="464"/>
                <w:tab w:val="left" w:pos="1773"/>
                <w:tab w:val="left" w:pos="1915"/>
              </w:tabs>
            </w:pPr>
            <w:r w:rsidRPr="004C15CD">
              <w:t>Leverancier</w:t>
            </w:r>
          </w:p>
          <w:p w14:paraId="1B210341" w14:textId="77777777" w:rsidR="004F7CFE" w:rsidRPr="004C15CD" w:rsidRDefault="004F7CFE" w:rsidP="00BB6DD5">
            <w:pPr>
              <w:tabs>
                <w:tab w:val="left" w:pos="464"/>
                <w:tab w:val="left" w:pos="1773"/>
                <w:tab w:val="left" w:pos="1915"/>
              </w:tabs>
            </w:pPr>
            <w:r w:rsidRPr="004C15CD">
              <w:tab/>
              <w:t>Naam:</w:t>
            </w:r>
          </w:p>
          <w:p w14:paraId="5C86A263" w14:textId="77777777" w:rsidR="004F7CFE" w:rsidRPr="004C15CD" w:rsidRDefault="004F7CFE" w:rsidP="00BB6DD5">
            <w:pPr>
              <w:tabs>
                <w:tab w:val="left" w:pos="464"/>
              </w:tabs>
            </w:pPr>
            <w:r w:rsidRPr="004C15CD">
              <w:tab/>
              <w:t>Telefoonnummer:</w:t>
            </w:r>
          </w:p>
        </w:tc>
        <w:tc>
          <w:tcPr>
            <w:tcW w:w="5700" w:type="dxa"/>
          </w:tcPr>
          <w:p w14:paraId="34109EA3" w14:textId="77777777" w:rsidR="004F7CFE" w:rsidRPr="004C15CD" w:rsidRDefault="004F7CFE" w:rsidP="00BB6DD5">
            <w:pPr>
              <w:tabs>
                <w:tab w:val="left" w:pos="1773"/>
                <w:tab w:val="left" w:pos="1915"/>
              </w:tabs>
            </w:pPr>
          </w:p>
          <w:p w14:paraId="7CA2918D" w14:textId="77777777" w:rsidR="004F7CFE" w:rsidRPr="004C15CD" w:rsidRDefault="00B71B31" w:rsidP="00BB6DD5">
            <w:pPr>
              <w:tabs>
                <w:tab w:val="left" w:pos="1773"/>
                <w:tab w:val="left" w:pos="1915"/>
              </w:tabs>
            </w:pPr>
            <w:r>
              <w:fldChar w:fldCharType="begin"/>
            </w:r>
            <w:r>
              <w:instrText xml:space="preserve"> Leverancier </w:instrText>
            </w:r>
            <w:r>
              <w:fldChar w:fldCharType="separate"/>
            </w:r>
            <w:r w:rsidR="004F7CFE" w:rsidRPr="004C15CD">
              <w:rPr>
                <w:noProof/>
                <w:sz w:val="24"/>
                <w:szCs w:val="24"/>
              </w:rPr>
              <w:t xml:space="preserve"> </w:t>
            </w:r>
            <w:r w:rsidR="004F7CFE" w:rsidRPr="004C15CD">
              <w:fldChar w:fldCharType="begin">
                <w:ffData>
                  <w:name w:val="Tekstvak21"/>
                  <w:enabled/>
                  <w:calcOnExit w:val="0"/>
                  <w:textInput/>
                </w:ffData>
              </w:fldChar>
            </w:r>
            <w:r w:rsidR="004F7CFE" w:rsidRPr="004C15CD">
              <w:instrText xml:space="preserve"> FORMTEXT </w:instrText>
            </w:r>
            <w:r w:rsidR="004F7CFE" w:rsidRPr="004C15CD">
              <w:fldChar w:fldCharType="separate"/>
            </w:r>
            <w:r w:rsidR="004F7CFE" w:rsidRPr="004C15CD">
              <w:rPr>
                <w:noProof/>
              </w:rPr>
              <w:t> </w:t>
            </w:r>
            <w:r w:rsidR="004F7CFE" w:rsidRPr="004C15CD">
              <w:rPr>
                <w:noProof/>
              </w:rPr>
              <w:t> </w:t>
            </w:r>
            <w:r w:rsidR="004F7CFE" w:rsidRPr="004C15CD">
              <w:rPr>
                <w:noProof/>
              </w:rPr>
              <w:t> </w:t>
            </w:r>
            <w:r w:rsidR="004F7CFE" w:rsidRPr="004C15CD">
              <w:rPr>
                <w:noProof/>
              </w:rPr>
              <w:t> </w:t>
            </w:r>
            <w:r w:rsidR="004F7CFE" w:rsidRPr="004C15CD">
              <w:rPr>
                <w:noProof/>
              </w:rPr>
              <w:t> </w:t>
            </w:r>
            <w:r w:rsidR="004F7CFE" w:rsidRPr="004C15CD">
              <w:fldChar w:fldCharType="end"/>
            </w:r>
            <w:r w:rsidR="004F7CFE" w:rsidRPr="004C15CD">
              <w:rPr>
                <w:noProof/>
                <w:sz w:val="24"/>
                <w:szCs w:val="24"/>
              </w:rPr>
              <w:t xml:space="preserve">   </w:t>
            </w:r>
            <w:r>
              <w:rPr>
                <w:noProof/>
                <w:sz w:val="24"/>
                <w:szCs w:val="24"/>
              </w:rPr>
              <w:fldChar w:fldCharType="end"/>
            </w:r>
          </w:p>
          <w:p w14:paraId="03B6D339" w14:textId="77777777" w:rsidR="004F7CFE" w:rsidRPr="004C15CD" w:rsidRDefault="004F7CFE" w:rsidP="00BB6DD5">
            <w:pPr>
              <w:tabs>
                <w:tab w:val="left" w:pos="1773"/>
                <w:tab w:val="left" w:pos="1915"/>
              </w:tabs>
            </w:pPr>
            <w:r w:rsidRPr="004C15CD">
              <w:fldChar w:fldCharType="begin">
                <w:ffData>
                  <w:name w:val="Tekstvak26"/>
                  <w:enabled/>
                  <w:calcOnExit w:val="0"/>
                  <w:textInput/>
                </w:ffData>
              </w:fldChar>
            </w:r>
            <w:bookmarkStart w:id="23" w:name="Tekstvak26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23"/>
          </w:p>
        </w:tc>
      </w:tr>
    </w:tbl>
    <w:p w14:paraId="53E801EE" w14:textId="6DDCADDB" w:rsidR="00CA51C4" w:rsidRDefault="009E68BC">
      <w:pPr>
        <w:pStyle w:val="Heading1"/>
        <w:rPr>
          <w:rFonts w:ascii="Verdana" w:hAnsi="Verdana"/>
          <w:lang w:val="nl"/>
        </w:rPr>
      </w:pPr>
      <w:r>
        <w:rPr>
          <w:rFonts w:ascii="Verdana" w:hAnsi="Verdana"/>
          <w:lang w:val="nl"/>
        </w:rPr>
        <w:lastRenderedPageBreak/>
        <w:t>Applicati</w:t>
      </w:r>
      <w:r w:rsidR="00717437">
        <w:rPr>
          <w:rFonts w:ascii="Verdana" w:hAnsi="Verdana"/>
          <w:lang w:val="nl"/>
        </w:rPr>
        <w:t>E</w:t>
      </w:r>
    </w:p>
    <w:p w14:paraId="6820D0B4" w14:textId="77777777" w:rsidR="00B45BAE" w:rsidRPr="004C15CD" w:rsidRDefault="00B45BAE" w:rsidP="00B45BAE">
      <w:r w:rsidRPr="004C15CD">
        <w:t>In dit hoofdstuk wordt alle applicatiegegevens vastgelegd.</w:t>
      </w:r>
    </w:p>
    <w:p w14:paraId="4DF375A9" w14:textId="77777777" w:rsidR="00B45BAE" w:rsidRPr="004C15CD" w:rsidRDefault="00B45BAE" w:rsidP="00B45BAE">
      <w:pPr>
        <w:tabs>
          <w:tab w:val="left" w:pos="2790"/>
        </w:tabs>
        <w:rPr>
          <w:iCs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0"/>
        <w:gridCol w:w="6267"/>
      </w:tblGrid>
      <w:tr w:rsidR="00B45BAE" w:rsidRPr="004C15CD" w14:paraId="61DEC64D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0FF5C04B" w14:textId="77777777" w:rsidR="00B45BAE" w:rsidRPr="004C15CD" w:rsidRDefault="00B45BAE" w:rsidP="00BB6DD5">
            <w:pPr>
              <w:rPr>
                <w:b/>
                <w:bCs/>
              </w:rPr>
            </w:pPr>
            <w:r w:rsidRPr="004C15CD">
              <w:rPr>
                <w:b/>
                <w:bCs/>
              </w:rPr>
              <w:t>Applicatie informatie</w:t>
            </w:r>
          </w:p>
        </w:tc>
      </w:tr>
      <w:tr w:rsidR="00B45BAE" w:rsidRPr="004C15CD" w14:paraId="43EC719C" w14:textId="77777777" w:rsidTr="00BB6DD5">
        <w:trPr>
          <w:trHeight w:val="284"/>
        </w:trPr>
        <w:tc>
          <w:tcPr>
            <w:tcW w:w="2660" w:type="dxa"/>
          </w:tcPr>
          <w:p w14:paraId="3A6A55A2" w14:textId="77777777" w:rsidR="00B45BAE" w:rsidRPr="004C15CD" w:rsidRDefault="00B45BAE" w:rsidP="00BB6DD5">
            <w:r w:rsidRPr="004C15CD">
              <w:t>Applicatie naam</w:t>
            </w:r>
          </w:p>
        </w:tc>
        <w:tc>
          <w:tcPr>
            <w:tcW w:w="6267" w:type="dxa"/>
          </w:tcPr>
          <w:p w14:paraId="1C6403A4" w14:textId="1F20583A" w:rsidR="00B45BAE" w:rsidRPr="004C15CD" w:rsidRDefault="00FB7DCE" w:rsidP="00BB6DD5">
            <w:r w:rsidRPr="004C15CD">
              <w:rPr>
                <w:iCs/>
              </w:rPr>
              <w:fldChar w:fldCharType="begin">
                <w:ffData>
                  <w:name w:val="Tekstvak29"/>
                  <w:enabled/>
                  <w:calcOnExit w:val="0"/>
                  <w:textInput/>
                </w:ffData>
              </w:fldChar>
            </w:r>
            <w:r w:rsidRPr="004C15CD">
              <w:rPr>
                <w:iCs/>
              </w:rPr>
              <w:instrText xml:space="preserve"> FORMTEXT </w:instrText>
            </w:r>
            <w:r w:rsidRPr="004C15CD">
              <w:rPr>
                <w:iCs/>
              </w:rPr>
            </w:r>
            <w:r w:rsidRPr="004C15CD">
              <w:rPr>
                <w:iCs/>
              </w:rPr>
              <w:fldChar w:fldCharType="separate"/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</w:rPr>
              <w:fldChar w:fldCharType="end"/>
            </w:r>
          </w:p>
        </w:tc>
      </w:tr>
      <w:tr w:rsidR="00B45BAE" w:rsidRPr="004C15CD" w14:paraId="5D9DC6CB" w14:textId="77777777" w:rsidTr="00BB6DD5">
        <w:trPr>
          <w:trHeight w:val="284"/>
        </w:trPr>
        <w:tc>
          <w:tcPr>
            <w:tcW w:w="2660" w:type="dxa"/>
          </w:tcPr>
          <w:p w14:paraId="60CF4F01" w14:textId="77777777" w:rsidR="00B45BAE" w:rsidRPr="004C15CD" w:rsidRDefault="00B45BAE" w:rsidP="00BB6DD5">
            <w:r w:rsidRPr="004C15CD">
              <w:t>Applicatie versie</w:t>
            </w:r>
          </w:p>
        </w:tc>
        <w:tc>
          <w:tcPr>
            <w:tcW w:w="6267" w:type="dxa"/>
          </w:tcPr>
          <w:p w14:paraId="0C16B155" w14:textId="36E5634A" w:rsidR="00B45BAE" w:rsidRPr="004C15CD" w:rsidRDefault="00FB7DCE" w:rsidP="00BB6DD5">
            <w:r w:rsidRPr="004C15CD">
              <w:rPr>
                <w:iCs/>
              </w:rPr>
              <w:fldChar w:fldCharType="begin">
                <w:ffData>
                  <w:name w:val="Tekstvak29"/>
                  <w:enabled/>
                  <w:calcOnExit w:val="0"/>
                  <w:textInput/>
                </w:ffData>
              </w:fldChar>
            </w:r>
            <w:r w:rsidRPr="004C15CD">
              <w:rPr>
                <w:iCs/>
              </w:rPr>
              <w:instrText xml:space="preserve"> FORMTEXT </w:instrText>
            </w:r>
            <w:r w:rsidRPr="004C15CD">
              <w:rPr>
                <w:iCs/>
              </w:rPr>
            </w:r>
            <w:r w:rsidRPr="004C15CD">
              <w:rPr>
                <w:iCs/>
              </w:rPr>
              <w:fldChar w:fldCharType="separate"/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</w:rPr>
              <w:fldChar w:fldCharType="end"/>
            </w:r>
          </w:p>
        </w:tc>
      </w:tr>
      <w:tr w:rsidR="00B45BAE" w:rsidRPr="004C15CD" w14:paraId="5BC17FED" w14:textId="77777777" w:rsidTr="00BB6DD5">
        <w:trPr>
          <w:trHeight w:val="284"/>
        </w:trPr>
        <w:tc>
          <w:tcPr>
            <w:tcW w:w="2660" w:type="dxa"/>
          </w:tcPr>
          <w:p w14:paraId="08E04D70" w14:textId="77777777" w:rsidR="00B45BAE" w:rsidRPr="004C15CD" w:rsidRDefault="00B45BAE" w:rsidP="00BB6DD5">
            <w:r w:rsidRPr="004C15CD">
              <w:t>Applicatie taal</w:t>
            </w:r>
          </w:p>
        </w:tc>
        <w:tc>
          <w:tcPr>
            <w:tcW w:w="6267" w:type="dxa"/>
          </w:tcPr>
          <w:p w14:paraId="2007868D" w14:textId="37D2C3F8" w:rsidR="00B45BAE" w:rsidRPr="004C15CD" w:rsidRDefault="00FB7DCE" w:rsidP="00BB6DD5">
            <w:pPr>
              <w:rPr>
                <w:iCs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Appltaal"/>
                  <w:enabled/>
                  <w:calcOnExit w:val="0"/>
                  <w:ddList>
                    <w:listEntry w:val="&lt;&lt;Taal&gt;&gt;"/>
                    <w:listEntry w:val="NL"/>
                    <w:listEntry w:val="EN"/>
                    <w:listEntry w:val="Else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 w:rsidR="00B71B31">
              <w:rPr>
                <w:sz w:val="22"/>
                <w:szCs w:val="22"/>
              </w:rPr>
            </w:r>
            <w:r w:rsidR="00B71B31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Pr="007255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16"/>
                <w:szCs w:val="22"/>
                <w:lang w:val="en-US"/>
              </w:rPr>
              <w:t>indien anders</w:t>
            </w:r>
            <w:r w:rsidRPr="00725540">
              <w:rPr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</w:rPr>
              <w:fldChar w:fldCharType="begin">
                <w:ffData>
                  <w:name w:val="Taalanders"/>
                  <w:enabled/>
                  <w:calcOnExit w:val="0"/>
                  <w:textInput/>
                </w:ffData>
              </w:fldChar>
            </w:r>
            <w:r w:rsidRPr="00725540">
              <w:rPr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B45BAE" w:rsidRPr="004C15CD" w14:paraId="6786E72E" w14:textId="77777777" w:rsidTr="00BB6DD5">
        <w:trPr>
          <w:trHeight w:val="284"/>
        </w:trPr>
        <w:tc>
          <w:tcPr>
            <w:tcW w:w="2660" w:type="dxa"/>
          </w:tcPr>
          <w:p w14:paraId="2955837C" w14:textId="77777777" w:rsidR="00B45BAE" w:rsidRPr="004C15CD" w:rsidRDefault="00B45BAE" w:rsidP="00BB6DD5">
            <w:r w:rsidRPr="004C15CD">
              <w:t>Omschrijving</w:t>
            </w:r>
          </w:p>
        </w:tc>
        <w:tc>
          <w:tcPr>
            <w:tcW w:w="6267" w:type="dxa"/>
          </w:tcPr>
          <w:p w14:paraId="50A20476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iCs/>
              </w:rPr>
              <w:t>Wat is de functie van het pakket?</w:t>
            </w:r>
          </w:p>
          <w:p w14:paraId="72920997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iCs/>
              </w:rPr>
              <w:fldChar w:fldCharType="begin">
                <w:ffData>
                  <w:name w:val="Tekstvak29"/>
                  <w:enabled/>
                  <w:calcOnExit w:val="0"/>
                  <w:textInput/>
                </w:ffData>
              </w:fldChar>
            </w:r>
            <w:bookmarkStart w:id="24" w:name="Tekstvak29"/>
            <w:r w:rsidRPr="004C15CD">
              <w:rPr>
                <w:iCs/>
              </w:rPr>
              <w:instrText xml:space="preserve"> FORMTEXT </w:instrText>
            </w:r>
            <w:r w:rsidRPr="004C15CD">
              <w:rPr>
                <w:iCs/>
              </w:rPr>
            </w:r>
            <w:r w:rsidRPr="004C15CD">
              <w:rPr>
                <w:iCs/>
              </w:rPr>
              <w:fldChar w:fldCharType="separate"/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</w:rPr>
              <w:fldChar w:fldCharType="end"/>
            </w:r>
            <w:bookmarkEnd w:id="24"/>
          </w:p>
        </w:tc>
      </w:tr>
      <w:tr w:rsidR="00B45BAE" w:rsidRPr="004C15CD" w14:paraId="1FEDF8B8" w14:textId="77777777" w:rsidTr="00BB6DD5">
        <w:trPr>
          <w:trHeight w:val="284"/>
        </w:trPr>
        <w:tc>
          <w:tcPr>
            <w:tcW w:w="2660" w:type="dxa"/>
          </w:tcPr>
          <w:p w14:paraId="3D5FBD55" w14:textId="77777777" w:rsidR="00B45BAE" w:rsidRPr="004C15CD" w:rsidRDefault="00B45BAE" w:rsidP="00BB6DD5">
            <w:r w:rsidRPr="004C15CD">
              <w:t>Leverancier</w:t>
            </w:r>
          </w:p>
        </w:tc>
        <w:tc>
          <w:tcPr>
            <w:tcW w:w="6267" w:type="dxa"/>
          </w:tcPr>
          <w:p w14:paraId="1CEF35C1" w14:textId="6A7ED78E" w:rsidR="00B45BAE" w:rsidRPr="004C15CD" w:rsidRDefault="00FB7DCE" w:rsidP="00BB6DD5">
            <w:pPr>
              <w:rPr>
                <w:iCs/>
              </w:rPr>
            </w:pPr>
            <w:r w:rsidRPr="004C15CD">
              <w:rPr>
                <w:iCs/>
              </w:rPr>
              <w:fldChar w:fldCharType="begin">
                <w:ffData>
                  <w:name w:val="Tekstvak29"/>
                  <w:enabled/>
                  <w:calcOnExit w:val="0"/>
                  <w:textInput/>
                </w:ffData>
              </w:fldChar>
            </w:r>
            <w:r w:rsidRPr="004C15CD">
              <w:rPr>
                <w:iCs/>
              </w:rPr>
              <w:instrText xml:space="preserve"> FORMTEXT </w:instrText>
            </w:r>
            <w:r w:rsidRPr="004C15CD">
              <w:rPr>
                <w:iCs/>
              </w:rPr>
            </w:r>
            <w:r w:rsidRPr="004C15CD">
              <w:rPr>
                <w:iCs/>
              </w:rPr>
              <w:fldChar w:fldCharType="separate"/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</w:rPr>
              <w:fldChar w:fldCharType="end"/>
            </w:r>
          </w:p>
        </w:tc>
      </w:tr>
      <w:tr w:rsidR="00B45BAE" w:rsidRPr="004C15CD" w14:paraId="5AA1B1BF" w14:textId="77777777" w:rsidTr="00BB6DD5">
        <w:trPr>
          <w:trHeight w:val="284"/>
        </w:trPr>
        <w:tc>
          <w:tcPr>
            <w:tcW w:w="2660" w:type="dxa"/>
          </w:tcPr>
          <w:p w14:paraId="076B68E3" w14:textId="77777777" w:rsidR="00B45BAE" w:rsidRPr="004C15CD" w:rsidRDefault="00B45BAE" w:rsidP="00BB6DD5">
            <w:r w:rsidRPr="004C15CD">
              <w:t>Type applicatie</w:t>
            </w:r>
          </w:p>
          <w:p w14:paraId="3EA38F3A" w14:textId="77777777" w:rsidR="00B45BAE" w:rsidRPr="004C15CD" w:rsidRDefault="00B45BAE" w:rsidP="00BB6DD5"/>
          <w:p w14:paraId="23BA77D8" w14:textId="77777777" w:rsidR="00B45BAE" w:rsidRPr="004C15CD" w:rsidRDefault="00B45BAE" w:rsidP="00BB6DD5">
            <w:r w:rsidRPr="004C15CD">
              <w:t>(Bij fileshare of server nodig H4 invullen)</w:t>
            </w:r>
          </w:p>
        </w:tc>
        <w:tc>
          <w:tcPr>
            <w:tcW w:w="6267" w:type="dxa"/>
          </w:tcPr>
          <w:p w14:paraId="43944FCB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S</w:t>
            </w:r>
            <w:r>
              <w:rPr>
                <w:rFonts w:cs="Arial"/>
              </w:rPr>
              <w:t>nelkoppeling</w:t>
            </w:r>
            <w:r w:rsidRPr="004C15CD">
              <w:rPr>
                <w:rFonts w:cs="Arial"/>
              </w:rPr>
              <w:t xml:space="preserve"> (applicatie op netwerk)</w:t>
            </w:r>
          </w:p>
          <w:p w14:paraId="2BC5ECAC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Client installatie (</w:t>
            </w:r>
            <w:r w:rsidRPr="004C15CD">
              <w:rPr>
                <w:iCs/>
              </w:rPr>
              <w:t>standalone)</w:t>
            </w:r>
          </w:p>
          <w:p w14:paraId="631558BA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Client installatie met data op het netwerk (</w:t>
            </w:r>
            <w:r w:rsidRPr="004C15CD">
              <w:rPr>
                <w:rFonts w:cs="Arial"/>
                <w:sz w:val="18"/>
                <w:szCs w:val="18"/>
              </w:rPr>
              <w:t>fileshare nodig</w:t>
            </w:r>
            <w:r w:rsidRPr="004C15CD">
              <w:rPr>
                <w:rFonts w:cs="Arial"/>
              </w:rPr>
              <w:t>)</w:t>
            </w:r>
          </w:p>
          <w:p w14:paraId="44F9B408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>Client/server (server nodig)</w:t>
            </w:r>
          </w:p>
          <w:p w14:paraId="3A7C764A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Externe Applicatie</w:t>
            </w:r>
          </w:p>
          <w:p w14:paraId="53D2D77D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Webbased</w:t>
            </w:r>
          </w:p>
        </w:tc>
      </w:tr>
      <w:tr w:rsidR="00B45BAE" w:rsidRPr="004C15CD" w14:paraId="13B32175" w14:textId="77777777" w:rsidTr="00BB6DD5">
        <w:trPr>
          <w:trHeight w:val="284"/>
        </w:trPr>
        <w:tc>
          <w:tcPr>
            <w:tcW w:w="2660" w:type="dxa"/>
          </w:tcPr>
          <w:p w14:paraId="082CD657" w14:textId="77777777" w:rsidR="00B45BAE" w:rsidRPr="004C15CD" w:rsidRDefault="00B45BAE" w:rsidP="00BB6DD5">
            <w:r w:rsidRPr="004C15CD">
              <w:t>Classificatie</w:t>
            </w:r>
          </w:p>
        </w:tc>
        <w:tc>
          <w:tcPr>
            <w:tcW w:w="6267" w:type="dxa"/>
          </w:tcPr>
          <w:p w14:paraId="3B2774F0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Eenvoudig</w:t>
            </w:r>
          </w:p>
          <w:p w14:paraId="73BDF0E7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Middelmatig</w:t>
            </w:r>
          </w:p>
          <w:p w14:paraId="58CFC654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Complex</w:t>
            </w:r>
          </w:p>
          <w:p w14:paraId="35F85A76" w14:textId="77777777" w:rsidR="00B45BAE" w:rsidRPr="004C15CD" w:rsidRDefault="00B45BAE" w:rsidP="00BB6DD5">
            <w:pPr>
              <w:rPr>
                <w:rFonts w:cs="Arial"/>
              </w:rPr>
            </w:pPr>
          </w:p>
        </w:tc>
      </w:tr>
      <w:tr w:rsidR="00B45BAE" w:rsidRPr="004C15CD" w14:paraId="46CE271A" w14:textId="77777777" w:rsidTr="00BB6DD5">
        <w:trPr>
          <w:trHeight w:val="284"/>
        </w:trPr>
        <w:tc>
          <w:tcPr>
            <w:tcW w:w="2660" w:type="dxa"/>
          </w:tcPr>
          <w:p w14:paraId="5A174F02" w14:textId="77777777" w:rsidR="00B45BAE" w:rsidRPr="004C15CD" w:rsidRDefault="00B45BAE" w:rsidP="00BB6DD5">
            <w:r w:rsidRPr="004C15CD">
              <w:t>Bedrijfskritisch</w:t>
            </w:r>
          </w:p>
        </w:tc>
        <w:tc>
          <w:tcPr>
            <w:tcW w:w="6267" w:type="dxa"/>
          </w:tcPr>
          <w:p w14:paraId="4B3EE0D5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>Ja</w:t>
            </w:r>
          </w:p>
          <w:p w14:paraId="464434CE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>Nee</w:t>
            </w:r>
          </w:p>
          <w:p w14:paraId="41AA8C1E" w14:textId="77777777" w:rsidR="00B45BAE" w:rsidRPr="004C15CD" w:rsidRDefault="00B45BAE" w:rsidP="00BB6DD5">
            <w:pPr>
              <w:rPr>
                <w:iCs/>
                <w:highlight w:val="yellow"/>
              </w:rPr>
            </w:pPr>
            <w:r w:rsidRPr="004C15CD">
              <w:rPr>
                <w:rFonts w:cs="Arial"/>
              </w:rPr>
              <w:t xml:space="preserve">Opmerkingen: </w:t>
            </w:r>
            <w:r w:rsidRPr="004C15CD">
              <w:rPr>
                <w:rFonts w:cs="Arial"/>
              </w:rPr>
              <w:fldChar w:fldCharType="begin">
                <w:ffData>
                  <w:name w:val="Tekstvak39"/>
                  <w:enabled/>
                  <w:calcOnExit w:val="0"/>
                  <w:textInput/>
                </w:ffData>
              </w:fldChar>
            </w:r>
            <w:bookmarkStart w:id="25" w:name="Tekstvak39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25"/>
          </w:p>
        </w:tc>
      </w:tr>
      <w:tr w:rsidR="00B45BAE" w:rsidRPr="004C15CD" w14:paraId="32283FB9" w14:textId="77777777" w:rsidTr="00BB6DD5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DFDE" w14:textId="77777777" w:rsidR="00B45BAE" w:rsidRPr="004C15CD" w:rsidRDefault="00B45BAE" w:rsidP="00BB6DD5">
            <w:r w:rsidRPr="004C15CD">
              <w:t>Status</w:t>
            </w:r>
          </w:p>
        </w:tc>
        <w:bookmarkStart w:id="26" w:name="Selectievakje2"/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362B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bookmarkEnd w:id="26"/>
            <w:r w:rsidRPr="004C15CD">
              <w:rPr>
                <w:rFonts w:cs="Arial"/>
              </w:rPr>
              <w:t xml:space="preserve"> Nieuw Pakket</w:t>
            </w:r>
          </w:p>
          <w:p w14:paraId="4CEDE676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Update op bestaand pakket </w:t>
            </w:r>
          </w:p>
          <w:p w14:paraId="5DAF2AB6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 xml:space="preserve">Applicatiecode: </w:t>
            </w:r>
            <w:r w:rsidRPr="004C15CD">
              <w:rPr>
                <w:rFonts w:cs="Arial"/>
              </w:rPr>
              <w:fldChar w:fldCharType="begin">
                <w:ffData>
                  <w:name w:val="Tekstvak39"/>
                  <w:enabled/>
                  <w:calcOnExit w:val="0"/>
                  <w:textInput/>
                </w:ffData>
              </w:fldChar>
            </w:r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  Applicatienaam: </w:t>
            </w:r>
            <w:r w:rsidRPr="004C15CD">
              <w:rPr>
                <w:rFonts w:cs="Arial"/>
              </w:rPr>
              <w:fldChar w:fldCharType="begin">
                <w:ffData>
                  <w:name w:val="Tekstvak39"/>
                  <w:enabled/>
                  <w:calcOnExit w:val="0"/>
                  <w:textInput/>
                </w:ffData>
              </w:fldChar>
            </w:r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</w:p>
          <w:p w14:paraId="24066CE6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t xml:space="preserve">          </w:t>
            </w: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Oude versie vervalt</w:t>
            </w:r>
          </w:p>
          <w:p w14:paraId="258C72CC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ab/>
            </w: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Oude versie blijft bestaan</w:t>
            </w:r>
          </w:p>
          <w:p w14:paraId="181CBB47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 xml:space="preserve">                  </w:t>
            </w: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Pakket is een upgrade op bestaand pakket</w:t>
            </w:r>
          </w:p>
          <w:p w14:paraId="21494AFE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 xml:space="preserve">                  </w:t>
            </w: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Pakket moet naast de oude geïnstalleerd               </w:t>
            </w:r>
            <w:r w:rsidRPr="004C15CD">
              <w:rPr>
                <w:rFonts w:cs="Arial"/>
              </w:rPr>
              <w:tab/>
            </w:r>
            <w:r w:rsidRPr="004C15CD">
              <w:rPr>
                <w:rFonts w:cs="Arial"/>
              </w:rPr>
              <w:tab/>
              <w:t xml:space="preserve">   kunnen worden</w:t>
            </w:r>
          </w:p>
          <w:p w14:paraId="13CEAE98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>(Als oude versie vervalt geldt dit voor alle afdelingen)</w:t>
            </w:r>
          </w:p>
          <w:p w14:paraId="7B0CB928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 xml:space="preserve">Opmerkingen: </w:t>
            </w:r>
            <w:r w:rsidRPr="004C15CD">
              <w:rPr>
                <w:rFonts w:cs="Arial"/>
              </w:rPr>
              <w:fldChar w:fldCharType="begin">
                <w:ffData>
                  <w:name w:val="Tekstvak38"/>
                  <w:enabled/>
                  <w:calcOnExit w:val="0"/>
                  <w:textInput/>
                </w:ffData>
              </w:fldChar>
            </w:r>
            <w:bookmarkStart w:id="27" w:name="Tekstvak38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27"/>
          </w:p>
        </w:tc>
      </w:tr>
      <w:tr w:rsidR="00B45BAE" w:rsidRPr="004C15CD" w14:paraId="16E005DD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4D21705A" w14:textId="77777777" w:rsidR="00B45BAE" w:rsidRPr="004C15CD" w:rsidRDefault="00B45BAE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Aanlevering software</w:t>
            </w:r>
          </w:p>
        </w:tc>
      </w:tr>
      <w:tr w:rsidR="00B45BAE" w:rsidRPr="004C15CD" w14:paraId="4AD4BD1E" w14:textId="77777777" w:rsidTr="00BB6DD5">
        <w:trPr>
          <w:trHeight w:val="284"/>
        </w:trPr>
        <w:tc>
          <w:tcPr>
            <w:tcW w:w="2660" w:type="dxa"/>
          </w:tcPr>
          <w:p w14:paraId="2B4DA89B" w14:textId="77777777" w:rsidR="00B45BAE" w:rsidRPr="004C15CD" w:rsidRDefault="00B45BAE" w:rsidP="00BB6DD5">
            <w:r w:rsidRPr="004C15CD">
              <w:t xml:space="preserve">Op welke wijze wordt de installatiesoftware aangeleverd </w:t>
            </w:r>
          </w:p>
        </w:tc>
        <w:tc>
          <w:tcPr>
            <w:tcW w:w="6267" w:type="dxa"/>
          </w:tcPr>
          <w:p w14:paraId="5D4A1A6C" w14:textId="77777777" w:rsidR="00B45BAE" w:rsidRDefault="00B45BAE" w:rsidP="00BB6DD5">
            <w:pPr>
              <w:tabs>
                <w:tab w:val="left" w:pos="2907"/>
              </w:tabs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FTP</w:t>
            </w:r>
            <w:r w:rsidRPr="004C15CD">
              <w:rPr>
                <w:iCs/>
              </w:rPr>
              <w:tab/>
              <w:t>Aantal</w:t>
            </w:r>
            <w:r>
              <w:rPr>
                <w:iCs/>
              </w:rPr>
              <w:t xml:space="preserve"> zip bestanden</w:t>
            </w:r>
            <w:r w:rsidRPr="004C15CD">
              <w:rPr>
                <w:iCs/>
              </w:rPr>
              <w:t xml:space="preserve"> </w:t>
            </w:r>
            <w:r w:rsidRPr="004C15CD">
              <w:rPr>
                <w:iCs/>
              </w:rPr>
              <w:fldChar w:fldCharType="begin">
                <w:ffData>
                  <w:name w:val="Tekstvak3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28" w:name="Tekstvak35"/>
            <w:r w:rsidRPr="004C15CD">
              <w:rPr>
                <w:iCs/>
              </w:rPr>
              <w:instrText xml:space="preserve"> FORMTEXT </w:instrText>
            </w:r>
            <w:r w:rsidRPr="004C15CD">
              <w:rPr>
                <w:iCs/>
              </w:rPr>
            </w:r>
            <w:r w:rsidRPr="004C15CD">
              <w:rPr>
                <w:iCs/>
              </w:rPr>
              <w:fldChar w:fldCharType="separate"/>
            </w:r>
            <w:r w:rsidRPr="004C15CD">
              <w:rPr>
                <w:iCs/>
                <w:noProof/>
              </w:rPr>
              <w:t>1</w:t>
            </w:r>
            <w:r w:rsidRPr="004C15CD">
              <w:rPr>
                <w:iCs/>
              </w:rPr>
              <w:fldChar w:fldCharType="end"/>
            </w:r>
            <w:bookmarkEnd w:id="28"/>
          </w:p>
          <w:p w14:paraId="7EE49273" w14:textId="670E1604" w:rsidR="00B45BAE" w:rsidRPr="004C15CD" w:rsidRDefault="00B45BAE" w:rsidP="00BB6DD5">
            <w:pPr>
              <w:tabs>
                <w:tab w:val="left" w:pos="2907"/>
              </w:tabs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Download</w:t>
            </w:r>
            <w:r w:rsidRPr="004C15CD">
              <w:rPr>
                <w:iCs/>
              </w:rPr>
              <w:tab/>
            </w:r>
            <w:r>
              <w:rPr>
                <w:iCs/>
              </w:rPr>
              <w:t>URL</w:t>
            </w:r>
            <w:r w:rsidR="0030546F">
              <w:rPr>
                <w:iCs/>
              </w:rPr>
              <w:t xml:space="preserve"> </w:t>
            </w:r>
            <w:r>
              <w:rPr>
                <w:iCs/>
              </w:rPr>
              <w:t xml:space="preserve">  </w:t>
            </w:r>
            <w:r w:rsidRPr="004C15CD">
              <w:rPr>
                <w:iCs/>
              </w:rPr>
              <w:t xml:space="preserve"> </w:t>
            </w:r>
            <w:r w:rsidRPr="004C15CD">
              <w:rPr>
                <w:iCs/>
              </w:rPr>
              <w:fldChar w:fldCharType="begin">
                <w:ffData>
                  <w:name w:val="Tekstvak37"/>
                  <w:enabled/>
                  <w:calcOnExit w:val="0"/>
                  <w:textInput/>
                </w:ffData>
              </w:fldChar>
            </w:r>
            <w:r w:rsidRPr="004C15CD">
              <w:rPr>
                <w:iCs/>
              </w:rPr>
              <w:instrText xml:space="preserve"> FORMTEXT </w:instrText>
            </w:r>
            <w:r w:rsidRPr="004C15CD">
              <w:rPr>
                <w:iCs/>
              </w:rPr>
            </w:r>
            <w:r w:rsidRPr="004C15CD">
              <w:rPr>
                <w:iCs/>
              </w:rPr>
              <w:fldChar w:fldCharType="separate"/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</w:rPr>
              <w:fldChar w:fldCharType="end"/>
            </w:r>
          </w:p>
          <w:p w14:paraId="21D3313A" w14:textId="77777777" w:rsidR="00B45BAE" w:rsidRPr="004C15CD" w:rsidRDefault="00B45BAE" w:rsidP="00BB6DD5">
            <w:pPr>
              <w:tabs>
                <w:tab w:val="left" w:pos="2907"/>
              </w:tabs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>D</w:t>
            </w:r>
            <w:r>
              <w:rPr>
                <w:iCs/>
              </w:rPr>
              <w:t>VD</w:t>
            </w:r>
            <w:r w:rsidRPr="004C15CD">
              <w:rPr>
                <w:iCs/>
              </w:rPr>
              <w:tab/>
              <w:t xml:space="preserve">Aantal </w:t>
            </w:r>
            <w:r w:rsidRPr="004C15CD">
              <w:rPr>
                <w:iCs/>
              </w:rPr>
              <w:fldChar w:fldCharType="begin">
                <w:ffData>
                  <w:name w:val="Tekstvak37"/>
                  <w:enabled/>
                  <w:calcOnExit w:val="0"/>
                  <w:textInput/>
                </w:ffData>
              </w:fldChar>
            </w:r>
            <w:bookmarkStart w:id="29" w:name="Tekstvak37"/>
            <w:r w:rsidRPr="004C15CD">
              <w:rPr>
                <w:iCs/>
              </w:rPr>
              <w:instrText xml:space="preserve"> FORMTEXT </w:instrText>
            </w:r>
            <w:r w:rsidRPr="004C15CD">
              <w:rPr>
                <w:iCs/>
              </w:rPr>
            </w:r>
            <w:r w:rsidRPr="004C15CD">
              <w:rPr>
                <w:iCs/>
              </w:rPr>
              <w:fldChar w:fldCharType="separate"/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</w:rPr>
              <w:fldChar w:fldCharType="end"/>
            </w:r>
            <w:bookmarkEnd w:id="29"/>
          </w:p>
          <w:p w14:paraId="3E1443D4" w14:textId="77777777" w:rsidR="00B45BAE" w:rsidRPr="004C15CD" w:rsidRDefault="00B45BAE" w:rsidP="00BB6DD5">
            <w:pPr>
              <w:tabs>
                <w:tab w:val="left" w:pos="2907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 xml:space="preserve">Anders, </w:t>
            </w:r>
            <w:r w:rsidRPr="004C15CD">
              <w:rPr>
                <w:rFonts w:cs="Arial"/>
              </w:rPr>
              <w:t xml:space="preserve">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34"/>
                  <w:enabled/>
                  <w:calcOnExit w:val="0"/>
                  <w:textInput/>
                </w:ffData>
              </w:fldChar>
            </w:r>
            <w:bookmarkStart w:id="30" w:name="Tekstvak34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30"/>
          </w:p>
          <w:p w14:paraId="2A7AF9FA" w14:textId="77777777" w:rsidR="00B45BAE" w:rsidRPr="004C15CD" w:rsidRDefault="00B45BAE" w:rsidP="00BB6DD5">
            <w:pPr>
              <w:tabs>
                <w:tab w:val="left" w:pos="2907"/>
              </w:tabs>
              <w:rPr>
                <w:iCs/>
              </w:rPr>
            </w:pPr>
          </w:p>
        </w:tc>
      </w:tr>
      <w:tr w:rsidR="00B45BAE" w:rsidRPr="004C15CD" w14:paraId="578D5C07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5E6804CF" w14:textId="77777777" w:rsidR="00B45BAE" w:rsidRPr="004C15CD" w:rsidRDefault="00B45BAE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Licentie informatie</w:t>
            </w:r>
          </w:p>
        </w:tc>
      </w:tr>
      <w:tr w:rsidR="00B45BAE" w:rsidRPr="004C15CD" w14:paraId="1EE88A0A" w14:textId="77777777" w:rsidTr="00BB6DD5">
        <w:trPr>
          <w:trHeight w:val="284"/>
        </w:trPr>
        <w:tc>
          <w:tcPr>
            <w:tcW w:w="2660" w:type="dxa"/>
          </w:tcPr>
          <w:p w14:paraId="651068C9" w14:textId="77777777" w:rsidR="00B45BAE" w:rsidRPr="004C15CD" w:rsidRDefault="00B45BAE" w:rsidP="00BB6DD5">
            <w:r w:rsidRPr="004C15CD">
              <w:t>Licentiecode nodig</w:t>
            </w:r>
          </w:p>
        </w:tc>
        <w:tc>
          <w:tcPr>
            <w:tcW w:w="6267" w:type="dxa"/>
          </w:tcPr>
          <w:p w14:paraId="4190C49B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>Ja</w:t>
            </w:r>
          </w:p>
          <w:p w14:paraId="69D34320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>Nee</w:t>
            </w:r>
          </w:p>
          <w:p w14:paraId="68C31424" w14:textId="77777777" w:rsidR="00B45BAE" w:rsidRPr="004C15CD" w:rsidRDefault="00B45BAE" w:rsidP="00BB6DD5"/>
        </w:tc>
      </w:tr>
      <w:tr w:rsidR="00B45BAE" w:rsidRPr="004C15CD" w14:paraId="3963A9AF" w14:textId="77777777" w:rsidTr="00BB6DD5">
        <w:trPr>
          <w:trHeight w:val="284"/>
        </w:trPr>
        <w:tc>
          <w:tcPr>
            <w:tcW w:w="2660" w:type="dxa"/>
          </w:tcPr>
          <w:p w14:paraId="5A0456C1" w14:textId="77777777" w:rsidR="00B45BAE" w:rsidRPr="004C15CD" w:rsidRDefault="00B45BAE" w:rsidP="00BB6DD5">
            <w:r w:rsidRPr="004C15CD">
              <w:t>Hoe aangeleverd</w:t>
            </w:r>
          </w:p>
        </w:tc>
        <w:tc>
          <w:tcPr>
            <w:tcW w:w="6267" w:type="dxa"/>
          </w:tcPr>
          <w:p w14:paraId="738121FF" w14:textId="2E1F9972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 xml:space="preserve">Handmatig </w:t>
            </w: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Server </w:t>
            </w: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Pr="004C15CD">
              <w:rPr>
                <w:rFonts w:cs="Arial"/>
              </w:rPr>
              <w:t>Fingerprint</w:t>
            </w:r>
          </w:p>
          <w:p w14:paraId="3C022574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Cardreader </w:t>
            </w: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</w:t>
            </w:r>
            <w:r w:rsidRPr="004C15CD">
              <w:fldChar w:fldCharType="begin">
                <w:ffData>
                  <w:name w:val="Tekstvak89"/>
                  <w:enabled/>
                  <w:calcOnExit w:val="0"/>
                  <w:textInput>
                    <w:default w:val="NVT"/>
                  </w:textInput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NVT</w:t>
            </w:r>
            <w:r w:rsidRPr="004C15CD">
              <w:fldChar w:fldCharType="end"/>
            </w:r>
          </w:p>
        </w:tc>
      </w:tr>
      <w:tr w:rsidR="00B45BAE" w:rsidRPr="004C15CD" w14:paraId="1A06EB95" w14:textId="77777777" w:rsidTr="00BB6DD5">
        <w:trPr>
          <w:trHeight w:val="284"/>
        </w:trPr>
        <w:tc>
          <w:tcPr>
            <w:tcW w:w="2660" w:type="dxa"/>
          </w:tcPr>
          <w:p w14:paraId="3F71708C" w14:textId="77777777" w:rsidR="00B45BAE" w:rsidRPr="004C15CD" w:rsidRDefault="00B45BAE" w:rsidP="00BB6DD5">
            <w:r w:rsidRPr="004C15CD">
              <w:t>Gekoppeld aan IP-adres</w:t>
            </w:r>
          </w:p>
        </w:tc>
        <w:tc>
          <w:tcPr>
            <w:tcW w:w="6267" w:type="dxa"/>
          </w:tcPr>
          <w:p w14:paraId="7DF779C1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 xml:space="preserve">Nee, </w:t>
            </w:r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 xml:space="preserve">Ja, </w:t>
            </w:r>
            <w:r w:rsidRPr="004C15CD">
              <w:fldChar w:fldCharType="begin">
                <w:ffData>
                  <w:name w:val="Tekstvak33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45BAE" w:rsidRPr="004C15CD" w14:paraId="7DF0D5F5" w14:textId="77777777" w:rsidTr="00BB6DD5">
        <w:trPr>
          <w:trHeight w:val="284"/>
        </w:trPr>
        <w:tc>
          <w:tcPr>
            <w:tcW w:w="2660" w:type="dxa"/>
          </w:tcPr>
          <w:p w14:paraId="16888062" w14:textId="77777777" w:rsidR="00B45BAE" w:rsidRPr="004C15CD" w:rsidRDefault="00B45BAE" w:rsidP="00BB6DD5">
            <w:r w:rsidRPr="004C15CD">
              <w:t>Licentiecode</w:t>
            </w:r>
          </w:p>
        </w:tc>
        <w:tc>
          <w:tcPr>
            <w:tcW w:w="6267" w:type="dxa"/>
          </w:tcPr>
          <w:p w14:paraId="0DB1ED7F" w14:textId="77777777" w:rsidR="00B45BAE" w:rsidRPr="004C15CD" w:rsidRDefault="00B45BAE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</w:t>
            </w:r>
            <w:r w:rsidRPr="004C15CD">
              <w:fldChar w:fldCharType="begin">
                <w:ffData>
                  <w:name w:val="Tekstvak89"/>
                  <w:enabled/>
                  <w:calcOnExit w:val="0"/>
                  <w:textInput>
                    <w:default w:val="NVT"/>
                  </w:textInput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NVT</w:t>
            </w:r>
            <w:r w:rsidRPr="004C15CD">
              <w:fldChar w:fldCharType="end"/>
            </w:r>
          </w:p>
        </w:tc>
      </w:tr>
      <w:tr w:rsidR="00B45BAE" w:rsidRPr="004C15CD" w14:paraId="77F9D72C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1B4D1A62" w14:textId="77777777" w:rsidR="00B45BAE" w:rsidRPr="004C15CD" w:rsidRDefault="00B45BAE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Security</w:t>
            </w:r>
          </w:p>
        </w:tc>
      </w:tr>
      <w:tr w:rsidR="00B45BAE" w:rsidRPr="004C15CD" w14:paraId="48608A69" w14:textId="77777777" w:rsidTr="00BB6DD5">
        <w:trPr>
          <w:trHeight w:val="284"/>
        </w:trPr>
        <w:tc>
          <w:tcPr>
            <w:tcW w:w="2660" w:type="dxa"/>
          </w:tcPr>
          <w:p w14:paraId="46C0AE51" w14:textId="77777777" w:rsidR="00B45BAE" w:rsidRPr="004C15CD" w:rsidRDefault="00B45BAE" w:rsidP="00BB6DD5">
            <w:r w:rsidRPr="004C15CD">
              <w:t>Applicatiegroep</w:t>
            </w:r>
          </w:p>
        </w:tc>
        <w:tc>
          <w:tcPr>
            <w:tcW w:w="6267" w:type="dxa"/>
          </w:tcPr>
          <w:p w14:paraId="68EC32AA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iCs/>
              </w:rPr>
              <w:fldChar w:fldCharType="begin">
                <w:ffData>
                  <w:name w:val="Tekstvak32"/>
                  <w:enabled/>
                  <w:calcOnExit w:val="0"/>
                  <w:textInput>
                    <w:format w:val="HOOFDLETTERS"/>
                  </w:textInput>
                </w:ffData>
              </w:fldChar>
            </w:r>
            <w:bookmarkStart w:id="31" w:name="Tekstvak32"/>
            <w:r w:rsidRPr="004C15CD">
              <w:rPr>
                <w:iCs/>
              </w:rPr>
              <w:instrText xml:space="preserve"> FORMTEXT </w:instrText>
            </w:r>
            <w:r w:rsidRPr="004C15CD">
              <w:rPr>
                <w:iCs/>
              </w:rPr>
            </w:r>
            <w:r w:rsidRPr="004C15CD">
              <w:rPr>
                <w:iCs/>
              </w:rPr>
              <w:fldChar w:fldCharType="separate"/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</w:rPr>
              <w:fldChar w:fldCharType="end"/>
            </w:r>
            <w:bookmarkEnd w:id="31"/>
            <w:r w:rsidRPr="004C15CD">
              <w:rPr>
                <w:iCs/>
              </w:rPr>
              <w:t xml:space="preserve">   </w:t>
            </w:r>
          </w:p>
        </w:tc>
      </w:tr>
    </w:tbl>
    <w:p w14:paraId="3AAAB224" w14:textId="77777777" w:rsidR="00B45BAE" w:rsidRPr="004C15CD" w:rsidRDefault="00B45BAE" w:rsidP="00B45BAE">
      <w:r w:rsidRPr="004C15CD">
        <w:br w:type="page"/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0"/>
        <w:gridCol w:w="6267"/>
      </w:tblGrid>
      <w:tr w:rsidR="00B45BAE" w:rsidRPr="004C15CD" w14:paraId="0743CA44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4180DA4E" w14:textId="77777777" w:rsidR="00B45BAE" w:rsidRPr="004C15CD" w:rsidRDefault="00B45BAE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Installatie Informatie</w:t>
            </w:r>
          </w:p>
        </w:tc>
      </w:tr>
      <w:tr w:rsidR="00B45BAE" w:rsidRPr="004C15CD" w14:paraId="6CF315AD" w14:textId="77777777" w:rsidTr="00BB6DD5">
        <w:trPr>
          <w:trHeight w:val="284"/>
        </w:trPr>
        <w:tc>
          <w:tcPr>
            <w:tcW w:w="2660" w:type="dxa"/>
          </w:tcPr>
          <w:p w14:paraId="4EB343B5" w14:textId="77777777" w:rsidR="00B45BAE" w:rsidRPr="004C15CD" w:rsidRDefault="00B45BAE" w:rsidP="00BB6DD5">
            <w:r w:rsidRPr="004C15CD">
              <w:t>Wat is de omvang van de installatie op de HD van de PC</w:t>
            </w:r>
          </w:p>
        </w:tc>
        <w:tc>
          <w:tcPr>
            <w:tcW w:w="6267" w:type="dxa"/>
          </w:tcPr>
          <w:p w14:paraId="4E3948A6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 xml:space="preserve">0 tot 20 MB            </w:t>
            </w: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200 Tot 300 MB</w:t>
            </w:r>
          </w:p>
          <w:p w14:paraId="06A4F69A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 xml:space="preserve">20 Tot 100 MB        </w:t>
            </w: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 xml:space="preserve">Anders, </w:t>
            </w:r>
            <w:r w:rsidRPr="004C15CD">
              <w:rPr>
                <w:rFonts w:cs="Arial"/>
              </w:rPr>
              <w:t xml:space="preserve">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56"/>
                  <w:enabled/>
                  <w:calcOnExit w:val="0"/>
                  <w:textInput/>
                </w:ffData>
              </w:fldChar>
            </w:r>
            <w:bookmarkStart w:id="32" w:name="Tekstvak56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32"/>
          </w:p>
          <w:p w14:paraId="019533D0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100 Tot 200 MB</w:t>
            </w:r>
          </w:p>
          <w:p w14:paraId="53F15913" w14:textId="77777777" w:rsidR="00B45BAE" w:rsidRPr="004C15CD" w:rsidRDefault="00B45BAE" w:rsidP="00BB6DD5">
            <w:pPr>
              <w:rPr>
                <w:rFonts w:cs="Arial"/>
                <w:sz w:val="18"/>
                <w:szCs w:val="18"/>
              </w:rPr>
            </w:pPr>
          </w:p>
        </w:tc>
      </w:tr>
      <w:tr w:rsidR="00B45BAE" w:rsidRPr="004C15CD" w14:paraId="48E74C3C" w14:textId="77777777" w:rsidTr="00BB6DD5">
        <w:trPr>
          <w:trHeight w:val="284"/>
        </w:trPr>
        <w:tc>
          <w:tcPr>
            <w:tcW w:w="2660" w:type="dxa"/>
          </w:tcPr>
          <w:p w14:paraId="4493891B" w14:textId="77777777" w:rsidR="00B45BAE" w:rsidRPr="004C15CD" w:rsidRDefault="00B45BAE" w:rsidP="00BB6DD5">
            <w:r w:rsidRPr="004C15CD">
              <w:t>Afwijkingen voor laptop</w:t>
            </w:r>
          </w:p>
        </w:tc>
        <w:tc>
          <w:tcPr>
            <w:tcW w:w="6267" w:type="dxa"/>
          </w:tcPr>
          <w:p w14:paraId="6AFFA301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Nee</w:t>
            </w:r>
          </w:p>
          <w:p w14:paraId="6C1D412A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 xml:space="preserve">Ja, </w:t>
            </w:r>
            <w:r w:rsidRPr="004C15CD">
              <w:rPr>
                <w:rFonts w:cs="Arial"/>
              </w:rPr>
              <w:t xml:space="preserve">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40"/>
                  <w:enabled/>
                  <w:calcOnExit w:val="0"/>
                  <w:textInput/>
                </w:ffData>
              </w:fldChar>
            </w:r>
            <w:bookmarkStart w:id="33" w:name="Tekstvak40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33"/>
          </w:p>
          <w:p w14:paraId="3959E65D" w14:textId="77777777" w:rsidR="00B45BAE" w:rsidRPr="004C15CD" w:rsidRDefault="00B45BAE" w:rsidP="00BB6DD5"/>
        </w:tc>
      </w:tr>
      <w:tr w:rsidR="00B45BAE" w:rsidRPr="004C15CD" w14:paraId="36B6CF99" w14:textId="77777777" w:rsidTr="00BB6DD5">
        <w:trPr>
          <w:trHeight w:val="284"/>
        </w:trPr>
        <w:tc>
          <w:tcPr>
            <w:tcW w:w="2660" w:type="dxa"/>
          </w:tcPr>
          <w:p w14:paraId="6C647A74" w14:textId="77777777" w:rsidR="00B45BAE" w:rsidRPr="004C15CD" w:rsidRDefault="00B45BAE" w:rsidP="00BB6DD5">
            <w:r w:rsidRPr="004C15CD">
              <w:t xml:space="preserve">Afwijkingen voor </w:t>
            </w:r>
            <w:r w:rsidRPr="004C15CD">
              <w:rPr>
                <w:rFonts w:cs="Arial"/>
              </w:rPr>
              <w:t>verschillende typen gebruikersgroepen</w:t>
            </w:r>
          </w:p>
          <w:p w14:paraId="65BA9A1E" w14:textId="77777777" w:rsidR="00B45BAE" w:rsidRPr="004C15CD" w:rsidRDefault="00B45BAE" w:rsidP="00BB6DD5"/>
        </w:tc>
        <w:tc>
          <w:tcPr>
            <w:tcW w:w="6267" w:type="dxa"/>
          </w:tcPr>
          <w:p w14:paraId="42B752FB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Nee</w:t>
            </w:r>
          </w:p>
          <w:p w14:paraId="0DF7381C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 xml:space="preserve">Ja, groepen   </w:t>
            </w:r>
            <w:r w:rsidRPr="004C15CD">
              <w:rPr>
                <w:iCs/>
              </w:rPr>
              <w:fldChar w:fldCharType="begin">
                <w:ffData>
                  <w:name w:val="Tekstvak41"/>
                  <w:enabled/>
                  <w:calcOnExit w:val="0"/>
                  <w:textInput/>
                </w:ffData>
              </w:fldChar>
            </w:r>
            <w:bookmarkStart w:id="34" w:name="Tekstvak41"/>
            <w:r w:rsidRPr="004C15CD">
              <w:rPr>
                <w:iCs/>
              </w:rPr>
              <w:instrText xml:space="preserve"> FORMTEXT </w:instrText>
            </w:r>
            <w:r w:rsidRPr="004C15CD">
              <w:rPr>
                <w:iCs/>
              </w:rPr>
            </w:r>
            <w:r w:rsidRPr="004C15CD">
              <w:rPr>
                <w:iCs/>
              </w:rPr>
              <w:fldChar w:fldCharType="separate"/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  <w:noProof/>
              </w:rPr>
              <w:t> </w:t>
            </w:r>
            <w:r w:rsidRPr="004C15CD">
              <w:rPr>
                <w:iCs/>
              </w:rPr>
              <w:fldChar w:fldCharType="end"/>
            </w:r>
            <w:bookmarkEnd w:id="34"/>
          </w:p>
          <w:p w14:paraId="6030443D" w14:textId="77777777" w:rsidR="00B45BAE" w:rsidRPr="004C15CD" w:rsidRDefault="00B45BAE" w:rsidP="00BB6DD5"/>
        </w:tc>
      </w:tr>
      <w:tr w:rsidR="00B45BAE" w:rsidRPr="004C15CD" w14:paraId="2155B1B0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1E46E897" w14:textId="77777777" w:rsidR="00B45BAE" w:rsidRPr="004C15CD" w:rsidRDefault="00B45BAE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Update-informatie</w:t>
            </w:r>
          </w:p>
        </w:tc>
      </w:tr>
      <w:tr w:rsidR="00B45BAE" w:rsidRPr="004C15CD" w14:paraId="65976BD0" w14:textId="77777777" w:rsidTr="00BB6DD5">
        <w:trPr>
          <w:trHeight w:val="284"/>
        </w:trPr>
        <w:tc>
          <w:tcPr>
            <w:tcW w:w="2660" w:type="dxa"/>
            <w:tcBorders>
              <w:bottom w:val="single" w:sz="4" w:space="0" w:color="auto"/>
            </w:tcBorders>
          </w:tcPr>
          <w:p w14:paraId="6F8E75B1" w14:textId="77777777" w:rsidR="00B45BAE" w:rsidRPr="004C15CD" w:rsidRDefault="00B45BAE" w:rsidP="00BB6DD5">
            <w:r w:rsidRPr="004C15CD">
              <w:t>Zijn er update(s) te verwachten</w:t>
            </w:r>
          </w:p>
        </w:tc>
        <w:tc>
          <w:tcPr>
            <w:tcW w:w="6267" w:type="dxa"/>
            <w:tcBorders>
              <w:bottom w:val="single" w:sz="4" w:space="0" w:color="auto"/>
            </w:tcBorders>
          </w:tcPr>
          <w:p w14:paraId="4745EF73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Ja</w:t>
            </w:r>
          </w:p>
          <w:p w14:paraId="60FFFB32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Nee</w:t>
            </w:r>
          </w:p>
          <w:p w14:paraId="5754A6FF" w14:textId="77777777" w:rsidR="00B45BAE" w:rsidRPr="004C15CD" w:rsidRDefault="00B45BAE" w:rsidP="00BB6DD5"/>
        </w:tc>
      </w:tr>
      <w:tr w:rsidR="00B45BAE" w:rsidRPr="004C15CD" w14:paraId="66696D33" w14:textId="77777777" w:rsidTr="00BB6DD5">
        <w:trPr>
          <w:cantSplit/>
          <w:trHeight w:val="284"/>
        </w:trPr>
        <w:tc>
          <w:tcPr>
            <w:tcW w:w="8927" w:type="dxa"/>
            <w:gridSpan w:val="2"/>
          </w:tcPr>
          <w:p w14:paraId="7D0FE8F8" w14:textId="77777777" w:rsidR="00B45BAE" w:rsidRPr="004C15CD" w:rsidRDefault="00B45BAE" w:rsidP="00BB6DD5">
            <w:pPr>
              <w:pStyle w:val="Footer"/>
              <w:tabs>
                <w:tab w:val="clear" w:pos="4536"/>
                <w:tab w:val="clear" w:pos="9072"/>
              </w:tabs>
              <w:spacing w:after="0"/>
              <w:rPr>
                <w:bCs/>
              </w:rPr>
            </w:pPr>
            <w:r w:rsidRPr="004C15CD">
              <w:rPr>
                <w:bCs/>
              </w:rPr>
              <w:t xml:space="preserve">Volgende 3 velden alleen indien bij verwachten van updates JA is gekozen </w:t>
            </w:r>
          </w:p>
        </w:tc>
      </w:tr>
      <w:tr w:rsidR="00B45BAE" w:rsidRPr="004C15CD" w14:paraId="7D79A947" w14:textId="77777777" w:rsidTr="00BB6DD5">
        <w:trPr>
          <w:trHeight w:val="284"/>
        </w:trPr>
        <w:tc>
          <w:tcPr>
            <w:tcW w:w="2660" w:type="dxa"/>
          </w:tcPr>
          <w:p w14:paraId="758F2826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>Hoe vaak worden er updates verwacht aan de client zijde?</w:t>
            </w:r>
          </w:p>
          <w:p w14:paraId="100425DB" w14:textId="77777777" w:rsidR="00B45BAE" w:rsidRPr="004C15CD" w:rsidRDefault="00B45BAE" w:rsidP="00BB6DD5">
            <w:pPr>
              <w:rPr>
                <w:rFonts w:cs="Arial"/>
              </w:rPr>
            </w:pPr>
          </w:p>
        </w:tc>
        <w:tc>
          <w:tcPr>
            <w:tcW w:w="6267" w:type="dxa"/>
          </w:tcPr>
          <w:p w14:paraId="0A2CF357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Dagelijks</w:t>
            </w:r>
          </w:p>
          <w:p w14:paraId="79800D98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Wekelijks</w:t>
            </w:r>
          </w:p>
          <w:p w14:paraId="40967AE0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Maandelijks</w:t>
            </w:r>
          </w:p>
          <w:p w14:paraId="67F4CA8D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Per kwartaal</w:t>
            </w:r>
          </w:p>
          <w:p w14:paraId="350B61A2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Per Jaar</w:t>
            </w:r>
          </w:p>
          <w:p w14:paraId="10AD5899" w14:textId="56656B68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Anders</w:t>
            </w:r>
            <w:r w:rsidRPr="004C15CD">
              <w:rPr>
                <w:iCs/>
              </w:rPr>
              <w:t xml:space="preserve">, </w:t>
            </w:r>
            <w:r w:rsidRPr="004C15CD">
              <w:rPr>
                <w:rFonts w:cs="Arial"/>
              </w:rPr>
              <w:t xml:space="preserve">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42"/>
                  <w:enabled/>
                  <w:calcOnExit w:val="0"/>
                  <w:textInput/>
                </w:ffData>
              </w:fldChar>
            </w:r>
            <w:bookmarkStart w:id="35" w:name="Tekstvak42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35"/>
          </w:p>
          <w:p w14:paraId="652CA9C4" w14:textId="77777777" w:rsidR="00B45BAE" w:rsidRPr="004C15CD" w:rsidRDefault="00B45BAE" w:rsidP="00BB6DD5">
            <w:pPr>
              <w:rPr>
                <w:rFonts w:cs="Arial"/>
                <w:sz w:val="18"/>
                <w:szCs w:val="18"/>
              </w:rPr>
            </w:pPr>
          </w:p>
        </w:tc>
      </w:tr>
      <w:tr w:rsidR="00B45BAE" w:rsidRPr="004C15CD" w14:paraId="4098D331" w14:textId="77777777" w:rsidTr="00BB6DD5">
        <w:trPr>
          <w:trHeight w:val="284"/>
        </w:trPr>
        <w:tc>
          <w:tcPr>
            <w:tcW w:w="2660" w:type="dxa"/>
          </w:tcPr>
          <w:p w14:paraId="3F600A45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>Uitrol mechanisme van de update</w:t>
            </w:r>
          </w:p>
          <w:p w14:paraId="6276CE1C" w14:textId="77777777" w:rsidR="00B45BAE" w:rsidRPr="004C15CD" w:rsidRDefault="00B45BAE" w:rsidP="00BB6DD5">
            <w:pPr>
              <w:rPr>
                <w:rFonts w:cs="Arial"/>
              </w:rPr>
            </w:pPr>
          </w:p>
        </w:tc>
        <w:tc>
          <w:tcPr>
            <w:tcW w:w="6267" w:type="dxa"/>
          </w:tcPr>
          <w:p w14:paraId="02CDE83C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Push vanaf server</w:t>
            </w:r>
            <w:r>
              <w:rPr>
                <w:rFonts w:cs="Arial"/>
              </w:rPr>
              <w:t xml:space="preserve"> (automatisch)</w:t>
            </w:r>
          </w:p>
          <w:p w14:paraId="3052F407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Pull vanaf client</w:t>
            </w:r>
            <w:r>
              <w:rPr>
                <w:rFonts w:cs="Arial"/>
              </w:rPr>
              <w:t xml:space="preserve"> (automatisch)</w:t>
            </w:r>
          </w:p>
          <w:p w14:paraId="79688D27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Handmatig</w:t>
            </w:r>
          </w:p>
          <w:p w14:paraId="3AFC157E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 xml:space="preserve">Anders, 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43"/>
                  <w:enabled/>
                  <w:calcOnExit w:val="0"/>
                  <w:textInput/>
                </w:ffData>
              </w:fldChar>
            </w:r>
            <w:bookmarkStart w:id="36" w:name="Tekstvak43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36"/>
          </w:p>
          <w:p w14:paraId="73D15438" w14:textId="77777777" w:rsidR="00B45BAE" w:rsidRPr="004C15CD" w:rsidRDefault="00B45BAE" w:rsidP="00BB6DD5">
            <w:pPr>
              <w:rPr>
                <w:rFonts w:cs="Arial"/>
                <w:sz w:val="18"/>
                <w:szCs w:val="18"/>
              </w:rPr>
            </w:pPr>
          </w:p>
        </w:tc>
      </w:tr>
      <w:tr w:rsidR="00B45BAE" w:rsidRPr="004C15CD" w14:paraId="232217C9" w14:textId="77777777" w:rsidTr="00BB6DD5">
        <w:trPr>
          <w:trHeight w:val="284"/>
        </w:trPr>
        <w:tc>
          <w:tcPr>
            <w:tcW w:w="2660" w:type="dxa"/>
          </w:tcPr>
          <w:p w14:paraId="41EAD98A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>Afspraak</w:t>
            </w:r>
          </w:p>
          <w:p w14:paraId="69A85BB2" w14:textId="77777777" w:rsidR="00B45BAE" w:rsidRPr="004C15CD" w:rsidRDefault="00B45BAE" w:rsidP="00BB6DD5">
            <w:pPr>
              <w:rPr>
                <w:rFonts w:cs="Arial"/>
              </w:rPr>
            </w:pPr>
          </w:p>
        </w:tc>
        <w:tc>
          <w:tcPr>
            <w:tcW w:w="6267" w:type="dxa"/>
          </w:tcPr>
          <w:p w14:paraId="7AD2B053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Nieuwe intake</w:t>
            </w:r>
          </w:p>
          <w:p w14:paraId="7FC3593C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>Anders</w:t>
            </w:r>
            <w:r w:rsidRPr="004C15CD">
              <w:rPr>
                <w:iCs/>
              </w:rPr>
              <w:t xml:space="preserve">, </w:t>
            </w:r>
            <w:r w:rsidRPr="004C15CD">
              <w:rPr>
                <w:rFonts w:cs="Arial"/>
              </w:rPr>
              <w:t xml:space="preserve">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44"/>
                  <w:enabled/>
                  <w:calcOnExit w:val="0"/>
                  <w:textInput/>
                </w:ffData>
              </w:fldChar>
            </w:r>
            <w:bookmarkStart w:id="37" w:name="Tekstvak44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37"/>
          </w:p>
          <w:p w14:paraId="04434105" w14:textId="77777777" w:rsidR="00B45BAE" w:rsidRPr="004C15CD" w:rsidRDefault="00B45BAE" w:rsidP="00BB6DD5">
            <w:pPr>
              <w:rPr>
                <w:rFonts w:cs="Arial"/>
                <w:sz w:val="18"/>
                <w:szCs w:val="18"/>
              </w:rPr>
            </w:pPr>
          </w:p>
        </w:tc>
      </w:tr>
      <w:tr w:rsidR="00B45BAE" w:rsidRPr="004C15CD" w14:paraId="441113D4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6DF751FC" w14:textId="77777777" w:rsidR="00B45BAE" w:rsidRPr="004C15CD" w:rsidRDefault="00B45BAE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Package Informatie</w:t>
            </w:r>
          </w:p>
        </w:tc>
      </w:tr>
      <w:tr w:rsidR="00B45BAE" w:rsidRPr="004C15CD" w14:paraId="7FB99C22" w14:textId="77777777" w:rsidTr="00BB6DD5">
        <w:trPr>
          <w:trHeight w:val="284"/>
        </w:trPr>
        <w:tc>
          <w:tcPr>
            <w:tcW w:w="2660" w:type="dxa"/>
          </w:tcPr>
          <w:p w14:paraId="5E32796A" w14:textId="77777777" w:rsidR="00B45BAE" w:rsidRPr="004C15CD" w:rsidRDefault="00B45BAE" w:rsidP="00BB6DD5">
            <w:r w:rsidRPr="004C15CD">
              <w:t>Voorkeur package type</w:t>
            </w:r>
          </w:p>
        </w:tc>
        <w:tc>
          <w:tcPr>
            <w:tcW w:w="6267" w:type="dxa"/>
          </w:tcPr>
          <w:p w14:paraId="5168C9B3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MSI-package</w:t>
            </w:r>
          </w:p>
          <w:p w14:paraId="3C0EAAF9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iCs/>
              </w:rPr>
              <w:t>MSIX-package</w:t>
            </w:r>
          </w:p>
          <w:p w14:paraId="19C1EF39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App</w:t>
            </w:r>
            <w:r>
              <w:rPr>
                <w:iCs/>
              </w:rPr>
              <w:t>-</w:t>
            </w:r>
            <w:r w:rsidRPr="004C15CD">
              <w:rPr>
                <w:iCs/>
              </w:rPr>
              <w:t>V sequence</w:t>
            </w:r>
          </w:p>
          <w:p w14:paraId="40030C3D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Unattended installatie</w:t>
            </w:r>
          </w:p>
          <w:p w14:paraId="4FF95248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Anders</w:t>
            </w:r>
            <w:r w:rsidRPr="004C15CD">
              <w:rPr>
                <w:rFonts w:cs="Arial"/>
              </w:rPr>
              <w:t xml:space="preserve"> &gt;&gt;   </w:t>
            </w:r>
            <w:r w:rsidRPr="004C15CD">
              <w:rPr>
                <w:rFonts w:cs="Arial"/>
              </w:rPr>
              <w:fldChar w:fldCharType="begin">
                <w:ffData>
                  <w:name w:val="Tekstvak56"/>
                  <w:enabled/>
                  <w:calcOnExit w:val="0"/>
                  <w:textInput/>
                </w:ffData>
              </w:fldChar>
            </w:r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</w:p>
          <w:p w14:paraId="2AD670FE" w14:textId="77777777" w:rsidR="00B45BAE" w:rsidRPr="004C15CD" w:rsidRDefault="00B45BAE" w:rsidP="00BB6DD5">
            <w:pPr>
              <w:rPr>
                <w:rFonts w:cs="Arial"/>
                <w:sz w:val="18"/>
                <w:szCs w:val="18"/>
              </w:rPr>
            </w:pPr>
          </w:p>
        </w:tc>
      </w:tr>
      <w:tr w:rsidR="00B45BAE" w:rsidRPr="004C15CD" w14:paraId="2C284C88" w14:textId="77777777" w:rsidTr="00BB6DD5">
        <w:trPr>
          <w:trHeight w:val="284"/>
        </w:trPr>
        <w:tc>
          <w:tcPr>
            <w:tcW w:w="2660" w:type="dxa"/>
          </w:tcPr>
          <w:p w14:paraId="0EA7B8B8" w14:textId="77777777" w:rsidR="00B45BAE" w:rsidRPr="004C15CD" w:rsidRDefault="00B45BAE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t>Package Categorie</w:t>
            </w:r>
          </w:p>
        </w:tc>
        <w:tc>
          <w:tcPr>
            <w:tcW w:w="6267" w:type="dxa"/>
          </w:tcPr>
          <w:p w14:paraId="536621C4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 xml:space="preserve">Nieuw package gebaseerd op </w:t>
            </w:r>
            <w:r>
              <w:rPr>
                <w:iCs/>
              </w:rPr>
              <w:t>originele</w:t>
            </w:r>
            <w:r w:rsidRPr="004C15CD">
              <w:rPr>
                <w:iCs/>
              </w:rPr>
              <w:t xml:space="preserve"> source</w:t>
            </w:r>
            <w:r>
              <w:rPr>
                <w:iCs/>
              </w:rPr>
              <w:t xml:space="preserve"> media</w:t>
            </w:r>
          </w:p>
          <w:p w14:paraId="102A3B84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MSI </w:t>
            </w:r>
            <w:r w:rsidRPr="004C15CD">
              <w:rPr>
                <w:iCs/>
              </w:rPr>
              <w:t xml:space="preserve">Conversie naar </w:t>
            </w:r>
            <w:r>
              <w:rPr>
                <w:iCs/>
              </w:rPr>
              <w:t xml:space="preserve">MSIX of </w:t>
            </w:r>
            <w:r w:rsidRPr="004C15CD">
              <w:rPr>
                <w:iCs/>
              </w:rPr>
              <w:t>App</w:t>
            </w:r>
            <w:r>
              <w:rPr>
                <w:iCs/>
              </w:rPr>
              <w:t>-</w:t>
            </w:r>
            <w:r w:rsidRPr="004C15CD">
              <w:rPr>
                <w:iCs/>
              </w:rPr>
              <w:t>V</w:t>
            </w:r>
          </w:p>
          <w:p w14:paraId="3F39EC3A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rFonts w:cs="Arial"/>
              </w:rPr>
              <w:t xml:space="preserve">Minor </w:t>
            </w:r>
            <w:r w:rsidRPr="004C15CD">
              <w:rPr>
                <w:iCs/>
              </w:rPr>
              <w:t>Change op source package (zelfde package type is opgeleverd)</w:t>
            </w:r>
          </w:p>
        </w:tc>
      </w:tr>
    </w:tbl>
    <w:p w14:paraId="210CC09F" w14:textId="77777777" w:rsidR="00B45BAE" w:rsidRPr="004C15CD" w:rsidRDefault="00B45BAE" w:rsidP="00B45BAE"/>
    <w:p w14:paraId="0146449E" w14:textId="77777777" w:rsidR="00B45BAE" w:rsidRPr="004C15CD" w:rsidRDefault="00B45BAE" w:rsidP="00B45BAE">
      <w:pPr>
        <w:pStyle w:val="Heading2"/>
        <w:numPr>
          <w:ilvl w:val="0"/>
          <w:numId w:val="0"/>
        </w:numPr>
      </w:pPr>
      <w:r w:rsidRPr="004C15CD">
        <w:t>Richtlijnen</w:t>
      </w:r>
    </w:p>
    <w:p w14:paraId="7FC3255B" w14:textId="77777777" w:rsidR="00B45BAE" w:rsidRPr="004C15CD" w:rsidRDefault="00B45BAE" w:rsidP="00B45BAE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660"/>
        <w:gridCol w:w="6267"/>
      </w:tblGrid>
      <w:tr w:rsidR="00B45BAE" w:rsidRPr="004C15CD" w14:paraId="640C5C3B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  <w:vAlign w:val="center"/>
          </w:tcPr>
          <w:p w14:paraId="7C7D0A98" w14:textId="77777777" w:rsidR="00B45BAE" w:rsidRPr="004C15CD" w:rsidRDefault="00B45BAE" w:rsidP="00BB6DD5">
            <w:pPr>
              <w:rPr>
                <w:b/>
                <w:bCs/>
              </w:rPr>
            </w:pPr>
            <w:r w:rsidRPr="004C15CD">
              <w:t xml:space="preserve">Voldoet de software aan de standaards en richtlijnen </w:t>
            </w:r>
          </w:p>
        </w:tc>
      </w:tr>
      <w:tr w:rsidR="00B45BAE" w:rsidRPr="004C15CD" w14:paraId="6DFFC153" w14:textId="77777777" w:rsidTr="00BB6DD5">
        <w:trPr>
          <w:trHeight w:val="284"/>
        </w:trPr>
        <w:tc>
          <w:tcPr>
            <w:tcW w:w="2660" w:type="dxa"/>
          </w:tcPr>
          <w:p w14:paraId="493B3CBE" w14:textId="77777777" w:rsidR="00B45BAE" w:rsidRPr="004C15CD" w:rsidRDefault="00B45BAE" w:rsidP="00BB6DD5">
            <w:pPr>
              <w:rPr>
                <w:iCs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>Ja</w:t>
            </w:r>
          </w:p>
          <w:p w14:paraId="009621CA" w14:textId="77777777" w:rsidR="00B45BAE" w:rsidRPr="004C15CD" w:rsidRDefault="00B45BAE" w:rsidP="00BB6DD5">
            <w:pPr>
              <w:rPr>
                <w:iCs/>
              </w:rPr>
            </w:pPr>
          </w:p>
        </w:tc>
        <w:tc>
          <w:tcPr>
            <w:tcW w:w="6267" w:type="dxa"/>
            <w:vAlign w:val="center"/>
          </w:tcPr>
          <w:p w14:paraId="1A9AF0EA" w14:textId="77777777" w:rsidR="00B45BAE" w:rsidRPr="004C15CD" w:rsidRDefault="00B45BAE" w:rsidP="00BB6DD5">
            <w:r w:rsidRPr="004C15CD">
              <w:rPr>
                <w:rFonts w:cs="Arial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</w:t>
            </w:r>
            <w:r w:rsidRPr="004C15CD">
              <w:rPr>
                <w:iCs/>
              </w:rPr>
              <w:t xml:space="preserve">Nee, </w:t>
            </w:r>
            <w:r w:rsidRPr="004C15CD">
              <w:t xml:space="preserve">Toelichting:  </w:t>
            </w:r>
            <w:r w:rsidRPr="004C15CD">
              <w:fldChar w:fldCharType="begin">
                <w:ffData>
                  <w:name w:val="Tekstvak45"/>
                  <w:enabled/>
                  <w:calcOnExit w:val="0"/>
                  <w:textInput/>
                </w:ffData>
              </w:fldChar>
            </w:r>
            <w:bookmarkStart w:id="38" w:name="Tekstvak45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38"/>
          </w:p>
          <w:p w14:paraId="45191321" w14:textId="77777777" w:rsidR="00B45BAE" w:rsidRPr="004C15CD" w:rsidRDefault="00B45BAE" w:rsidP="00BB6DD5"/>
        </w:tc>
      </w:tr>
    </w:tbl>
    <w:p w14:paraId="613489B6" w14:textId="77777777" w:rsidR="00CA51C4" w:rsidRPr="00A511B4" w:rsidRDefault="00CA51C4">
      <w:pPr>
        <w:rPr>
          <w:lang w:val="en-US"/>
        </w:rPr>
      </w:pPr>
    </w:p>
    <w:p w14:paraId="3793FDAF" w14:textId="486144EE" w:rsidR="00CA51C4" w:rsidRDefault="00394C1B">
      <w:pPr>
        <w:pStyle w:val="Heading1"/>
        <w:rPr>
          <w:rFonts w:ascii="Verdana" w:hAnsi="Verdana"/>
        </w:rPr>
      </w:pPr>
      <w:bookmarkStart w:id="39" w:name="_Toc55725964"/>
      <w:r>
        <w:rPr>
          <w:rFonts w:ascii="Verdana" w:hAnsi="Verdana"/>
        </w:rPr>
        <w:lastRenderedPageBreak/>
        <w:t>AFHANKELIJKHEDEN</w:t>
      </w:r>
    </w:p>
    <w:p w14:paraId="0DB83632" w14:textId="77777777" w:rsidR="00394C1B" w:rsidRPr="004C15CD" w:rsidRDefault="00394C1B" w:rsidP="00394C1B">
      <w:r w:rsidRPr="004C15CD">
        <w:t>In dit hoofdstuk wordt alle afhankelijkheden die de applicatie heeft beschreven. Dit kunnen afhankelijkheden zijn met applicaties, hardware, besturingssysteem, netwerkservices en andere koppelingen.</w:t>
      </w:r>
    </w:p>
    <w:p w14:paraId="6F03E7B0" w14:textId="77777777" w:rsidR="00394C1B" w:rsidRPr="004C15CD" w:rsidRDefault="00394C1B" w:rsidP="00394C1B">
      <w:pPr>
        <w:pStyle w:val="Heading2"/>
        <w:rPr>
          <w:rFonts w:ascii="Verdana" w:hAnsi="Verdana"/>
        </w:rPr>
      </w:pPr>
      <w:r w:rsidRPr="004C15CD">
        <w:rPr>
          <w:rFonts w:ascii="Verdana" w:hAnsi="Verdana"/>
        </w:rPr>
        <w:t>Software, hardware en OS</w:t>
      </w:r>
    </w:p>
    <w:p w14:paraId="03DC4EBE" w14:textId="77777777" w:rsidR="00394C1B" w:rsidRPr="004C15CD" w:rsidRDefault="00394C1B" w:rsidP="00394C1B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1984"/>
        <w:gridCol w:w="1078"/>
        <w:gridCol w:w="1531"/>
        <w:gridCol w:w="1532"/>
      </w:tblGrid>
      <w:tr w:rsidR="00394C1B" w:rsidRPr="004C15CD" w14:paraId="7257DAC2" w14:textId="77777777" w:rsidTr="00BB6DD5">
        <w:trPr>
          <w:cantSplit/>
          <w:trHeight w:val="284"/>
        </w:trPr>
        <w:tc>
          <w:tcPr>
            <w:tcW w:w="8927" w:type="dxa"/>
            <w:gridSpan w:val="5"/>
            <w:shd w:val="clear" w:color="auto" w:fill="E6E6E6"/>
          </w:tcPr>
          <w:p w14:paraId="35C56F9E" w14:textId="77777777" w:rsidR="00394C1B" w:rsidRPr="004C15CD" w:rsidRDefault="00394C1B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 xml:space="preserve">Software Afhankelijkheden </w:t>
            </w:r>
          </w:p>
        </w:tc>
      </w:tr>
      <w:tr w:rsidR="00394C1B" w:rsidRPr="004C15CD" w14:paraId="19849CA7" w14:textId="77777777" w:rsidTr="00BB6DD5">
        <w:trPr>
          <w:trHeight w:val="284"/>
        </w:trPr>
        <w:tc>
          <w:tcPr>
            <w:tcW w:w="2802" w:type="dxa"/>
          </w:tcPr>
          <w:p w14:paraId="2F7046EE" w14:textId="77777777" w:rsidR="00394C1B" w:rsidRPr="004C15CD" w:rsidRDefault="00394C1B" w:rsidP="00BB6DD5">
            <w:r w:rsidRPr="004C15CD">
              <w:t>Zijn er applicaties nodig om dit programma te kunnen installeren</w:t>
            </w:r>
          </w:p>
          <w:p w14:paraId="015DD515" w14:textId="77777777" w:rsidR="00394C1B" w:rsidRPr="004C15CD" w:rsidRDefault="00394C1B" w:rsidP="00BB6DD5"/>
        </w:tc>
        <w:tc>
          <w:tcPr>
            <w:tcW w:w="1984" w:type="dxa"/>
          </w:tcPr>
          <w:p w14:paraId="07C43816" w14:textId="77777777" w:rsidR="00394C1B" w:rsidRPr="004C15CD" w:rsidRDefault="00394C1B" w:rsidP="00BB6DD5">
            <w:r w:rsidRPr="004C15CD">
              <w:t>Applicatiecode:</w:t>
            </w:r>
          </w:p>
          <w:p w14:paraId="0DA852FA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</w:t>
            </w:r>
            <w:r w:rsidRPr="004C15CD">
              <w:fldChar w:fldCharType="begin">
                <w:ffData>
                  <w:name w:val="Tekstvak89"/>
                  <w:enabled/>
                  <w:calcOnExit w:val="0"/>
                  <w:textInput>
                    <w:default w:val="NVT"/>
                  </w:textInput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NVT</w:t>
            </w:r>
            <w:r w:rsidRPr="004C15CD">
              <w:fldChar w:fldCharType="end"/>
            </w:r>
          </w:p>
          <w:p w14:paraId="0D83FB88" w14:textId="77777777" w:rsidR="00394C1B" w:rsidRPr="004C15CD" w:rsidRDefault="00394C1B" w:rsidP="00BB6DD5"/>
        </w:tc>
        <w:tc>
          <w:tcPr>
            <w:tcW w:w="4141" w:type="dxa"/>
            <w:gridSpan w:val="3"/>
          </w:tcPr>
          <w:p w14:paraId="1B553CCE" w14:textId="77777777" w:rsidR="00394C1B" w:rsidRPr="004C15CD" w:rsidRDefault="00394C1B" w:rsidP="00BB6DD5">
            <w:r w:rsidRPr="004C15CD">
              <w:t>Volledige applicatienaam:</w:t>
            </w:r>
          </w:p>
          <w:p w14:paraId="300A62FF" w14:textId="77777777" w:rsidR="00394C1B" w:rsidRPr="004C15CD" w:rsidRDefault="00394C1B" w:rsidP="00BB6DD5">
            <w:r w:rsidRPr="004C15CD">
              <w:fldChar w:fldCharType="begin">
                <w:ffData>
                  <w:name w:val="Tekstvak47"/>
                  <w:enabled/>
                  <w:calcOnExit w:val="0"/>
                  <w:textInput/>
                </w:ffData>
              </w:fldChar>
            </w:r>
            <w:bookmarkStart w:id="40" w:name="Tekstvak47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40"/>
          </w:p>
        </w:tc>
      </w:tr>
      <w:tr w:rsidR="00394C1B" w:rsidRPr="004C15CD" w14:paraId="6276E1C4" w14:textId="77777777" w:rsidTr="00BB6DD5">
        <w:trPr>
          <w:trHeight w:val="284"/>
        </w:trPr>
        <w:tc>
          <w:tcPr>
            <w:tcW w:w="2802" w:type="dxa"/>
          </w:tcPr>
          <w:p w14:paraId="0F7A83DB" w14:textId="77777777" w:rsidR="00394C1B" w:rsidRPr="004C15CD" w:rsidRDefault="00394C1B" w:rsidP="00BB6DD5">
            <w:r w:rsidRPr="004C15CD">
              <w:t>Zijn er applicaties nodig om dit programma te kunnen draaien</w:t>
            </w:r>
          </w:p>
          <w:p w14:paraId="6A2127D5" w14:textId="77777777" w:rsidR="00394C1B" w:rsidRPr="004C15CD" w:rsidRDefault="00394C1B" w:rsidP="00BB6DD5"/>
        </w:tc>
        <w:tc>
          <w:tcPr>
            <w:tcW w:w="1984" w:type="dxa"/>
          </w:tcPr>
          <w:p w14:paraId="15021293" w14:textId="77777777" w:rsidR="00394C1B" w:rsidRPr="004C15CD" w:rsidRDefault="00394C1B" w:rsidP="00BB6DD5">
            <w:r w:rsidRPr="004C15CD">
              <w:t>Applicatiecode:</w:t>
            </w:r>
          </w:p>
          <w:p w14:paraId="0B8F5AB0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</w:t>
            </w:r>
            <w:r w:rsidRPr="004C15CD">
              <w:fldChar w:fldCharType="begin">
                <w:ffData>
                  <w:name w:val="Tekstvak89"/>
                  <w:enabled/>
                  <w:calcOnExit w:val="0"/>
                  <w:textInput>
                    <w:default w:val="NVT"/>
                  </w:textInput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NVT</w:t>
            </w:r>
            <w:r w:rsidRPr="004C15CD">
              <w:fldChar w:fldCharType="end"/>
            </w:r>
          </w:p>
          <w:p w14:paraId="1596B7C7" w14:textId="77777777" w:rsidR="00394C1B" w:rsidRPr="004C15CD" w:rsidRDefault="00394C1B" w:rsidP="00BB6DD5"/>
        </w:tc>
        <w:tc>
          <w:tcPr>
            <w:tcW w:w="4141" w:type="dxa"/>
            <w:gridSpan w:val="3"/>
          </w:tcPr>
          <w:p w14:paraId="52151CB7" w14:textId="77777777" w:rsidR="00394C1B" w:rsidRPr="004C15CD" w:rsidRDefault="00394C1B" w:rsidP="00BB6DD5">
            <w:r w:rsidRPr="004C15CD">
              <w:t>Volledige applicatienaam:</w:t>
            </w:r>
          </w:p>
          <w:p w14:paraId="0EFB8701" w14:textId="77777777" w:rsidR="00394C1B" w:rsidRPr="004C15CD" w:rsidRDefault="00394C1B" w:rsidP="00BB6DD5">
            <w:r w:rsidRPr="004C15CD">
              <w:fldChar w:fldCharType="begin">
                <w:ffData>
                  <w:name w:val="Tekstvak48"/>
                  <w:enabled/>
                  <w:calcOnExit w:val="0"/>
                  <w:textInput/>
                </w:ffData>
              </w:fldChar>
            </w:r>
            <w:bookmarkStart w:id="41" w:name="Tekstvak48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41"/>
          </w:p>
        </w:tc>
      </w:tr>
      <w:tr w:rsidR="00394C1B" w:rsidRPr="004C15CD" w14:paraId="78152518" w14:textId="77777777" w:rsidTr="00BB6DD5">
        <w:trPr>
          <w:trHeight w:val="284"/>
        </w:trPr>
        <w:tc>
          <w:tcPr>
            <w:tcW w:w="2802" w:type="dxa"/>
          </w:tcPr>
          <w:p w14:paraId="05C00315" w14:textId="77777777" w:rsidR="00394C1B" w:rsidRPr="004C15CD" w:rsidRDefault="00394C1B" w:rsidP="00BB6DD5">
            <w:r w:rsidRPr="004C15CD">
              <w:t>Raakvlakken met ander software (Geen package)</w:t>
            </w:r>
          </w:p>
          <w:p w14:paraId="3242FF2B" w14:textId="77777777" w:rsidR="00394C1B" w:rsidRPr="004C15CD" w:rsidRDefault="00394C1B" w:rsidP="00BB6DD5"/>
        </w:tc>
        <w:tc>
          <w:tcPr>
            <w:tcW w:w="6125" w:type="dxa"/>
            <w:gridSpan w:val="4"/>
          </w:tcPr>
          <w:p w14:paraId="4F43D37C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fldChar w:fldCharType="begin">
                <w:ffData>
                  <w:name w:val="Tekstvak89"/>
                  <w:enabled/>
                  <w:calcOnExit w:val="0"/>
                  <w:textInput>
                    <w:default w:val="NVT"/>
                  </w:textInput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NVT</w:t>
            </w:r>
            <w:r w:rsidRPr="004C15CD">
              <w:fldChar w:fldCharType="end"/>
            </w:r>
          </w:p>
        </w:tc>
      </w:tr>
      <w:tr w:rsidR="00394C1B" w:rsidRPr="004C15CD" w14:paraId="64BE4AFB" w14:textId="77777777" w:rsidTr="00BB6DD5">
        <w:trPr>
          <w:cantSplit/>
          <w:trHeight w:val="284"/>
        </w:trPr>
        <w:tc>
          <w:tcPr>
            <w:tcW w:w="8927" w:type="dxa"/>
            <w:gridSpan w:val="5"/>
            <w:shd w:val="clear" w:color="auto" w:fill="E6E6E6"/>
          </w:tcPr>
          <w:p w14:paraId="5E3CFCE2" w14:textId="77777777" w:rsidR="00394C1B" w:rsidRPr="004C15CD" w:rsidRDefault="00394C1B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 xml:space="preserve">Hardware Afhankelijkheden </w:t>
            </w:r>
          </w:p>
        </w:tc>
      </w:tr>
      <w:tr w:rsidR="00394C1B" w:rsidRPr="004C15CD" w14:paraId="58F24919" w14:textId="77777777" w:rsidTr="00BB6DD5">
        <w:trPr>
          <w:trHeight w:val="284"/>
        </w:trPr>
        <w:tc>
          <w:tcPr>
            <w:tcW w:w="2802" w:type="dxa"/>
          </w:tcPr>
          <w:p w14:paraId="734F7A10" w14:textId="77777777" w:rsidR="00394C1B" w:rsidRPr="004C15CD" w:rsidRDefault="00394C1B" w:rsidP="00BB6DD5">
            <w:r w:rsidRPr="004C15CD">
              <w:t>Speciale randapparatuur nodig (dongel etc.)</w:t>
            </w:r>
          </w:p>
        </w:tc>
        <w:tc>
          <w:tcPr>
            <w:tcW w:w="6125" w:type="dxa"/>
            <w:gridSpan w:val="4"/>
          </w:tcPr>
          <w:p w14:paraId="4B0AB3D2" w14:textId="77777777" w:rsidR="00394C1B" w:rsidRPr="004C15CD" w:rsidRDefault="00394C1B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Nee</w:t>
            </w:r>
          </w:p>
          <w:p w14:paraId="74A14A70" w14:textId="77777777" w:rsidR="00394C1B" w:rsidRPr="004C15CD" w:rsidRDefault="00394C1B" w:rsidP="00BB6DD5">
            <w:pPr>
              <w:tabs>
                <w:tab w:val="left" w:pos="355"/>
              </w:tabs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 xml:space="preserve">Ja, </w:t>
            </w:r>
            <w:r w:rsidRPr="004C15CD">
              <w:rPr>
                <w:rFonts w:cs="Arial"/>
              </w:rPr>
              <w:t xml:space="preserve">nl &gt;&gt; </w:t>
            </w:r>
            <w:r w:rsidRPr="004C15CD">
              <w:rPr>
                <w:rFonts w:cs="Arial"/>
              </w:rPr>
              <w:fldChar w:fldCharType="begin">
                <w:ffData>
                  <w:name w:val="Tekstvak51"/>
                  <w:enabled/>
                  <w:calcOnExit w:val="0"/>
                  <w:textInput/>
                </w:ffData>
              </w:fldChar>
            </w:r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</w:p>
          <w:p w14:paraId="6AB1B201" w14:textId="77777777" w:rsidR="00394C1B" w:rsidRPr="004C15CD" w:rsidRDefault="00394C1B" w:rsidP="00BB6DD5">
            <w:pPr>
              <w:tabs>
                <w:tab w:val="left" w:pos="355"/>
              </w:tabs>
              <w:rPr>
                <w:rFonts w:cs="Arial"/>
              </w:rPr>
            </w:pPr>
            <w:r w:rsidRPr="004C15CD">
              <w:tab/>
            </w:r>
            <w:r w:rsidRPr="004C15CD">
              <w:rPr>
                <w:rFonts w:cs="Arial"/>
              </w:rPr>
              <w:t xml:space="preserve">Verkrijgbaar bij:  </w:t>
            </w:r>
            <w:r w:rsidRPr="004C15CD">
              <w:rPr>
                <w:rFonts w:cs="Arial"/>
              </w:rPr>
              <w:fldChar w:fldCharType="begin">
                <w:ffData>
                  <w:name w:val="Tekstvak51"/>
                  <w:enabled/>
                  <w:calcOnExit w:val="0"/>
                  <w:textInput/>
                </w:ffData>
              </w:fldChar>
            </w:r>
            <w:bookmarkStart w:id="42" w:name="Tekstvak51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42"/>
          </w:p>
          <w:p w14:paraId="3E06D25D" w14:textId="77777777" w:rsidR="00394C1B" w:rsidRPr="004C15CD" w:rsidRDefault="00394C1B" w:rsidP="00BB6DD5">
            <w:pPr>
              <w:tabs>
                <w:tab w:val="left" w:pos="355"/>
              </w:tabs>
            </w:pPr>
            <w:r w:rsidRPr="004C15CD">
              <w:tab/>
              <w:t xml:space="preserve">Tel:  </w:t>
            </w:r>
            <w:r w:rsidRPr="004C15CD">
              <w:fldChar w:fldCharType="begin">
                <w:ffData>
                  <w:name w:val="Tekstvak52"/>
                  <w:enabled/>
                  <w:calcOnExit w:val="0"/>
                  <w:textInput/>
                </w:ffData>
              </w:fldChar>
            </w:r>
            <w:bookmarkStart w:id="43" w:name="Tekstvak52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43"/>
          </w:p>
          <w:p w14:paraId="26C1193F" w14:textId="77777777" w:rsidR="00394C1B" w:rsidRPr="004C15CD" w:rsidRDefault="00394C1B" w:rsidP="00BB6DD5">
            <w:pPr>
              <w:tabs>
                <w:tab w:val="left" w:pos="355"/>
              </w:tabs>
            </w:pPr>
          </w:p>
        </w:tc>
      </w:tr>
      <w:tr w:rsidR="00394C1B" w:rsidRPr="004C15CD" w14:paraId="15D43E75" w14:textId="77777777" w:rsidTr="00BB6DD5">
        <w:trPr>
          <w:trHeight w:val="284"/>
        </w:trPr>
        <w:tc>
          <w:tcPr>
            <w:tcW w:w="2802" w:type="dxa"/>
          </w:tcPr>
          <w:p w14:paraId="61EB1B4C" w14:textId="77777777" w:rsidR="00394C1B" w:rsidRPr="004C15CD" w:rsidRDefault="00394C1B" w:rsidP="00BB6DD5">
            <w:r w:rsidRPr="004C15CD">
              <w:t>Zijn er extra drivers nodig</w:t>
            </w:r>
          </w:p>
        </w:tc>
        <w:tc>
          <w:tcPr>
            <w:tcW w:w="6125" w:type="dxa"/>
            <w:gridSpan w:val="4"/>
          </w:tcPr>
          <w:p w14:paraId="13831CF0" w14:textId="77777777" w:rsidR="00394C1B" w:rsidRPr="004C15CD" w:rsidRDefault="00394C1B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Nee</w:t>
            </w:r>
          </w:p>
          <w:p w14:paraId="27F9CD00" w14:textId="77777777" w:rsidR="00394C1B" w:rsidRPr="004C15CD" w:rsidRDefault="00394C1B" w:rsidP="00BB6DD5">
            <w:pPr>
              <w:rPr>
                <w:rFonts w:cs="Arial"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 xml:space="preserve">Ja, </w:t>
            </w:r>
            <w:r w:rsidRPr="004C15CD">
              <w:rPr>
                <w:rFonts w:cs="Arial"/>
              </w:rPr>
              <w:t xml:space="preserve">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53"/>
                  <w:enabled/>
                  <w:calcOnExit w:val="0"/>
                  <w:textInput/>
                </w:ffData>
              </w:fldChar>
            </w:r>
            <w:bookmarkStart w:id="44" w:name="Tekstvak53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44"/>
          </w:p>
          <w:p w14:paraId="353A3A1D" w14:textId="77777777" w:rsidR="00394C1B" w:rsidRPr="004C15CD" w:rsidRDefault="00394C1B" w:rsidP="00BB6DD5"/>
        </w:tc>
      </w:tr>
      <w:tr w:rsidR="00394C1B" w:rsidRPr="004C15CD" w14:paraId="76C71C45" w14:textId="77777777" w:rsidTr="00BB6DD5">
        <w:trPr>
          <w:trHeight w:val="284"/>
        </w:trPr>
        <w:tc>
          <w:tcPr>
            <w:tcW w:w="2802" w:type="dxa"/>
          </w:tcPr>
          <w:p w14:paraId="0A6CD2C4" w14:textId="77777777" w:rsidR="00394C1B" w:rsidRPr="004C15CD" w:rsidRDefault="00394C1B" w:rsidP="00BB6DD5">
            <w:r w:rsidRPr="004C15CD">
              <w:t>Minimale systeemeisen indien standaard client hieraan niet voldoet</w:t>
            </w:r>
          </w:p>
          <w:p w14:paraId="0BDE6EE4" w14:textId="77777777" w:rsidR="00394C1B" w:rsidRPr="004C15CD" w:rsidRDefault="00394C1B" w:rsidP="00BB6DD5"/>
        </w:tc>
        <w:tc>
          <w:tcPr>
            <w:tcW w:w="6125" w:type="dxa"/>
            <w:gridSpan w:val="4"/>
          </w:tcPr>
          <w:p w14:paraId="6F50D174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</w:t>
            </w:r>
            <w:r w:rsidRPr="004C15CD">
              <w:fldChar w:fldCharType="begin">
                <w:ffData>
                  <w:name w:val="Tekstvak89"/>
                  <w:enabled/>
                  <w:calcOnExit w:val="0"/>
                  <w:textInput>
                    <w:default w:val="NVT"/>
                  </w:textInput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NVT</w:t>
            </w:r>
            <w:r w:rsidRPr="004C15CD">
              <w:fldChar w:fldCharType="end"/>
            </w:r>
          </w:p>
          <w:p w14:paraId="0A804AED" w14:textId="77777777" w:rsidR="00394C1B" w:rsidRPr="004C15CD" w:rsidRDefault="00394C1B" w:rsidP="00BB6DD5"/>
        </w:tc>
      </w:tr>
      <w:tr w:rsidR="00394C1B" w:rsidRPr="004C15CD" w14:paraId="0B9D0C82" w14:textId="77777777" w:rsidTr="00BB6DD5">
        <w:trPr>
          <w:cantSplit/>
          <w:trHeight w:val="284"/>
        </w:trPr>
        <w:tc>
          <w:tcPr>
            <w:tcW w:w="8927" w:type="dxa"/>
            <w:gridSpan w:val="5"/>
            <w:shd w:val="clear" w:color="auto" w:fill="E6E6E6"/>
          </w:tcPr>
          <w:p w14:paraId="4F94696B" w14:textId="77777777" w:rsidR="00394C1B" w:rsidRPr="004C15CD" w:rsidRDefault="00394C1B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 xml:space="preserve">OS Afhankelijkheden </w:t>
            </w:r>
          </w:p>
        </w:tc>
      </w:tr>
      <w:tr w:rsidR="00394C1B" w:rsidRPr="004C15CD" w14:paraId="03D39488" w14:textId="77777777" w:rsidTr="00BB6DD5">
        <w:trPr>
          <w:trHeight w:val="284"/>
        </w:trPr>
        <w:tc>
          <w:tcPr>
            <w:tcW w:w="2802" w:type="dxa"/>
          </w:tcPr>
          <w:p w14:paraId="22F59A84" w14:textId="77777777" w:rsidR="00394C1B" w:rsidRPr="004C15CD" w:rsidRDefault="00394C1B" w:rsidP="00BB6DD5">
            <w:r w:rsidRPr="004C15CD">
              <w:t>Target OS</w:t>
            </w:r>
          </w:p>
        </w:tc>
        <w:tc>
          <w:tcPr>
            <w:tcW w:w="3062" w:type="dxa"/>
            <w:gridSpan w:val="2"/>
            <w:tcBorders>
              <w:right w:val="nil"/>
            </w:tcBorders>
          </w:tcPr>
          <w:p w14:paraId="433571C6" w14:textId="77777777" w:rsidR="00394C1B" w:rsidRPr="004C15CD" w:rsidRDefault="00394C1B" w:rsidP="00BB6DD5">
            <w:pPr>
              <w:rPr>
                <w:iCs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 xml:space="preserve">Windows </w:t>
            </w:r>
            <w:r>
              <w:rPr>
                <w:iCs/>
              </w:rPr>
              <w:t>10</w:t>
            </w:r>
          </w:p>
          <w:p w14:paraId="745A9F21" w14:textId="77777777" w:rsidR="00394C1B" w:rsidRPr="004C15CD" w:rsidRDefault="00394C1B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Windows 20</w:t>
            </w:r>
            <w:r>
              <w:rPr>
                <w:iCs/>
              </w:rPr>
              <w:t>16</w:t>
            </w:r>
            <w:r w:rsidRPr="004C15CD">
              <w:rPr>
                <w:iCs/>
              </w:rPr>
              <w:t xml:space="preserve"> RDS</w:t>
            </w:r>
          </w:p>
          <w:p w14:paraId="5397ABE6" w14:textId="77777777" w:rsidR="00394C1B" w:rsidRPr="004C15CD" w:rsidRDefault="00394C1B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Windows 20</w:t>
            </w:r>
            <w:r>
              <w:rPr>
                <w:iCs/>
              </w:rPr>
              <w:t>19</w:t>
            </w:r>
            <w:r w:rsidRPr="004C15CD">
              <w:rPr>
                <w:iCs/>
              </w:rPr>
              <w:t xml:space="preserve"> RDS</w:t>
            </w:r>
          </w:p>
          <w:p w14:paraId="7CAA7A95" w14:textId="77777777" w:rsidR="00394C1B" w:rsidRPr="004C15CD" w:rsidRDefault="00394C1B" w:rsidP="00BB6DD5">
            <w:pPr>
              <w:rPr>
                <w:iCs/>
              </w:rPr>
            </w:pPr>
          </w:p>
        </w:tc>
        <w:tc>
          <w:tcPr>
            <w:tcW w:w="1531" w:type="dxa"/>
            <w:tcBorders>
              <w:left w:val="nil"/>
              <w:right w:val="nil"/>
            </w:tcBorders>
          </w:tcPr>
          <w:p w14:paraId="332D92C7" w14:textId="77777777" w:rsidR="00394C1B" w:rsidRPr="004C15CD" w:rsidRDefault="00394C1B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32 bits</w:t>
            </w:r>
          </w:p>
          <w:p w14:paraId="76649E74" w14:textId="77777777" w:rsidR="00394C1B" w:rsidRPr="004C15CD" w:rsidRDefault="00394C1B" w:rsidP="00BB6DD5">
            <w:pPr>
              <w:rPr>
                <w:iCs/>
              </w:rPr>
            </w:pPr>
            <w:r w:rsidRPr="004C15CD">
              <w:rPr>
                <w:iCs/>
              </w:rPr>
              <w:t xml:space="preserve"> </w:t>
            </w:r>
          </w:p>
        </w:tc>
        <w:tc>
          <w:tcPr>
            <w:tcW w:w="1532" w:type="dxa"/>
            <w:tcBorders>
              <w:left w:val="nil"/>
            </w:tcBorders>
          </w:tcPr>
          <w:p w14:paraId="0D1FB0E5" w14:textId="77777777" w:rsidR="00394C1B" w:rsidRPr="004C15CD" w:rsidRDefault="00394C1B" w:rsidP="00BB6DD5">
            <w:pPr>
              <w:rPr>
                <w:iCs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64 bits</w:t>
            </w:r>
          </w:p>
          <w:p w14:paraId="13D1F246" w14:textId="77777777" w:rsidR="00394C1B" w:rsidRPr="004C15CD" w:rsidRDefault="00394C1B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64 bits</w:t>
            </w:r>
          </w:p>
          <w:p w14:paraId="784819EE" w14:textId="77777777" w:rsidR="00394C1B" w:rsidRPr="004C15CD" w:rsidRDefault="00394C1B" w:rsidP="00BB6DD5">
            <w:pPr>
              <w:rPr>
                <w:iCs/>
              </w:rPr>
            </w:pPr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64 bits</w:t>
            </w:r>
          </w:p>
          <w:p w14:paraId="0117A9A3" w14:textId="77777777" w:rsidR="00394C1B" w:rsidRPr="00555DB2" w:rsidRDefault="00394C1B" w:rsidP="00BB6DD5">
            <w:pPr>
              <w:rPr>
                <w:iCs/>
              </w:rPr>
            </w:pPr>
          </w:p>
        </w:tc>
      </w:tr>
      <w:tr w:rsidR="00394C1B" w:rsidRPr="004C15CD" w14:paraId="6D2B73DB" w14:textId="77777777" w:rsidTr="00BB6DD5">
        <w:trPr>
          <w:trHeight w:val="284"/>
        </w:trPr>
        <w:tc>
          <w:tcPr>
            <w:tcW w:w="2802" w:type="dxa"/>
          </w:tcPr>
          <w:p w14:paraId="66F5CF5D" w14:textId="77777777" w:rsidR="00394C1B" w:rsidRPr="004C15CD" w:rsidRDefault="00394C1B" w:rsidP="00BB6DD5">
            <w:r w:rsidRPr="004C15CD">
              <w:t>OS eisen indien deze afwijken van de standaard client</w:t>
            </w:r>
          </w:p>
          <w:p w14:paraId="7F2123B1" w14:textId="77777777" w:rsidR="00394C1B" w:rsidRPr="004C15CD" w:rsidRDefault="00394C1B" w:rsidP="00BB6DD5"/>
        </w:tc>
        <w:tc>
          <w:tcPr>
            <w:tcW w:w="6125" w:type="dxa"/>
            <w:gridSpan w:val="4"/>
          </w:tcPr>
          <w:p w14:paraId="35633663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</w:t>
            </w:r>
            <w:r w:rsidRPr="004C15CD">
              <w:fldChar w:fldCharType="begin">
                <w:ffData>
                  <w:name w:val="Tekstvak89"/>
                  <w:enabled/>
                  <w:calcOnExit w:val="0"/>
                  <w:textInput>
                    <w:default w:val="NVT"/>
                  </w:textInput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NVT</w:t>
            </w:r>
            <w:r w:rsidRPr="004C15CD">
              <w:fldChar w:fldCharType="end"/>
            </w:r>
          </w:p>
          <w:p w14:paraId="3A2A3BD2" w14:textId="77777777" w:rsidR="00394C1B" w:rsidRPr="004C15CD" w:rsidRDefault="00394C1B" w:rsidP="00BB6DD5"/>
          <w:p w14:paraId="0145C88D" w14:textId="77777777" w:rsidR="00394C1B" w:rsidRPr="004C15CD" w:rsidRDefault="00394C1B" w:rsidP="00BB6DD5"/>
        </w:tc>
      </w:tr>
    </w:tbl>
    <w:p w14:paraId="37087FF6" w14:textId="77777777" w:rsidR="00394C1B" w:rsidRPr="004C15CD" w:rsidRDefault="00394C1B" w:rsidP="00394C1B"/>
    <w:p w14:paraId="5C21D8DB" w14:textId="77777777" w:rsidR="00394C1B" w:rsidRPr="004C15CD" w:rsidRDefault="00394C1B" w:rsidP="00394C1B"/>
    <w:p w14:paraId="19893742" w14:textId="77777777" w:rsidR="00394C1B" w:rsidRPr="004C15CD" w:rsidRDefault="00394C1B" w:rsidP="00394C1B">
      <w:pPr>
        <w:pStyle w:val="Heading2"/>
        <w:rPr>
          <w:rFonts w:ascii="Verdana" w:hAnsi="Verdana"/>
        </w:rPr>
      </w:pPr>
      <w:r w:rsidRPr="004C15CD">
        <w:rPr>
          <w:rFonts w:ascii="Verdana" w:hAnsi="Verdana"/>
        </w:rPr>
        <w:br w:type="page"/>
      </w:r>
      <w:r w:rsidRPr="004C15CD">
        <w:rPr>
          <w:rFonts w:ascii="Verdana" w:hAnsi="Verdana"/>
        </w:rPr>
        <w:lastRenderedPageBreak/>
        <w:t>Netwerkkoppelingen en data</w:t>
      </w:r>
    </w:p>
    <w:p w14:paraId="40198F75" w14:textId="77777777" w:rsidR="00394C1B" w:rsidRPr="004C15CD" w:rsidRDefault="00394C1B" w:rsidP="00394C1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76"/>
        <w:gridCol w:w="1134"/>
        <w:gridCol w:w="743"/>
        <w:gridCol w:w="958"/>
        <w:gridCol w:w="1701"/>
        <w:gridCol w:w="230"/>
        <w:gridCol w:w="1046"/>
        <w:gridCol w:w="1843"/>
      </w:tblGrid>
      <w:tr w:rsidR="00394C1B" w:rsidRPr="004C15CD" w14:paraId="5893A253" w14:textId="77777777" w:rsidTr="00BB6DD5">
        <w:trPr>
          <w:cantSplit/>
          <w:trHeight w:val="284"/>
        </w:trPr>
        <w:tc>
          <w:tcPr>
            <w:tcW w:w="8931" w:type="dxa"/>
            <w:gridSpan w:val="8"/>
            <w:shd w:val="clear" w:color="auto" w:fill="E6E6E6"/>
            <w:vAlign w:val="center"/>
          </w:tcPr>
          <w:p w14:paraId="2FA142FD" w14:textId="77777777" w:rsidR="00394C1B" w:rsidRPr="004C15CD" w:rsidRDefault="00394C1B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Drive mappings</w:t>
            </w:r>
          </w:p>
        </w:tc>
      </w:tr>
      <w:tr w:rsidR="00394C1B" w:rsidRPr="004C15CD" w14:paraId="13C7F800" w14:textId="77777777" w:rsidTr="00BB6DD5">
        <w:trPr>
          <w:cantSplit/>
          <w:trHeight w:val="284"/>
        </w:trPr>
        <w:tc>
          <w:tcPr>
            <w:tcW w:w="1276" w:type="dxa"/>
            <w:shd w:val="clear" w:color="auto" w:fill="E6E6E6"/>
            <w:vAlign w:val="center"/>
          </w:tcPr>
          <w:p w14:paraId="32C72FC2" w14:textId="77777777" w:rsidR="00394C1B" w:rsidRPr="00D67454" w:rsidRDefault="00394C1B" w:rsidP="00BB6DD5">
            <w:pPr>
              <w:rPr>
                <w:bCs/>
                <w:szCs w:val="24"/>
              </w:rPr>
            </w:pPr>
            <w:r w:rsidRPr="00D67454">
              <w:rPr>
                <w:szCs w:val="24"/>
              </w:rPr>
              <w:t>Driveletter</w:t>
            </w:r>
          </w:p>
        </w:tc>
        <w:tc>
          <w:tcPr>
            <w:tcW w:w="2835" w:type="dxa"/>
            <w:gridSpan w:val="3"/>
            <w:shd w:val="clear" w:color="auto" w:fill="E6E6E6"/>
            <w:vAlign w:val="center"/>
          </w:tcPr>
          <w:p w14:paraId="1E7FE4A5" w14:textId="77777777" w:rsidR="00394C1B" w:rsidRPr="00D67454" w:rsidRDefault="00394C1B" w:rsidP="00BB6DD5">
            <w:pPr>
              <w:rPr>
                <w:bCs/>
                <w:szCs w:val="24"/>
              </w:rPr>
            </w:pPr>
            <w:proofErr w:type="gramStart"/>
            <w:r w:rsidRPr="00D67454">
              <w:rPr>
                <w:bCs/>
                <w:szCs w:val="24"/>
              </w:rPr>
              <w:t>\\Server\Share</w:t>
            </w:r>
            <w:proofErr w:type="gramEnd"/>
            <w:r w:rsidRPr="00D67454">
              <w:rPr>
                <w:bCs/>
                <w:szCs w:val="24"/>
              </w:rPr>
              <w:t xml:space="preserve">   </w:t>
            </w:r>
          </w:p>
        </w:tc>
        <w:tc>
          <w:tcPr>
            <w:tcW w:w="2977" w:type="dxa"/>
            <w:gridSpan w:val="3"/>
            <w:shd w:val="clear" w:color="auto" w:fill="E6E6E6"/>
            <w:vAlign w:val="center"/>
          </w:tcPr>
          <w:p w14:paraId="2B734624" w14:textId="77777777" w:rsidR="00394C1B" w:rsidRPr="00D67454" w:rsidRDefault="00394C1B" w:rsidP="00BB6DD5">
            <w:pPr>
              <w:rPr>
                <w:bCs/>
                <w:szCs w:val="24"/>
              </w:rPr>
            </w:pPr>
            <w:r w:rsidRPr="00D67454">
              <w:rPr>
                <w:bCs/>
                <w:szCs w:val="24"/>
              </w:rPr>
              <w:t>Datapad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00568F66" w14:textId="77777777" w:rsidR="00394C1B" w:rsidRPr="00D67454" w:rsidRDefault="00394C1B" w:rsidP="00BB6DD5">
            <w:pPr>
              <w:pStyle w:val="Footer"/>
              <w:tabs>
                <w:tab w:val="clear" w:pos="4536"/>
                <w:tab w:val="clear" w:pos="9072"/>
              </w:tabs>
              <w:spacing w:after="0"/>
              <w:rPr>
                <w:bCs/>
                <w:sz w:val="20"/>
                <w:szCs w:val="24"/>
              </w:rPr>
            </w:pPr>
            <w:proofErr w:type="gramStart"/>
            <w:r w:rsidRPr="00D67454">
              <w:rPr>
                <w:bCs/>
                <w:sz w:val="20"/>
                <w:szCs w:val="24"/>
              </w:rPr>
              <w:t>Contact persoon</w:t>
            </w:r>
            <w:proofErr w:type="gramEnd"/>
          </w:p>
        </w:tc>
      </w:tr>
      <w:tr w:rsidR="00394C1B" w:rsidRPr="004C15CD" w14:paraId="2F313595" w14:textId="77777777" w:rsidTr="00BB6DD5">
        <w:trPr>
          <w:trHeight w:val="284"/>
        </w:trPr>
        <w:tc>
          <w:tcPr>
            <w:tcW w:w="1276" w:type="dxa"/>
            <w:vAlign w:val="center"/>
          </w:tcPr>
          <w:p w14:paraId="7981D776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gridSpan w:val="3"/>
            <w:vAlign w:val="center"/>
          </w:tcPr>
          <w:p w14:paraId="0533D2AC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bookmarkStart w:id="45" w:name="Tekstvak57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45"/>
            <w:r w:rsidRPr="004C15CD"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3025BF77" w14:textId="77777777" w:rsidR="00394C1B" w:rsidRPr="004C15CD" w:rsidRDefault="00394C1B" w:rsidP="00BB6DD5">
            <w:r w:rsidRPr="004C15CD">
              <w:fldChar w:fldCharType="begin">
                <w:ffData>
                  <w:name w:val="Tekstvak63"/>
                  <w:enabled/>
                  <w:calcOnExit w:val="0"/>
                  <w:textInput/>
                </w:ffData>
              </w:fldChar>
            </w:r>
            <w:bookmarkStart w:id="46" w:name="Tekstvak63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46"/>
          </w:p>
        </w:tc>
        <w:tc>
          <w:tcPr>
            <w:tcW w:w="1843" w:type="dxa"/>
          </w:tcPr>
          <w:p w14:paraId="332F0DCD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3DD5A333" w14:textId="77777777" w:rsidTr="00BB6DD5">
        <w:trPr>
          <w:trHeight w:val="284"/>
        </w:trPr>
        <w:tc>
          <w:tcPr>
            <w:tcW w:w="1276" w:type="dxa"/>
            <w:vAlign w:val="center"/>
          </w:tcPr>
          <w:p w14:paraId="0DE1733E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gridSpan w:val="3"/>
            <w:vAlign w:val="center"/>
          </w:tcPr>
          <w:p w14:paraId="1D0ECA65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r w:rsidRPr="004C15CD"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5B77595C" w14:textId="77777777" w:rsidR="00394C1B" w:rsidRPr="004C15CD" w:rsidRDefault="00394C1B" w:rsidP="00BB6DD5">
            <w:r w:rsidRPr="004C15CD">
              <w:fldChar w:fldCharType="begin">
                <w:ffData>
                  <w:name w:val="Tekstvak64"/>
                  <w:enabled/>
                  <w:calcOnExit w:val="0"/>
                  <w:textInput/>
                </w:ffData>
              </w:fldChar>
            </w:r>
            <w:bookmarkStart w:id="47" w:name="Tekstvak64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47"/>
          </w:p>
        </w:tc>
        <w:tc>
          <w:tcPr>
            <w:tcW w:w="1843" w:type="dxa"/>
          </w:tcPr>
          <w:p w14:paraId="0CAC0201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01AD4ADF" w14:textId="77777777" w:rsidTr="00BB6DD5">
        <w:trPr>
          <w:trHeight w:val="284"/>
        </w:trPr>
        <w:tc>
          <w:tcPr>
            <w:tcW w:w="1276" w:type="dxa"/>
            <w:vAlign w:val="center"/>
          </w:tcPr>
          <w:p w14:paraId="47E2B644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gridSpan w:val="3"/>
            <w:vAlign w:val="center"/>
          </w:tcPr>
          <w:p w14:paraId="5F772744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r w:rsidRPr="004C15CD"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792A505D" w14:textId="77777777" w:rsidR="00394C1B" w:rsidRPr="004C15CD" w:rsidRDefault="00394C1B" w:rsidP="00BB6DD5">
            <w:r w:rsidRPr="004C15CD">
              <w:fldChar w:fldCharType="begin">
                <w:ffData>
                  <w:name w:val="Tekstvak65"/>
                  <w:enabled/>
                  <w:calcOnExit w:val="0"/>
                  <w:textInput/>
                </w:ffData>
              </w:fldChar>
            </w:r>
            <w:bookmarkStart w:id="48" w:name="Tekstvak65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48"/>
          </w:p>
        </w:tc>
        <w:tc>
          <w:tcPr>
            <w:tcW w:w="1843" w:type="dxa"/>
          </w:tcPr>
          <w:p w14:paraId="6759F8DE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0FC945DE" w14:textId="77777777" w:rsidTr="00BB6DD5">
        <w:trPr>
          <w:trHeight w:val="284"/>
        </w:trPr>
        <w:tc>
          <w:tcPr>
            <w:tcW w:w="1276" w:type="dxa"/>
            <w:vAlign w:val="center"/>
          </w:tcPr>
          <w:p w14:paraId="701E07E7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gridSpan w:val="3"/>
            <w:vAlign w:val="center"/>
          </w:tcPr>
          <w:p w14:paraId="4B222048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r w:rsidRPr="004C15CD"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773D4232" w14:textId="77777777" w:rsidR="00394C1B" w:rsidRPr="004C15CD" w:rsidRDefault="00394C1B" w:rsidP="00BB6DD5">
            <w:r w:rsidRPr="004C15CD">
              <w:fldChar w:fldCharType="begin">
                <w:ffData>
                  <w:name w:val="Tekstvak66"/>
                  <w:enabled/>
                  <w:calcOnExit w:val="0"/>
                  <w:textInput/>
                </w:ffData>
              </w:fldChar>
            </w:r>
            <w:bookmarkStart w:id="49" w:name="Tekstvak66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49"/>
          </w:p>
        </w:tc>
        <w:tc>
          <w:tcPr>
            <w:tcW w:w="1843" w:type="dxa"/>
          </w:tcPr>
          <w:p w14:paraId="0421626B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67C6C20E" w14:textId="77777777" w:rsidTr="00BB6DD5">
        <w:trPr>
          <w:trHeight w:val="284"/>
        </w:trPr>
        <w:tc>
          <w:tcPr>
            <w:tcW w:w="1276" w:type="dxa"/>
            <w:vAlign w:val="center"/>
          </w:tcPr>
          <w:p w14:paraId="378A0275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NVT</w:t>
            </w:r>
          </w:p>
        </w:tc>
        <w:tc>
          <w:tcPr>
            <w:tcW w:w="2835" w:type="dxa"/>
            <w:gridSpan w:val="3"/>
            <w:vAlign w:val="center"/>
          </w:tcPr>
          <w:p w14:paraId="448D0DCF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r w:rsidRPr="004C15CD">
              <w:t xml:space="preserve">                </w:t>
            </w:r>
          </w:p>
        </w:tc>
        <w:tc>
          <w:tcPr>
            <w:tcW w:w="2977" w:type="dxa"/>
            <w:gridSpan w:val="3"/>
            <w:vAlign w:val="center"/>
          </w:tcPr>
          <w:p w14:paraId="725786BA" w14:textId="77777777" w:rsidR="00394C1B" w:rsidRPr="004C15CD" w:rsidRDefault="00394C1B" w:rsidP="00BB6DD5">
            <w:r w:rsidRPr="004C15CD">
              <w:fldChar w:fldCharType="begin">
                <w:ffData>
                  <w:name w:val="Tekstvak67"/>
                  <w:enabled/>
                  <w:calcOnExit w:val="0"/>
                  <w:textInput/>
                </w:ffData>
              </w:fldChar>
            </w:r>
            <w:bookmarkStart w:id="50" w:name="Tekstvak67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0"/>
          </w:p>
        </w:tc>
        <w:tc>
          <w:tcPr>
            <w:tcW w:w="1843" w:type="dxa"/>
          </w:tcPr>
          <w:p w14:paraId="22D8872E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21678884" w14:textId="77777777" w:rsidTr="00BB6DD5">
        <w:trPr>
          <w:cantSplit/>
          <w:trHeight w:val="284"/>
        </w:trPr>
        <w:tc>
          <w:tcPr>
            <w:tcW w:w="8931" w:type="dxa"/>
            <w:gridSpan w:val="8"/>
            <w:shd w:val="clear" w:color="auto" w:fill="E6E6E6"/>
            <w:vAlign w:val="center"/>
          </w:tcPr>
          <w:p w14:paraId="4F0F84D4" w14:textId="77777777" w:rsidR="00394C1B" w:rsidRPr="004C15CD" w:rsidRDefault="00394C1B" w:rsidP="00BB6DD5">
            <w:pPr>
              <w:rPr>
                <w:b/>
                <w:bCs/>
              </w:rPr>
            </w:pPr>
            <w:proofErr w:type="gramStart"/>
            <w:r w:rsidRPr="004C15CD">
              <w:rPr>
                <w:b/>
              </w:rPr>
              <w:t>UNC paden</w:t>
            </w:r>
            <w:proofErr w:type="gramEnd"/>
          </w:p>
        </w:tc>
      </w:tr>
      <w:tr w:rsidR="00394C1B" w:rsidRPr="004C15CD" w14:paraId="502537B8" w14:textId="77777777" w:rsidTr="00BB6DD5">
        <w:trPr>
          <w:cantSplit/>
          <w:trHeight w:val="284"/>
        </w:trPr>
        <w:tc>
          <w:tcPr>
            <w:tcW w:w="2410" w:type="dxa"/>
            <w:gridSpan w:val="2"/>
            <w:shd w:val="clear" w:color="auto" w:fill="E6E6E6"/>
            <w:vAlign w:val="center"/>
          </w:tcPr>
          <w:p w14:paraId="1BECFF14" w14:textId="77777777" w:rsidR="00394C1B" w:rsidRPr="004C15CD" w:rsidRDefault="00394C1B" w:rsidP="00BB6DD5">
            <w:pPr>
              <w:rPr>
                <w:bCs/>
              </w:rPr>
            </w:pPr>
            <w:proofErr w:type="gramStart"/>
            <w:r w:rsidRPr="004C15CD">
              <w:rPr>
                <w:bCs/>
              </w:rPr>
              <w:t>\\server\share</w:t>
            </w:r>
            <w:proofErr w:type="gramEnd"/>
          </w:p>
        </w:tc>
        <w:tc>
          <w:tcPr>
            <w:tcW w:w="3402" w:type="dxa"/>
            <w:gridSpan w:val="3"/>
            <w:shd w:val="clear" w:color="auto" w:fill="E6E6E6"/>
            <w:vAlign w:val="center"/>
          </w:tcPr>
          <w:p w14:paraId="6E0274E9" w14:textId="77777777" w:rsidR="00394C1B" w:rsidRPr="004C15CD" w:rsidRDefault="00394C1B" w:rsidP="00BB6DD5">
            <w:pPr>
              <w:rPr>
                <w:bCs/>
              </w:rPr>
            </w:pPr>
            <w:r w:rsidRPr="004C15CD">
              <w:rPr>
                <w:bCs/>
              </w:rPr>
              <w:t>Datapad</w:t>
            </w:r>
          </w:p>
        </w:tc>
        <w:tc>
          <w:tcPr>
            <w:tcW w:w="3119" w:type="dxa"/>
            <w:gridSpan w:val="3"/>
            <w:shd w:val="clear" w:color="auto" w:fill="E6E6E6"/>
            <w:vAlign w:val="center"/>
          </w:tcPr>
          <w:p w14:paraId="6F4BF5E5" w14:textId="77777777" w:rsidR="00394C1B" w:rsidRPr="004C15CD" w:rsidRDefault="00394C1B" w:rsidP="00BB6DD5">
            <w:pPr>
              <w:rPr>
                <w:bCs/>
              </w:rPr>
            </w:pPr>
            <w:proofErr w:type="gramStart"/>
            <w:r w:rsidRPr="004C15CD">
              <w:rPr>
                <w:bCs/>
              </w:rPr>
              <w:t>Contact persoon</w:t>
            </w:r>
            <w:proofErr w:type="gramEnd"/>
          </w:p>
        </w:tc>
      </w:tr>
      <w:tr w:rsidR="00394C1B" w:rsidRPr="004C15CD" w14:paraId="55B406FF" w14:textId="77777777" w:rsidTr="00BB6DD5">
        <w:trPr>
          <w:trHeight w:val="284"/>
        </w:trPr>
        <w:tc>
          <w:tcPr>
            <w:tcW w:w="2410" w:type="dxa"/>
            <w:gridSpan w:val="2"/>
            <w:vAlign w:val="center"/>
          </w:tcPr>
          <w:p w14:paraId="3ED76C7B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3402" w:type="dxa"/>
            <w:gridSpan w:val="3"/>
            <w:vAlign w:val="center"/>
          </w:tcPr>
          <w:p w14:paraId="69696DF8" w14:textId="77777777" w:rsidR="00394C1B" w:rsidRPr="004C15CD" w:rsidRDefault="00394C1B" w:rsidP="00BB6DD5">
            <w:r w:rsidRPr="004C15CD">
              <w:fldChar w:fldCharType="begin">
                <w:ffData>
                  <w:name w:val="Tekstvak73"/>
                  <w:enabled/>
                  <w:calcOnExit w:val="0"/>
                  <w:textInput/>
                </w:ffData>
              </w:fldChar>
            </w:r>
            <w:bookmarkStart w:id="51" w:name="Tekstvak73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1"/>
          </w:p>
        </w:tc>
        <w:tc>
          <w:tcPr>
            <w:tcW w:w="3119" w:type="dxa"/>
            <w:gridSpan w:val="3"/>
          </w:tcPr>
          <w:p w14:paraId="0CACA148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1D0BAA95" w14:textId="77777777" w:rsidTr="00BB6DD5">
        <w:trPr>
          <w:trHeight w:val="284"/>
        </w:trPr>
        <w:tc>
          <w:tcPr>
            <w:tcW w:w="2410" w:type="dxa"/>
            <w:gridSpan w:val="2"/>
            <w:vAlign w:val="center"/>
          </w:tcPr>
          <w:p w14:paraId="767D352E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3402" w:type="dxa"/>
            <w:gridSpan w:val="3"/>
            <w:vAlign w:val="center"/>
          </w:tcPr>
          <w:p w14:paraId="3C6E3007" w14:textId="77777777" w:rsidR="00394C1B" w:rsidRPr="004C15CD" w:rsidRDefault="00394C1B" w:rsidP="00BB6DD5">
            <w:r w:rsidRPr="004C15CD">
              <w:fldChar w:fldCharType="begin">
                <w:ffData>
                  <w:name w:val="Tekstvak75"/>
                  <w:enabled/>
                  <w:calcOnExit w:val="0"/>
                  <w:textInput/>
                </w:ffData>
              </w:fldChar>
            </w:r>
            <w:bookmarkStart w:id="52" w:name="Tekstvak75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2"/>
          </w:p>
        </w:tc>
        <w:tc>
          <w:tcPr>
            <w:tcW w:w="3119" w:type="dxa"/>
            <w:gridSpan w:val="3"/>
          </w:tcPr>
          <w:p w14:paraId="6A35625E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34B2B6D6" w14:textId="77777777" w:rsidTr="00BB6DD5">
        <w:trPr>
          <w:trHeight w:val="284"/>
        </w:trPr>
        <w:tc>
          <w:tcPr>
            <w:tcW w:w="2410" w:type="dxa"/>
            <w:gridSpan w:val="2"/>
            <w:vAlign w:val="center"/>
          </w:tcPr>
          <w:p w14:paraId="639BE853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3402" w:type="dxa"/>
            <w:gridSpan w:val="3"/>
            <w:vAlign w:val="center"/>
          </w:tcPr>
          <w:p w14:paraId="6F2C9BF4" w14:textId="77777777" w:rsidR="00394C1B" w:rsidRPr="004C15CD" w:rsidRDefault="00394C1B" w:rsidP="00BB6DD5">
            <w:r w:rsidRPr="004C15CD">
              <w:fldChar w:fldCharType="begin">
                <w:ffData>
                  <w:name w:val="Tekstvak76"/>
                  <w:enabled/>
                  <w:calcOnExit w:val="0"/>
                  <w:textInput/>
                </w:ffData>
              </w:fldChar>
            </w:r>
            <w:bookmarkStart w:id="53" w:name="Tekstvak76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3"/>
          </w:p>
        </w:tc>
        <w:tc>
          <w:tcPr>
            <w:tcW w:w="3119" w:type="dxa"/>
            <w:gridSpan w:val="3"/>
          </w:tcPr>
          <w:p w14:paraId="1D67DDBF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772A55F6" w14:textId="77777777" w:rsidTr="00BB6DD5">
        <w:trPr>
          <w:trHeight w:val="284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471D1066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NVT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center"/>
          </w:tcPr>
          <w:p w14:paraId="410AFF08" w14:textId="77777777" w:rsidR="00394C1B" w:rsidRPr="004C15CD" w:rsidRDefault="00394C1B" w:rsidP="00BB6DD5">
            <w:r w:rsidRPr="004C15CD">
              <w:fldChar w:fldCharType="begin">
                <w:ffData>
                  <w:name w:val="Tekstvak77"/>
                  <w:enabled/>
                  <w:calcOnExit w:val="0"/>
                  <w:textInput/>
                </w:ffData>
              </w:fldChar>
            </w:r>
            <w:bookmarkStart w:id="54" w:name="Tekstvak77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4"/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5DE6B7E9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2C411598" w14:textId="77777777" w:rsidTr="00BB6DD5">
        <w:trPr>
          <w:trHeight w:val="284"/>
        </w:trPr>
        <w:tc>
          <w:tcPr>
            <w:tcW w:w="2410" w:type="dxa"/>
            <w:gridSpan w:val="2"/>
            <w:tcBorders>
              <w:left w:val="nil"/>
              <w:right w:val="nil"/>
            </w:tcBorders>
            <w:vAlign w:val="center"/>
          </w:tcPr>
          <w:p w14:paraId="2E30A2EC" w14:textId="77777777" w:rsidR="00394C1B" w:rsidRPr="004C15CD" w:rsidRDefault="00394C1B" w:rsidP="00BB6DD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521" w:type="dxa"/>
            <w:gridSpan w:val="6"/>
            <w:tcBorders>
              <w:left w:val="nil"/>
              <w:right w:val="nil"/>
            </w:tcBorders>
            <w:vAlign w:val="center"/>
          </w:tcPr>
          <w:p w14:paraId="1AE70896" w14:textId="77777777" w:rsidR="00394C1B" w:rsidRPr="004C15CD" w:rsidRDefault="00394C1B" w:rsidP="00BB6DD5"/>
        </w:tc>
      </w:tr>
      <w:tr w:rsidR="00394C1B" w:rsidRPr="004C15CD" w14:paraId="36CED324" w14:textId="77777777" w:rsidTr="00BB6DD5">
        <w:trPr>
          <w:cantSplit/>
          <w:trHeight w:val="284"/>
        </w:trPr>
        <w:tc>
          <w:tcPr>
            <w:tcW w:w="8931" w:type="dxa"/>
            <w:gridSpan w:val="8"/>
            <w:shd w:val="clear" w:color="auto" w:fill="E6E6E6"/>
            <w:vAlign w:val="center"/>
          </w:tcPr>
          <w:p w14:paraId="57E63D69" w14:textId="77777777" w:rsidR="00394C1B" w:rsidRPr="004C15CD" w:rsidRDefault="00394C1B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Servers (as400, oracle, sql, etc.)  / Business systemen</w:t>
            </w:r>
          </w:p>
        </w:tc>
      </w:tr>
      <w:tr w:rsidR="00394C1B" w:rsidRPr="004C15CD" w14:paraId="0277ECB2" w14:textId="77777777" w:rsidTr="00BB6DD5">
        <w:trPr>
          <w:cantSplit/>
          <w:trHeight w:val="284"/>
        </w:trPr>
        <w:tc>
          <w:tcPr>
            <w:tcW w:w="3153" w:type="dxa"/>
            <w:gridSpan w:val="3"/>
            <w:shd w:val="clear" w:color="auto" w:fill="E6E6E6"/>
            <w:vAlign w:val="center"/>
          </w:tcPr>
          <w:p w14:paraId="3786D86E" w14:textId="77777777" w:rsidR="00394C1B" w:rsidRPr="004C15CD" w:rsidRDefault="00394C1B" w:rsidP="00BB6DD5">
            <w:pPr>
              <w:rPr>
                <w:bCs/>
              </w:rPr>
            </w:pPr>
            <w:r w:rsidRPr="004C15CD">
              <w:rPr>
                <w:bCs/>
              </w:rPr>
              <w:t>Naam</w:t>
            </w:r>
          </w:p>
        </w:tc>
        <w:tc>
          <w:tcPr>
            <w:tcW w:w="2889" w:type="dxa"/>
            <w:gridSpan w:val="3"/>
            <w:shd w:val="clear" w:color="auto" w:fill="E6E6E6"/>
            <w:vAlign w:val="center"/>
          </w:tcPr>
          <w:p w14:paraId="4B29D152" w14:textId="77777777" w:rsidR="00394C1B" w:rsidRPr="004C15CD" w:rsidRDefault="00394C1B" w:rsidP="00BB6DD5">
            <w:pPr>
              <w:rPr>
                <w:bCs/>
              </w:rPr>
            </w:pPr>
            <w:r w:rsidRPr="004C15CD">
              <w:rPr>
                <w:bCs/>
              </w:rPr>
              <w:t>Type/Doel</w:t>
            </w:r>
          </w:p>
        </w:tc>
        <w:tc>
          <w:tcPr>
            <w:tcW w:w="2889" w:type="dxa"/>
            <w:gridSpan w:val="2"/>
            <w:shd w:val="clear" w:color="auto" w:fill="E6E6E6"/>
            <w:vAlign w:val="center"/>
          </w:tcPr>
          <w:p w14:paraId="1E501D12" w14:textId="77777777" w:rsidR="00394C1B" w:rsidRPr="004C15CD" w:rsidRDefault="00394C1B" w:rsidP="00BB6DD5">
            <w:pPr>
              <w:rPr>
                <w:bCs/>
              </w:rPr>
            </w:pPr>
            <w:proofErr w:type="gramStart"/>
            <w:r w:rsidRPr="004C15CD">
              <w:rPr>
                <w:bCs/>
              </w:rPr>
              <w:t>Contact persoon</w:t>
            </w:r>
            <w:proofErr w:type="gramEnd"/>
          </w:p>
        </w:tc>
      </w:tr>
      <w:tr w:rsidR="00394C1B" w:rsidRPr="004C15CD" w14:paraId="5DE170D2" w14:textId="77777777" w:rsidTr="00BB6DD5">
        <w:trPr>
          <w:trHeight w:val="284"/>
        </w:trPr>
        <w:tc>
          <w:tcPr>
            <w:tcW w:w="3153" w:type="dxa"/>
            <w:gridSpan w:val="3"/>
            <w:vAlign w:val="center"/>
          </w:tcPr>
          <w:p w14:paraId="4DC02222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89" w:type="dxa"/>
            <w:gridSpan w:val="3"/>
            <w:vAlign w:val="center"/>
          </w:tcPr>
          <w:p w14:paraId="5EEA5868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bookmarkStart w:id="55" w:name="Tekstvak87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5"/>
          </w:p>
        </w:tc>
        <w:tc>
          <w:tcPr>
            <w:tcW w:w="2889" w:type="dxa"/>
            <w:gridSpan w:val="2"/>
          </w:tcPr>
          <w:p w14:paraId="5F4E6765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20E9DE7D" w14:textId="77777777" w:rsidTr="00BB6DD5">
        <w:trPr>
          <w:trHeight w:val="284"/>
        </w:trPr>
        <w:tc>
          <w:tcPr>
            <w:tcW w:w="3153" w:type="dxa"/>
            <w:gridSpan w:val="3"/>
            <w:vAlign w:val="center"/>
          </w:tcPr>
          <w:p w14:paraId="2CB20E0B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89" w:type="dxa"/>
            <w:gridSpan w:val="3"/>
            <w:vAlign w:val="center"/>
          </w:tcPr>
          <w:p w14:paraId="45D18919" w14:textId="77777777" w:rsidR="00394C1B" w:rsidRPr="004C15CD" w:rsidRDefault="00394C1B" w:rsidP="00BB6DD5">
            <w:r w:rsidRPr="004C15CD">
              <w:fldChar w:fldCharType="begin">
                <w:ffData>
                  <w:name w:val="Tekstvak86"/>
                  <w:enabled/>
                  <w:calcOnExit w:val="0"/>
                  <w:textInput/>
                </w:ffData>
              </w:fldChar>
            </w:r>
            <w:bookmarkStart w:id="56" w:name="Tekstvak86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6"/>
          </w:p>
        </w:tc>
        <w:tc>
          <w:tcPr>
            <w:tcW w:w="2889" w:type="dxa"/>
            <w:gridSpan w:val="2"/>
          </w:tcPr>
          <w:p w14:paraId="12855A67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6B6EEFE2" w14:textId="77777777" w:rsidTr="00BB6DD5">
        <w:trPr>
          <w:trHeight w:val="284"/>
        </w:trPr>
        <w:tc>
          <w:tcPr>
            <w:tcW w:w="3153" w:type="dxa"/>
            <w:gridSpan w:val="3"/>
            <w:vAlign w:val="center"/>
          </w:tcPr>
          <w:p w14:paraId="4709164F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89" w:type="dxa"/>
            <w:gridSpan w:val="3"/>
            <w:vAlign w:val="center"/>
          </w:tcPr>
          <w:p w14:paraId="42A9B7AE" w14:textId="77777777" w:rsidR="00394C1B" w:rsidRPr="004C15CD" w:rsidRDefault="00394C1B" w:rsidP="00BB6DD5">
            <w:r w:rsidRPr="004C15CD">
              <w:fldChar w:fldCharType="begin">
                <w:ffData>
                  <w:name w:val="Tekstvak85"/>
                  <w:enabled/>
                  <w:calcOnExit w:val="0"/>
                  <w:textInput/>
                </w:ffData>
              </w:fldChar>
            </w:r>
            <w:bookmarkStart w:id="57" w:name="Tekstvak85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7"/>
          </w:p>
        </w:tc>
        <w:tc>
          <w:tcPr>
            <w:tcW w:w="2889" w:type="dxa"/>
            <w:gridSpan w:val="2"/>
          </w:tcPr>
          <w:p w14:paraId="03F86608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36579A59" w14:textId="77777777" w:rsidTr="00BB6DD5">
        <w:trPr>
          <w:trHeight w:val="284"/>
        </w:trPr>
        <w:tc>
          <w:tcPr>
            <w:tcW w:w="3153" w:type="dxa"/>
            <w:gridSpan w:val="3"/>
          </w:tcPr>
          <w:p w14:paraId="19F5AD09" w14:textId="77777777" w:rsidR="00394C1B" w:rsidRPr="004C15CD" w:rsidRDefault="00394C1B" w:rsidP="00BB6DD5">
            <w:r w:rsidRPr="004C15CD">
              <w:fldChar w:fldCharType="begin">
                <w:ffData>
                  <w:name w:val="Tekstvak5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89" w:type="dxa"/>
            <w:gridSpan w:val="3"/>
            <w:vAlign w:val="center"/>
          </w:tcPr>
          <w:p w14:paraId="00FBF689" w14:textId="77777777" w:rsidR="00394C1B" w:rsidRPr="004C15CD" w:rsidRDefault="00394C1B" w:rsidP="00BB6DD5">
            <w:r w:rsidRPr="004C15CD">
              <w:fldChar w:fldCharType="begin">
                <w:ffData>
                  <w:name w:val="Tekstvak84"/>
                  <w:enabled/>
                  <w:calcOnExit w:val="0"/>
                  <w:textInput/>
                </w:ffData>
              </w:fldChar>
            </w:r>
            <w:bookmarkStart w:id="58" w:name="Tekstvak84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8"/>
          </w:p>
        </w:tc>
        <w:tc>
          <w:tcPr>
            <w:tcW w:w="2889" w:type="dxa"/>
            <w:gridSpan w:val="2"/>
          </w:tcPr>
          <w:p w14:paraId="5D2D8517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2A16B985" w14:textId="77777777" w:rsidTr="00BB6DD5">
        <w:trPr>
          <w:trHeight w:val="284"/>
        </w:trPr>
        <w:tc>
          <w:tcPr>
            <w:tcW w:w="3153" w:type="dxa"/>
            <w:gridSpan w:val="3"/>
          </w:tcPr>
          <w:p w14:paraId="59C92937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NVT</w:t>
            </w:r>
          </w:p>
        </w:tc>
        <w:tc>
          <w:tcPr>
            <w:tcW w:w="2889" w:type="dxa"/>
            <w:gridSpan w:val="3"/>
            <w:vAlign w:val="center"/>
          </w:tcPr>
          <w:p w14:paraId="153EF781" w14:textId="77777777" w:rsidR="00394C1B" w:rsidRPr="004C15CD" w:rsidRDefault="00394C1B" w:rsidP="00BB6DD5">
            <w:r w:rsidRPr="004C15CD">
              <w:fldChar w:fldCharType="begin">
                <w:ffData>
                  <w:name w:val="Tekstvak83"/>
                  <w:enabled/>
                  <w:calcOnExit w:val="0"/>
                  <w:textInput/>
                </w:ffData>
              </w:fldChar>
            </w:r>
            <w:bookmarkStart w:id="59" w:name="Tekstvak83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59"/>
          </w:p>
        </w:tc>
        <w:tc>
          <w:tcPr>
            <w:tcW w:w="2889" w:type="dxa"/>
            <w:gridSpan w:val="2"/>
          </w:tcPr>
          <w:p w14:paraId="2BA9BF25" w14:textId="77777777" w:rsidR="00394C1B" w:rsidRPr="004C15CD" w:rsidRDefault="00394C1B" w:rsidP="00BB6DD5">
            <w:r w:rsidRPr="004C15CD">
              <w:fldChar w:fldCharType="begin">
                <w:ffData>
                  <w:name w:val="Tekstvak87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</w:tbl>
    <w:p w14:paraId="44D7FD4E" w14:textId="77777777" w:rsidR="00394C1B" w:rsidRPr="004C15CD" w:rsidRDefault="00394C1B" w:rsidP="00394C1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153"/>
        <w:gridCol w:w="2801"/>
        <w:gridCol w:w="2977"/>
      </w:tblGrid>
      <w:tr w:rsidR="00394C1B" w:rsidRPr="004C15CD" w14:paraId="5EB5AD0F" w14:textId="77777777" w:rsidTr="00BB6DD5">
        <w:trPr>
          <w:cantSplit/>
          <w:trHeight w:val="284"/>
        </w:trPr>
        <w:tc>
          <w:tcPr>
            <w:tcW w:w="8931" w:type="dxa"/>
            <w:gridSpan w:val="3"/>
            <w:shd w:val="clear" w:color="auto" w:fill="E6E6E6"/>
            <w:vAlign w:val="center"/>
          </w:tcPr>
          <w:p w14:paraId="2D1D78F2" w14:textId="77777777" w:rsidR="00394C1B" w:rsidRPr="004C15CD" w:rsidRDefault="00394C1B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Benodigde rechten</w:t>
            </w:r>
          </w:p>
        </w:tc>
      </w:tr>
      <w:tr w:rsidR="00394C1B" w:rsidRPr="004C15CD" w14:paraId="3E8FA155" w14:textId="77777777" w:rsidTr="00BB6DD5">
        <w:trPr>
          <w:cantSplit/>
          <w:trHeight w:val="284"/>
        </w:trPr>
        <w:tc>
          <w:tcPr>
            <w:tcW w:w="3153" w:type="dxa"/>
            <w:shd w:val="clear" w:color="auto" w:fill="E6E6E6"/>
            <w:vAlign w:val="center"/>
          </w:tcPr>
          <w:p w14:paraId="7ABD0DC9" w14:textId="77777777" w:rsidR="00394C1B" w:rsidRPr="004C15CD" w:rsidRDefault="00394C1B" w:rsidP="00BB6DD5">
            <w:pPr>
              <w:rPr>
                <w:bCs/>
              </w:rPr>
            </w:pPr>
            <w:r w:rsidRPr="004C15CD">
              <w:rPr>
                <w:bCs/>
              </w:rPr>
              <w:t>Datapad</w:t>
            </w:r>
          </w:p>
        </w:tc>
        <w:tc>
          <w:tcPr>
            <w:tcW w:w="2801" w:type="dxa"/>
            <w:shd w:val="clear" w:color="auto" w:fill="E6E6E6"/>
            <w:vAlign w:val="center"/>
          </w:tcPr>
          <w:p w14:paraId="41C6C318" w14:textId="77777777" w:rsidR="00394C1B" w:rsidRPr="004C15CD" w:rsidRDefault="00394C1B" w:rsidP="00BB6DD5">
            <w:pPr>
              <w:rPr>
                <w:bCs/>
              </w:rPr>
            </w:pPr>
            <w:r w:rsidRPr="004C15CD">
              <w:rPr>
                <w:bCs/>
              </w:rPr>
              <w:t>Rechten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13738EE" w14:textId="77777777" w:rsidR="00394C1B" w:rsidRPr="004C15CD" w:rsidRDefault="00394C1B" w:rsidP="00BB6DD5">
            <w:pPr>
              <w:rPr>
                <w:bCs/>
              </w:rPr>
            </w:pPr>
            <w:r w:rsidRPr="004C15CD">
              <w:rPr>
                <w:bCs/>
              </w:rPr>
              <w:t>Dmv groepslidmaatschap</w:t>
            </w:r>
          </w:p>
        </w:tc>
      </w:tr>
      <w:tr w:rsidR="00394C1B" w:rsidRPr="004C15CD" w14:paraId="05295670" w14:textId="77777777" w:rsidTr="00BB6DD5">
        <w:trPr>
          <w:trHeight w:val="284"/>
        </w:trPr>
        <w:tc>
          <w:tcPr>
            <w:tcW w:w="3153" w:type="dxa"/>
            <w:vAlign w:val="center"/>
          </w:tcPr>
          <w:p w14:paraId="272D0D6D" w14:textId="77777777" w:rsidR="00394C1B" w:rsidRPr="004C15CD" w:rsidRDefault="00394C1B" w:rsidP="00BB6DD5">
            <w:r w:rsidRPr="004C15CD">
              <w:fldChar w:fldCharType="begin">
                <w:ffData>
                  <w:name w:val="Tekstvak102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01" w:type="dxa"/>
            <w:vAlign w:val="center"/>
          </w:tcPr>
          <w:p w14:paraId="0668E1D9" w14:textId="77777777" w:rsidR="00394C1B" w:rsidRPr="004C15CD" w:rsidRDefault="00394C1B" w:rsidP="00BB6DD5">
            <w:r w:rsidRPr="004C15CD">
              <w:fldChar w:fldCharType="begin">
                <w:ffData>
                  <w:name w:val="Vervolgkeuzelijst1"/>
                  <w:enabled/>
                  <w:calcOnExit w:val="0"/>
                  <w:ddList>
                    <w:listEntry w:val="..."/>
                    <w:listEntry w:val="Read/Exe"/>
                    <w:listEntry w:val="Write"/>
                    <w:listEntry w:val="Read/Exe/Write"/>
                    <w:listEntry w:val="Change"/>
                    <w:listEntry w:val="Full Control"/>
                  </w:ddList>
                </w:ffData>
              </w:fldChar>
            </w:r>
            <w:bookmarkStart w:id="60" w:name="Vervolgkeuzelijst1"/>
            <w:r w:rsidRPr="004C15CD">
              <w:instrText xml:space="preserve"> FORMDROPDOWN </w:instrText>
            </w:r>
            <w:r w:rsidR="00B71B31">
              <w:fldChar w:fldCharType="separate"/>
            </w:r>
            <w:r w:rsidRPr="004C15CD">
              <w:fldChar w:fldCharType="end"/>
            </w:r>
            <w:bookmarkEnd w:id="60"/>
          </w:p>
        </w:tc>
        <w:tc>
          <w:tcPr>
            <w:tcW w:w="2977" w:type="dxa"/>
            <w:vAlign w:val="center"/>
          </w:tcPr>
          <w:p w14:paraId="00ACEDBF" w14:textId="77777777" w:rsidR="00394C1B" w:rsidRPr="004C15CD" w:rsidRDefault="00394C1B" w:rsidP="00BB6DD5">
            <w:r w:rsidRPr="004C15CD">
              <w:fldChar w:fldCharType="begin">
                <w:ffData>
                  <w:name w:val="Tekstvak102"/>
                  <w:enabled/>
                  <w:calcOnExit w:val="0"/>
                  <w:textInput/>
                </w:ffData>
              </w:fldChar>
            </w:r>
            <w:bookmarkStart w:id="61" w:name="Tekstvak102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61"/>
          </w:p>
        </w:tc>
      </w:tr>
      <w:tr w:rsidR="00394C1B" w:rsidRPr="004C15CD" w14:paraId="544E3B36" w14:textId="77777777" w:rsidTr="00BB6DD5">
        <w:trPr>
          <w:trHeight w:val="284"/>
        </w:trPr>
        <w:tc>
          <w:tcPr>
            <w:tcW w:w="3153" w:type="dxa"/>
            <w:vAlign w:val="center"/>
          </w:tcPr>
          <w:p w14:paraId="1DE5B3F3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NVT</w:t>
            </w:r>
          </w:p>
        </w:tc>
        <w:tc>
          <w:tcPr>
            <w:tcW w:w="2801" w:type="dxa"/>
            <w:vAlign w:val="center"/>
          </w:tcPr>
          <w:p w14:paraId="1035252A" w14:textId="77777777" w:rsidR="00394C1B" w:rsidRPr="004C15CD" w:rsidRDefault="00394C1B" w:rsidP="00BB6DD5">
            <w:r w:rsidRPr="004C15CD">
              <w:fldChar w:fldCharType="begin">
                <w:ffData>
                  <w:name w:val="Vervolgkeuzelijst1"/>
                  <w:enabled/>
                  <w:calcOnExit w:val="0"/>
                  <w:ddList>
                    <w:listEntry w:val="..."/>
                    <w:listEntry w:val="Read/Exe"/>
                    <w:listEntry w:val="Write"/>
                    <w:listEntry w:val="Read/Exe/Write"/>
                    <w:listEntry w:val="Change"/>
                    <w:listEntry w:val="Full Control"/>
                  </w:ddList>
                </w:ffData>
              </w:fldChar>
            </w:r>
            <w:r w:rsidRPr="004C15CD">
              <w:instrText xml:space="preserve"> FORMDROPDOWN </w:instrText>
            </w:r>
            <w:r w:rsidR="00B71B31">
              <w:fldChar w:fldCharType="separate"/>
            </w:r>
            <w:r w:rsidRPr="004C15CD">
              <w:fldChar w:fldCharType="end"/>
            </w:r>
          </w:p>
        </w:tc>
        <w:tc>
          <w:tcPr>
            <w:tcW w:w="2977" w:type="dxa"/>
            <w:vAlign w:val="center"/>
          </w:tcPr>
          <w:p w14:paraId="61DF7311" w14:textId="77777777" w:rsidR="00394C1B" w:rsidRPr="004C15CD" w:rsidRDefault="00394C1B" w:rsidP="00BB6DD5">
            <w:r w:rsidRPr="004C15CD">
              <w:fldChar w:fldCharType="begin">
                <w:ffData>
                  <w:name w:val="Tekstvak98"/>
                  <w:enabled/>
                  <w:calcOnExit w:val="0"/>
                  <w:textInput/>
                </w:ffData>
              </w:fldChar>
            </w:r>
            <w:bookmarkStart w:id="62" w:name="Tekstvak98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62"/>
          </w:p>
        </w:tc>
      </w:tr>
      <w:tr w:rsidR="00394C1B" w:rsidRPr="004C15CD" w14:paraId="098EAB3C" w14:textId="77777777" w:rsidTr="00BB6DD5">
        <w:trPr>
          <w:cantSplit/>
          <w:trHeight w:val="284"/>
        </w:trPr>
        <w:tc>
          <w:tcPr>
            <w:tcW w:w="8931" w:type="dxa"/>
            <w:gridSpan w:val="3"/>
            <w:shd w:val="clear" w:color="auto" w:fill="E6E6E6"/>
            <w:vAlign w:val="center"/>
          </w:tcPr>
          <w:p w14:paraId="58427BA7" w14:textId="77777777" w:rsidR="00394C1B" w:rsidRPr="004C15CD" w:rsidRDefault="00394C1B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Accounts</w:t>
            </w:r>
          </w:p>
        </w:tc>
      </w:tr>
      <w:tr w:rsidR="00394C1B" w:rsidRPr="004C15CD" w14:paraId="3F2C0C5C" w14:textId="77777777" w:rsidTr="00BB6DD5">
        <w:trPr>
          <w:trHeight w:val="284"/>
        </w:trPr>
        <w:tc>
          <w:tcPr>
            <w:tcW w:w="3153" w:type="dxa"/>
            <w:vAlign w:val="center"/>
          </w:tcPr>
          <w:p w14:paraId="414BD00C" w14:textId="77777777" w:rsidR="00394C1B" w:rsidRPr="004C15CD" w:rsidRDefault="00394C1B" w:rsidP="00BB6DD5">
            <w:r w:rsidRPr="004C15CD">
              <w:fldChar w:fldCharType="begin">
                <w:ffData>
                  <w:name w:val="Tekstvak102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01" w:type="dxa"/>
            <w:vAlign w:val="center"/>
          </w:tcPr>
          <w:p w14:paraId="14793F7E" w14:textId="77777777" w:rsidR="00394C1B" w:rsidRPr="004C15CD" w:rsidRDefault="00394C1B" w:rsidP="00BB6DD5">
            <w:r w:rsidRPr="004C15CD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977" w:type="dxa"/>
            <w:vAlign w:val="center"/>
          </w:tcPr>
          <w:p w14:paraId="0A85842B" w14:textId="77777777" w:rsidR="00394C1B" w:rsidRPr="004C15CD" w:rsidRDefault="00394C1B" w:rsidP="00BB6DD5">
            <w:r w:rsidRPr="004C15CD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394C1B" w:rsidRPr="004C15CD" w14:paraId="123ED688" w14:textId="77777777" w:rsidTr="00BB6DD5">
        <w:trPr>
          <w:trHeight w:val="284"/>
        </w:trPr>
        <w:tc>
          <w:tcPr>
            <w:tcW w:w="3153" w:type="dxa"/>
            <w:vAlign w:val="center"/>
          </w:tcPr>
          <w:p w14:paraId="17E2FBBE" w14:textId="77777777" w:rsidR="00394C1B" w:rsidRPr="004C15CD" w:rsidRDefault="00394C1B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NVT</w:t>
            </w:r>
          </w:p>
        </w:tc>
        <w:tc>
          <w:tcPr>
            <w:tcW w:w="2801" w:type="dxa"/>
            <w:vAlign w:val="center"/>
          </w:tcPr>
          <w:p w14:paraId="79E06516" w14:textId="77777777" w:rsidR="00394C1B" w:rsidRPr="004C15CD" w:rsidRDefault="00394C1B" w:rsidP="00BB6DD5">
            <w:r w:rsidRPr="004C15CD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977" w:type="dxa"/>
            <w:vAlign w:val="center"/>
          </w:tcPr>
          <w:p w14:paraId="3092FE9F" w14:textId="77777777" w:rsidR="00394C1B" w:rsidRPr="004C15CD" w:rsidRDefault="00394C1B" w:rsidP="00BB6DD5">
            <w:r w:rsidRPr="004C15CD">
              <w:fldChar w:fldCharType="begin">
                <w:ffData>
                  <w:name w:val="Tekstvak98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</w:tbl>
    <w:p w14:paraId="6BC2F0CA" w14:textId="77777777" w:rsidR="00CA51C4" w:rsidRDefault="00CA51C4"/>
    <w:p w14:paraId="309C724A" w14:textId="77777777" w:rsidR="00CA51C4" w:rsidRDefault="00CA51C4">
      <w:pPr>
        <w:sectPr w:rsidR="00CA51C4">
          <w:headerReference w:type="default" r:id="rId17"/>
          <w:footerReference w:type="default" r:id="rId18"/>
          <w:pgSz w:w="11906" w:h="16838"/>
          <w:pgMar w:top="1985" w:right="1418" w:bottom="1418" w:left="1701" w:header="720" w:footer="720" w:gutter="0"/>
          <w:cols w:space="720"/>
        </w:sectPr>
      </w:pPr>
    </w:p>
    <w:bookmarkEnd w:id="39"/>
    <w:p w14:paraId="7CD952ED" w14:textId="0DFCC428" w:rsidR="00CA51C4" w:rsidRDefault="00C90662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Insta</w:t>
      </w:r>
      <w:r w:rsidR="00C35968">
        <w:rPr>
          <w:rFonts w:ascii="Verdana" w:hAnsi="Verdana"/>
        </w:rPr>
        <w:t>l</w:t>
      </w:r>
      <w:r>
        <w:rPr>
          <w:rFonts w:ascii="Verdana" w:hAnsi="Verdana"/>
        </w:rPr>
        <w:t>lati</w:t>
      </w:r>
      <w:r w:rsidR="00394C1B">
        <w:rPr>
          <w:rFonts w:ascii="Verdana" w:hAnsi="Verdana"/>
        </w:rPr>
        <w:t>E</w:t>
      </w:r>
      <w:r w:rsidR="00CB6F7C">
        <w:rPr>
          <w:rFonts w:ascii="Verdana" w:hAnsi="Verdana"/>
        </w:rPr>
        <w:t xml:space="preserve"> </w:t>
      </w:r>
      <w:r>
        <w:rPr>
          <w:rFonts w:ascii="Verdana" w:hAnsi="Verdana"/>
        </w:rPr>
        <w:t>procedure</w:t>
      </w:r>
    </w:p>
    <w:p w14:paraId="384F4A54" w14:textId="3D98E22A" w:rsidR="00CA51C4" w:rsidRDefault="009825A2">
      <w:r w:rsidRPr="004C15CD">
        <w:t>In dit hoofdstuk wordt de installatieprocedure van de applicatie beschreven. In de onderstaande paragrafen worden de installatiestappen met de bijbehorende installatieparameters uiteengezet. Voeg schermafdrukken in.</w:t>
      </w:r>
    </w:p>
    <w:p w14:paraId="381D2424" w14:textId="6A881700" w:rsidR="00CA51C4" w:rsidRDefault="00002022" w:rsidP="005E6D73">
      <w:pPr>
        <w:pStyle w:val="Heading2"/>
      </w:pPr>
      <w:bookmarkStart w:id="63" w:name="_Toc55725967"/>
      <w:r w:rsidRPr="004C15CD">
        <w:rPr>
          <w:rFonts w:ascii="Verdana" w:hAnsi="Verdana"/>
        </w:rPr>
        <w:t>Acties voorafgaand aan installati</w:t>
      </w:r>
      <w:bookmarkEnd w:id="63"/>
      <w:r>
        <w:rPr>
          <w:rFonts w:ascii="Verdana" w:hAnsi="Verdana"/>
        </w:rPr>
        <w:t>e</w:t>
      </w: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CA51C4" w:rsidRPr="00CB6F7C" w14:paraId="3AB1FB64" w14:textId="77777777">
        <w:trPr>
          <w:trHeight w:val="284"/>
        </w:trPr>
        <w:tc>
          <w:tcPr>
            <w:tcW w:w="1985" w:type="dxa"/>
            <w:vAlign w:val="center"/>
          </w:tcPr>
          <w:p w14:paraId="51004069" w14:textId="77777777" w:rsidR="00CA51C4" w:rsidRDefault="00CA51C4"/>
        </w:tc>
        <w:tc>
          <w:tcPr>
            <w:tcW w:w="6946" w:type="dxa"/>
            <w:vAlign w:val="center"/>
          </w:tcPr>
          <w:p w14:paraId="11B3D2FD" w14:textId="4D9EDF26" w:rsidR="00CA51C4" w:rsidRPr="00CB6F7C" w:rsidRDefault="00812052">
            <w:pPr>
              <w:rPr>
                <w:lang w:val="en-US"/>
              </w:rPr>
            </w:pPr>
            <w:r w:rsidRPr="004C15CD">
              <w:t>&lt;Stappen voor het runnen voor de setup&gt;</w:t>
            </w:r>
          </w:p>
        </w:tc>
      </w:tr>
      <w:tr w:rsidR="0058669F" w:rsidRPr="00CB6F7C" w14:paraId="439CBEAC" w14:textId="77777777">
        <w:trPr>
          <w:trHeight w:val="284"/>
        </w:trPr>
        <w:tc>
          <w:tcPr>
            <w:tcW w:w="1985" w:type="dxa"/>
            <w:vAlign w:val="center"/>
          </w:tcPr>
          <w:p w14:paraId="5906101B" w14:textId="77777777" w:rsidR="0058669F" w:rsidRPr="00CB6F7C" w:rsidRDefault="0058669F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8A4C169" w14:textId="77777777" w:rsidR="0058669F" w:rsidRPr="00CB6F7C" w:rsidRDefault="0058669F">
            <w:pPr>
              <w:rPr>
                <w:lang w:val="en-US"/>
              </w:rPr>
            </w:pPr>
          </w:p>
        </w:tc>
      </w:tr>
      <w:tr w:rsidR="00CA51C4" w:rsidRPr="00CB6F7C" w14:paraId="6C467A3A" w14:textId="77777777">
        <w:trPr>
          <w:trHeight w:val="284"/>
        </w:trPr>
        <w:tc>
          <w:tcPr>
            <w:tcW w:w="1985" w:type="dxa"/>
            <w:vAlign w:val="center"/>
          </w:tcPr>
          <w:p w14:paraId="6F4BAB0B" w14:textId="77777777" w:rsidR="00CA51C4" w:rsidRPr="00CB6F7C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44EDA7AD" w14:textId="77777777" w:rsidR="00CA51C4" w:rsidRPr="00CB6F7C" w:rsidRDefault="00CA51C4">
            <w:pPr>
              <w:rPr>
                <w:lang w:val="en-US"/>
              </w:rPr>
            </w:pPr>
          </w:p>
        </w:tc>
      </w:tr>
    </w:tbl>
    <w:p w14:paraId="5F34D773" w14:textId="394A13DA" w:rsidR="00CA51C4" w:rsidRDefault="00CB6F7C">
      <w:pPr>
        <w:pStyle w:val="Heading2"/>
        <w:rPr>
          <w:rFonts w:ascii="Verdana" w:hAnsi="Verdana"/>
        </w:rPr>
      </w:pPr>
      <w:r>
        <w:rPr>
          <w:rFonts w:ascii="Verdana" w:hAnsi="Verdana"/>
        </w:rPr>
        <w:t>Installati</w:t>
      </w:r>
      <w:r w:rsidR="00C24A07">
        <w:rPr>
          <w:rFonts w:ascii="Verdana" w:hAnsi="Verdana"/>
        </w:rPr>
        <w:t>e</w:t>
      </w:r>
    </w:p>
    <w:p w14:paraId="093A4048" w14:textId="77777777" w:rsidR="00CA51C4" w:rsidRDefault="00CA51C4">
      <w:pPr>
        <w:rPr>
          <w:lang w:val="nl"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58669F" w:rsidRPr="00C35968" w14:paraId="25D31911" w14:textId="77777777">
        <w:trPr>
          <w:trHeight w:val="284"/>
        </w:trPr>
        <w:tc>
          <w:tcPr>
            <w:tcW w:w="1985" w:type="dxa"/>
            <w:vAlign w:val="center"/>
          </w:tcPr>
          <w:p w14:paraId="1AC0B40B" w14:textId="77777777" w:rsidR="0058669F" w:rsidRPr="0087218D" w:rsidRDefault="0058669F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6DC7D213" w14:textId="158661E5" w:rsidR="0058669F" w:rsidRPr="0087218D" w:rsidRDefault="0058669F">
            <w:pPr>
              <w:rPr>
                <w:lang w:val="en-US"/>
              </w:rPr>
            </w:pPr>
          </w:p>
        </w:tc>
      </w:tr>
      <w:tr w:rsidR="002C131A" w:rsidRPr="00C35968" w14:paraId="6E4F71D8" w14:textId="77777777">
        <w:trPr>
          <w:trHeight w:val="284"/>
        </w:trPr>
        <w:tc>
          <w:tcPr>
            <w:tcW w:w="1985" w:type="dxa"/>
            <w:vAlign w:val="center"/>
          </w:tcPr>
          <w:p w14:paraId="2E7565E3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68D27E98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2C131A" w:rsidRPr="00C35968" w14:paraId="068DD3E9" w14:textId="77777777">
        <w:trPr>
          <w:trHeight w:val="284"/>
        </w:trPr>
        <w:tc>
          <w:tcPr>
            <w:tcW w:w="1985" w:type="dxa"/>
            <w:vAlign w:val="center"/>
          </w:tcPr>
          <w:p w14:paraId="78CF697F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480F1B0E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2C131A" w:rsidRPr="00C35968" w14:paraId="40555DE5" w14:textId="77777777">
        <w:trPr>
          <w:trHeight w:val="284"/>
        </w:trPr>
        <w:tc>
          <w:tcPr>
            <w:tcW w:w="1985" w:type="dxa"/>
            <w:vAlign w:val="center"/>
          </w:tcPr>
          <w:p w14:paraId="0A0753BC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6240EB7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87218D" w:rsidRPr="00C35968" w14:paraId="7CD0AD75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25FFE4BF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64F742F5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87218D" w:rsidRPr="00C35968" w14:paraId="36796F93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6C9B5664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1E4E21F5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87218D" w:rsidRPr="00C35968" w14:paraId="31F72EFA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6BBA1D63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E0647A3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87218D" w:rsidRPr="00C35968" w14:paraId="58B67437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72D202D6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7DC3B9A9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87218D" w:rsidRPr="00C35968" w14:paraId="5BC1A153" w14:textId="77777777" w:rsidTr="007676D2">
        <w:trPr>
          <w:trHeight w:val="284"/>
        </w:trPr>
        <w:tc>
          <w:tcPr>
            <w:tcW w:w="1985" w:type="dxa"/>
            <w:vAlign w:val="center"/>
          </w:tcPr>
          <w:p w14:paraId="6A954A81" w14:textId="77777777" w:rsidR="0087218D" w:rsidRPr="0087218D" w:rsidRDefault="0087218D" w:rsidP="007676D2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7C581F9C" w14:textId="77777777" w:rsidR="0087218D" w:rsidRPr="0087218D" w:rsidRDefault="0087218D" w:rsidP="007676D2">
            <w:pPr>
              <w:rPr>
                <w:lang w:val="en-US"/>
              </w:rPr>
            </w:pPr>
          </w:p>
        </w:tc>
      </w:tr>
      <w:tr w:rsidR="002C131A" w:rsidRPr="00C35968" w14:paraId="78C031F8" w14:textId="77777777">
        <w:trPr>
          <w:trHeight w:val="284"/>
        </w:trPr>
        <w:tc>
          <w:tcPr>
            <w:tcW w:w="1985" w:type="dxa"/>
            <w:vAlign w:val="center"/>
          </w:tcPr>
          <w:p w14:paraId="2E56DE85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55A36756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2C131A" w:rsidRPr="00C35968" w14:paraId="09EC8686" w14:textId="77777777">
        <w:trPr>
          <w:trHeight w:val="284"/>
        </w:trPr>
        <w:tc>
          <w:tcPr>
            <w:tcW w:w="1985" w:type="dxa"/>
            <w:vAlign w:val="center"/>
          </w:tcPr>
          <w:p w14:paraId="0049EE3C" w14:textId="77777777" w:rsidR="002C131A" w:rsidRPr="0087218D" w:rsidRDefault="002C131A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2F452015" w14:textId="77777777" w:rsidR="002C131A" w:rsidRPr="0087218D" w:rsidRDefault="002C131A">
            <w:pPr>
              <w:rPr>
                <w:lang w:val="en-US"/>
              </w:rPr>
            </w:pPr>
          </w:p>
        </w:tc>
      </w:tr>
      <w:tr w:rsidR="0058669F" w:rsidRPr="00C35968" w14:paraId="5ED5306E" w14:textId="77777777">
        <w:trPr>
          <w:trHeight w:val="284"/>
        </w:trPr>
        <w:tc>
          <w:tcPr>
            <w:tcW w:w="1985" w:type="dxa"/>
            <w:vAlign w:val="center"/>
          </w:tcPr>
          <w:p w14:paraId="51F169B7" w14:textId="77777777" w:rsidR="0058669F" w:rsidRPr="0087218D" w:rsidRDefault="0058669F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357183AC" w14:textId="77777777" w:rsidR="0058669F" w:rsidRPr="0087218D" w:rsidRDefault="0058669F">
            <w:pPr>
              <w:rPr>
                <w:lang w:val="en-US"/>
              </w:rPr>
            </w:pPr>
          </w:p>
        </w:tc>
      </w:tr>
      <w:tr w:rsidR="0058669F" w:rsidRPr="00C35968" w14:paraId="118C5592" w14:textId="77777777">
        <w:trPr>
          <w:trHeight w:val="284"/>
        </w:trPr>
        <w:tc>
          <w:tcPr>
            <w:tcW w:w="1985" w:type="dxa"/>
            <w:vAlign w:val="center"/>
          </w:tcPr>
          <w:p w14:paraId="33AFC8B9" w14:textId="77777777" w:rsidR="0058669F" w:rsidRPr="0087218D" w:rsidRDefault="0058669F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79B43619" w14:textId="77777777" w:rsidR="0058669F" w:rsidRPr="0087218D" w:rsidRDefault="0058669F">
            <w:pPr>
              <w:rPr>
                <w:lang w:val="en-US"/>
              </w:rPr>
            </w:pPr>
          </w:p>
        </w:tc>
      </w:tr>
      <w:tr w:rsidR="00CA51C4" w:rsidRPr="00C35968" w14:paraId="5242D124" w14:textId="77777777">
        <w:trPr>
          <w:trHeight w:val="284"/>
        </w:trPr>
        <w:tc>
          <w:tcPr>
            <w:tcW w:w="1985" w:type="dxa"/>
            <w:vAlign w:val="center"/>
          </w:tcPr>
          <w:p w14:paraId="4FBB7883" w14:textId="77777777" w:rsidR="00CA51C4" w:rsidRPr="0087218D" w:rsidRDefault="00CA51C4">
            <w:pPr>
              <w:rPr>
                <w:lang w:val="en-US"/>
              </w:rPr>
            </w:pPr>
          </w:p>
        </w:tc>
        <w:tc>
          <w:tcPr>
            <w:tcW w:w="6946" w:type="dxa"/>
            <w:vAlign w:val="center"/>
          </w:tcPr>
          <w:p w14:paraId="660B1573" w14:textId="77777777" w:rsidR="00CA51C4" w:rsidRPr="0087218D" w:rsidRDefault="00CA51C4">
            <w:pPr>
              <w:rPr>
                <w:lang w:val="en-US"/>
              </w:rPr>
            </w:pPr>
          </w:p>
        </w:tc>
      </w:tr>
    </w:tbl>
    <w:p w14:paraId="685E2F49" w14:textId="77777777" w:rsidR="00CA51C4" w:rsidRPr="00C35968" w:rsidRDefault="00CA51C4">
      <w:pPr>
        <w:rPr>
          <w:lang w:val="en-US"/>
        </w:rPr>
      </w:pPr>
    </w:p>
    <w:p w14:paraId="0049023A" w14:textId="7AE66F86" w:rsidR="00CA51C4" w:rsidRDefault="00B04394">
      <w:pPr>
        <w:pStyle w:val="Heading2"/>
        <w:rPr>
          <w:rFonts w:ascii="Verdana" w:hAnsi="Verdana"/>
        </w:rPr>
      </w:pPr>
      <w:r>
        <w:rPr>
          <w:rFonts w:ascii="Verdana" w:hAnsi="Verdana"/>
        </w:rPr>
        <w:t>Acties na installatie</w:t>
      </w:r>
    </w:p>
    <w:p w14:paraId="0BE72478" w14:textId="77777777" w:rsidR="00CA51C4" w:rsidRDefault="00CA51C4"/>
    <w:p w14:paraId="3D6EC851" w14:textId="77777777" w:rsidR="00CA51C4" w:rsidRDefault="00CA51C4"/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CA51C4" w14:paraId="3F7692F7" w14:textId="77777777">
        <w:trPr>
          <w:trHeight w:val="284"/>
        </w:trPr>
        <w:tc>
          <w:tcPr>
            <w:tcW w:w="1985" w:type="dxa"/>
            <w:vAlign w:val="center"/>
          </w:tcPr>
          <w:p w14:paraId="5E07A089" w14:textId="77777777" w:rsidR="00CA51C4" w:rsidRDefault="00CA51C4">
            <w:pPr>
              <w:rPr>
                <w:lang w:val="nl"/>
              </w:rPr>
            </w:pPr>
          </w:p>
        </w:tc>
        <w:tc>
          <w:tcPr>
            <w:tcW w:w="6946" w:type="dxa"/>
            <w:vAlign w:val="center"/>
          </w:tcPr>
          <w:p w14:paraId="65A67F82" w14:textId="01D285CD" w:rsidR="00CA51C4" w:rsidRDefault="002C131A">
            <w:pPr>
              <w:rPr>
                <w:lang w:val="nl"/>
              </w:rPr>
            </w:pPr>
            <w:r>
              <w:t>&lt;Configurati</w:t>
            </w:r>
            <w:r w:rsidR="00B04394">
              <w:t>e</w:t>
            </w:r>
            <w:r>
              <w:t>&gt;</w:t>
            </w:r>
          </w:p>
        </w:tc>
      </w:tr>
      <w:tr w:rsidR="0058669F" w14:paraId="035254BB" w14:textId="77777777">
        <w:trPr>
          <w:trHeight w:val="284"/>
        </w:trPr>
        <w:tc>
          <w:tcPr>
            <w:tcW w:w="1985" w:type="dxa"/>
            <w:vAlign w:val="center"/>
          </w:tcPr>
          <w:p w14:paraId="42F0E76B" w14:textId="77777777" w:rsidR="0058669F" w:rsidRDefault="0058669F">
            <w:pPr>
              <w:rPr>
                <w:lang w:val="nl"/>
              </w:rPr>
            </w:pPr>
          </w:p>
        </w:tc>
        <w:tc>
          <w:tcPr>
            <w:tcW w:w="6946" w:type="dxa"/>
            <w:vAlign w:val="center"/>
          </w:tcPr>
          <w:p w14:paraId="2EEADDF9" w14:textId="77777777" w:rsidR="0058669F" w:rsidRDefault="0058669F">
            <w:pPr>
              <w:rPr>
                <w:lang w:val="nl"/>
              </w:rPr>
            </w:pPr>
          </w:p>
        </w:tc>
      </w:tr>
      <w:tr w:rsidR="00CA51C4" w14:paraId="26E1205A" w14:textId="77777777">
        <w:trPr>
          <w:trHeight w:val="284"/>
        </w:trPr>
        <w:tc>
          <w:tcPr>
            <w:tcW w:w="1985" w:type="dxa"/>
            <w:vAlign w:val="center"/>
          </w:tcPr>
          <w:p w14:paraId="0889310D" w14:textId="77777777" w:rsidR="00CA51C4" w:rsidRDefault="00CA51C4">
            <w:pPr>
              <w:rPr>
                <w:lang w:val="nl"/>
              </w:rPr>
            </w:pPr>
          </w:p>
        </w:tc>
        <w:tc>
          <w:tcPr>
            <w:tcW w:w="6946" w:type="dxa"/>
            <w:vAlign w:val="center"/>
          </w:tcPr>
          <w:p w14:paraId="122B6C29" w14:textId="77777777" w:rsidR="00CA51C4" w:rsidRDefault="00CA51C4">
            <w:pPr>
              <w:rPr>
                <w:lang w:val="nl"/>
              </w:rPr>
            </w:pPr>
          </w:p>
        </w:tc>
      </w:tr>
    </w:tbl>
    <w:p w14:paraId="25A2E185" w14:textId="77777777" w:rsidR="00CA51C4" w:rsidRDefault="00CA51C4">
      <w:pPr>
        <w:rPr>
          <w:lang w:val="nl"/>
        </w:rPr>
      </w:pPr>
    </w:p>
    <w:p w14:paraId="74B26BB7" w14:textId="77777777" w:rsidR="00CA51C4" w:rsidRDefault="00CA51C4">
      <w:pPr>
        <w:rPr>
          <w:lang w:val="nl"/>
        </w:rPr>
      </w:pPr>
    </w:p>
    <w:p w14:paraId="7BDB3D1B" w14:textId="77777777" w:rsidR="00D519AA" w:rsidRDefault="00D519AA">
      <w:pPr>
        <w:rPr>
          <w:lang w:val="nl"/>
        </w:rPr>
        <w:sectPr w:rsidR="00D519AA">
          <w:pgSz w:w="11906" w:h="16838"/>
          <w:pgMar w:top="1985" w:right="1418" w:bottom="1418" w:left="1701" w:header="720" w:footer="720" w:gutter="0"/>
          <w:cols w:space="720"/>
          <w:formProt w:val="0"/>
        </w:sectPr>
      </w:pPr>
    </w:p>
    <w:p w14:paraId="24C43384" w14:textId="77777777" w:rsidR="00306736" w:rsidRPr="00614706" w:rsidRDefault="00306736" w:rsidP="00614706">
      <w:pPr>
        <w:ind w:left="708" w:firstLine="708"/>
        <w:rPr>
          <w:lang w:val="en-US"/>
        </w:rPr>
      </w:pPr>
    </w:p>
    <w:p w14:paraId="15F9086D" w14:textId="77777777" w:rsidR="00D519AA" w:rsidRPr="00614706" w:rsidRDefault="00D519AA">
      <w:pPr>
        <w:rPr>
          <w:lang w:val="en-US"/>
        </w:rPr>
        <w:sectPr w:rsidR="00D519AA" w:rsidRPr="00614706" w:rsidSect="00D519AA">
          <w:type w:val="continuous"/>
          <w:pgSz w:w="11906" w:h="16838"/>
          <w:pgMar w:top="1985" w:right="1418" w:bottom="1418" w:left="1701" w:header="720" w:footer="720" w:gutter="0"/>
          <w:cols w:space="720"/>
        </w:sectPr>
      </w:pPr>
    </w:p>
    <w:p w14:paraId="0DC4FD4A" w14:textId="12C7F025" w:rsidR="00CA51C4" w:rsidRDefault="00CB6F7C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S</w:t>
      </w:r>
      <w:r w:rsidR="00966B30">
        <w:rPr>
          <w:rFonts w:ascii="Verdana" w:hAnsi="Verdana"/>
        </w:rPr>
        <w:t>NELKOPPELINGEN</w:t>
      </w:r>
    </w:p>
    <w:p w14:paraId="2FCE3BDB" w14:textId="77777777" w:rsidR="00966B30" w:rsidRPr="00CB6F7C" w:rsidRDefault="00966B30" w:rsidP="00966B30">
      <w:pPr>
        <w:rPr>
          <w:lang w:val="en-US"/>
        </w:rPr>
      </w:pPr>
      <w:bookmarkStart w:id="64" w:name="_Hlk65834508"/>
      <w:r>
        <w:rPr>
          <w:lang w:val="en-US"/>
        </w:rPr>
        <w:t xml:space="preserve">In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snelkoppelingen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beschreven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gebruiker </w:t>
      </w:r>
      <w:proofErr w:type="spellStart"/>
      <w:r>
        <w:rPr>
          <w:lang w:val="en-US"/>
        </w:rPr>
        <w:t>beschikbaar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installatie</w:t>
      </w:r>
      <w:proofErr w:type="spellEnd"/>
      <w:r>
        <w:rPr>
          <w:lang w:val="en-US"/>
        </w:rPr>
        <w:t xml:space="preserve"> van het package.</w:t>
      </w:r>
    </w:p>
    <w:p w14:paraId="15DB09D7" w14:textId="77777777" w:rsidR="00966B30" w:rsidRDefault="00966B30" w:rsidP="00966B30">
      <w:pPr>
        <w:pStyle w:val="Heading2"/>
        <w:rPr>
          <w:rFonts w:ascii="Verdana" w:hAnsi="Verdana"/>
        </w:rPr>
      </w:pPr>
      <w:r>
        <w:rPr>
          <w:rFonts w:ascii="Verdana" w:hAnsi="Verdana"/>
        </w:rPr>
        <w:t>Start menu</w:t>
      </w:r>
    </w:p>
    <w:p w14:paraId="0F154950" w14:textId="77777777" w:rsidR="00966B30" w:rsidRDefault="00966B30" w:rsidP="00966B30">
      <w:pPr>
        <w:tabs>
          <w:tab w:val="left" w:pos="567"/>
          <w:tab w:val="left" w:pos="2790"/>
        </w:tabs>
        <w:rPr>
          <w:iCs/>
          <w:lang w:val="en-US"/>
        </w:rPr>
      </w:pPr>
      <w:r>
        <w:rPr>
          <w:iCs/>
          <w:lang w:val="en-US"/>
        </w:rPr>
        <w:t xml:space="preserve">De </w:t>
      </w:r>
      <w:proofErr w:type="spellStart"/>
      <w:r>
        <w:rPr>
          <w:iCs/>
          <w:lang w:val="en-US"/>
        </w:rPr>
        <w:t>volgende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snelkoppelingen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worden</w:t>
      </w:r>
      <w:proofErr w:type="spellEnd"/>
      <w:r>
        <w:rPr>
          <w:iCs/>
          <w:lang w:val="en-US"/>
        </w:rPr>
        <w:t xml:space="preserve"> in het start menu </w:t>
      </w:r>
      <w:proofErr w:type="spellStart"/>
      <w:r>
        <w:rPr>
          <w:iCs/>
          <w:lang w:val="en-US"/>
        </w:rPr>
        <w:t>geplaatst</w:t>
      </w:r>
      <w:proofErr w:type="spellEnd"/>
      <w:r>
        <w:rPr>
          <w:iCs/>
          <w:lang w:val="en-US"/>
        </w:rPr>
        <w:t>:</w:t>
      </w:r>
    </w:p>
    <w:p w14:paraId="3EAA2B20" w14:textId="77777777" w:rsidR="00966B30" w:rsidRPr="00CB6F7C" w:rsidRDefault="00966B30" w:rsidP="00966B30">
      <w:pPr>
        <w:tabs>
          <w:tab w:val="left" w:pos="567"/>
          <w:tab w:val="left" w:pos="2790"/>
        </w:tabs>
        <w:rPr>
          <w:iCs/>
          <w:lang w:val="en-US"/>
        </w:rPr>
      </w:pPr>
    </w:p>
    <w:p w14:paraId="214532C8" w14:textId="77777777" w:rsidR="00966B30" w:rsidRDefault="00966B30" w:rsidP="00966B30">
      <w:pPr>
        <w:tabs>
          <w:tab w:val="left" w:pos="567"/>
          <w:tab w:val="left" w:pos="2790"/>
        </w:tabs>
        <w:rPr>
          <w:iCs/>
        </w:rPr>
      </w:pPr>
      <w:r w:rsidRPr="00CB6F7C">
        <w:rPr>
          <w:iCs/>
          <w:lang w:val="en-US"/>
        </w:rPr>
        <w:tab/>
        <w:t xml:space="preserve">    </w:t>
      </w:r>
      <w:r>
        <w:rPr>
          <w:iCs/>
        </w:rPr>
        <w:t>&lt;Locatie, naam, screenshot&gt;</w:t>
      </w:r>
    </w:p>
    <w:p w14:paraId="76B9F96C" w14:textId="77777777" w:rsidR="00966B30" w:rsidRDefault="00966B30" w:rsidP="00966B30">
      <w:pPr>
        <w:tabs>
          <w:tab w:val="left" w:pos="567"/>
          <w:tab w:val="left" w:pos="2790"/>
        </w:tabs>
        <w:rPr>
          <w:iCs/>
        </w:rPr>
      </w:pPr>
    </w:p>
    <w:p w14:paraId="57A28B1C" w14:textId="77777777" w:rsidR="00966B30" w:rsidRPr="00CB6F7C" w:rsidRDefault="00966B30" w:rsidP="00966B30">
      <w:pPr>
        <w:tabs>
          <w:tab w:val="left" w:pos="567"/>
          <w:tab w:val="left" w:pos="2790"/>
        </w:tabs>
        <w:rPr>
          <w:iCs/>
          <w:lang w:val="en-US"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27"/>
        <w:gridCol w:w="6804"/>
      </w:tblGrid>
      <w:tr w:rsidR="00966B30" w:rsidRPr="00A02850" w14:paraId="253593B2" w14:textId="77777777" w:rsidTr="00BB6DD5">
        <w:trPr>
          <w:trHeight w:val="284"/>
        </w:trPr>
        <w:tc>
          <w:tcPr>
            <w:tcW w:w="2127" w:type="dxa"/>
            <w:vAlign w:val="center"/>
          </w:tcPr>
          <w:p w14:paraId="11BF9A26" w14:textId="77777777" w:rsidR="00966B30" w:rsidRDefault="00966B30" w:rsidP="00BB6DD5">
            <w:pPr>
              <w:rPr>
                <w:lang w:val="nl"/>
              </w:rPr>
            </w:pPr>
            <w:r>
              <w:rPr>
                <w:lang w:val="nl"/>
              </w:rPr>
              <w:t>Locatie (Folder):</w:t>
            </w:r>
          </w:p>
          <w:p w14:paraId="7E8969A2" w14:textId="77777777" w:rsidR="00966B30" w:rsidRDefault="00966B30" w:rsidP="00BB6DD5">
            <w:pPr>
              <w:rPr>
                <w:lang w:val="nl"/>
              </w:rPr>
            </w:pPr>
            <w:r>
              <w:rPr>
                <w:lang w:val="nl"/>
              </w:rPr>
              <w:t>Start\programs</w:t>
            </w:r>
          </w:p>
        </w:tc>
        <w:tc>
          <w:tcPr>
            <w:tcW w:w="6804" w:type="dxa"/>
            <w:vAlign w:val="center"/>
          </w:tcPr>
          <w:p w14:paraId="78A67724" w14:textId="77777777" w:rsidR="00966B30" w:rsidRPr="00A02850" w:rsidRDefault="00966B30" w:rsidP="00BB6DD5">
            <w:pPr>
              <w:tabs>
                <w:tab w:val="left" w:pos="567"/>
                <w:tab w:val="left" w:pos="2790"/>
              </w:tabs>
              <w:rPr>
                <w:lang w:val="en-US"/>
              </w:rPr>
            </w:pPr>
          </w:p>
        </w:tc>
      </w:tr>
      <w:tr w:rsidR="00966B30" w:rsidRPr="00A02850" w14:paraId="2B581BB1" w14:textId="77777777" w:rsidTr="00BB6DD5">
        <w:trPr>
          <w:trHeight w:val="284"/>
        </w:trPr>
        <w:tc>
          <w:tcPr>
            <w:tcW w:w="2127" w:type="dxa"/>
            <w:vAlign w:val="center"/>
          </w:tcPr>
          <w:p w14:paraId="136FD1A2" w14:textId="77777777" w:rsidR="00966B30" w:rsidRPr="00A02850" w:rsidRDefault="00966B30" w:rsidP="00BB6DD5">
            <w:pPr>
              <w:rPr>
                <w:lang w:val="en-US"/>
              </w:rPr>
            </w:pPr>
          </w:p>
        </w:tc>
        <w:tc>
          <w:tcPr>
            <w:tcW w:w="6804" w:type="dxa"/>
            <w:vAlign w:val="center"/>
          </w:tcPr>
          <w:p w14:paraId="43C9EFA5" w14:textId="77777777" w:rsidR="00966B30" w:rsidRPr="00CB6F7C" w:rsidRDefault="00966B30" w:rsidP="00BB6DD5">
            <w:pPr>
              <w:tabs>
                <w:tab w:val="left" w:pos="567"/>
                <w:tab w:val="left" w:pos="2790"/>
              </w:tabs>
              <w:rPr>
                <w:iCs/>
                <w:lang w:val="en-US"/>
              </w:rPr>
            </w:pPr>
            <w:r w:rsidRPr="00CB6F7C">
              <w:rPr>
                <w:iCs/>
                <w:lang w:val="en-US"/>
              </w:rPr>
              <w:t xml:space="preserve">Target: </w:t>
            </w:r>
          </w:p>
          <w:p w14:paraId="34FB64D5" w14:textId="77777777" w:rsidR="00966B30" w:rsidRPr="00A02850" w:rsidRDefault="00966B30" w:rsidP="00BB6DD5">
            <w:pPr>
              <w:rPr>
                <w:lang w:val="en-US"/>
              </w:rPr>
            </w:pPr>
            <w:r w:rsidRPr="00CB6F7C">
              <w:rPr>
                <w:iCs/>
                <w:lang w:val="en-US"/>
              </w:rPr>
              <w:t>Start in:</w:t>
            </w:r>
          </w:p>
        </w:tc>
      </w:tr>
    </w:tbl>
    <w:p w14:paraId="6E2B26BF" w14:textId="77777777" w:rsidR="00966B30" w:rsidRPr="00A02850" w:rsidRDefault="00966B30" w:rsidP="00966B30">
      <w:pPr>
        <w:tabs>
          <w:tab w:val="left" w:pos="567"/>
          <w:tab w:val="left" w:pos="2790"/>
        </w:tabs>
        <w:rPr>
          <w:iCs/>
          <w:lang w:val="en-US"/>
        </w:rPr>
      </w:pPr>
    </w:p>
    <w:p w14:paraId="087A583D" w14:textId="77777777" w:rsidR="00966B30" w:rsidRDefault="00966B30" w:rsidP="00966B30">
      <w:pPr>
        <w:pStyle w:val="Heading2"/>
        <w:rPr>
          <w:rFonts w:ascii="Verdana" w:hAnsi="Verdana"/>
        </w:rPr>
      </w:pPr>
      <w:r>
        <w:rPr>
          <w:rFonts w:ascii="Verdana" w:hAnsi="Verdana"/>
        </w:rPr>
        <w:t>Overig</w:t>
      </w:r>
    </w:p>
    <w:p w14:paraId="5897D089" w14:textId="77777777" w:rsidR="00966B30" w:rsidRDefault="00966B30" w:rsidP="00966B30">
      <w:pPr>
        <w:tabs>
          <w:tab w:val="left" w:pos="567"/>
          <w:tab w:val="left" w:pos="2790"/>
        </w:tabs>
        <w:rPr>
          <w:iCs/>
          <w:lang w:val="en-US"/>
        </w:rPr>
      </w:pPr>
      <w:r w:rsidRPr="00CB6F7C">
        <w:rPr>
          <w:iCs/>
          <w:lang w:val="en-US"/>
        </w:rPr>
        <w:t xml:space="preserve">Desktop items </w:t>
      </w:r>
      <w:proofErr w:type="spellStart"/>
      <w:r>
        <w:rPr>
          <w:iCs/>
          <w:lang w:val="en-US"/>
        </w:rPr>
        <w:t>en</w:t>
      </w:r>
      <w:proofErr w:type="spellEnd"/>
      <w:r w:rsidRPr="00CB6F7C">
        <w:rPr>
          <w:iCs/>
          <w:lang w:val="en-US"/>
        </w:rPr>
        <w:t xml:space="preserve"> quick</w:t>
      </w:r>
      <w:r>
        <w:rPr>
          <w:iCs/>
          <w:lang w:val="en-US"/>
        </w:rPr>
        <w:t xml:space="preserve"> </w:t>
      </w:r>
      <w:r w:rsidRPr="00CB6F7C">
        <w:rPr>
          <w:iCs/>
          <w:lang w:val="en-US"/>
        </w:rPr>
        <w:t xml:space="preserve">launch buttons </w:t>
      </w:r>
      <w:proofErr w:type="spellStart"/>
      <w:r>
        <w:rPr>
          <w:iCs/>
          <w:lang w:val="en-US"/>
        </w:rPr>
        <w:t>worden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verwijderd</w:t>
      </w:r>
      <w:proofErr w:type="spellEnd"/>
      <w:r w:rsidRPr="00CB6F7C">
        <w:rPr>
          <w:iCs/>
          <w:lang w:val="en-US"/>
        </w:rPr>
        <w:t>.</w:t>
      </w:r>
    </w:p>
    <w:p w14:paraId="28CD6497" w14:textId="77777777" w:rsidR="00D519AA" w:rsidRPr="00CB6F7C" w:rsidRDefault="00D519AA">
      <w:pPr>
        <w:tabs>
          <w:tab w:val="left" w:pos="567"/>
          <w:tab w:val="left" w:pos="2790"/>
        </w:tabs>
        <w:rPr>
          <w:iCs/>
          <w:lang w:val="en-US"/>
        </w:rPr>
      </w:pPr>
    </w:p>
    <w:bookmarkEnd w:id="64"/>
    <w:p w14:paraId="6A98C5C7" w14:textId="77777777" w:rsidR="00D519AA" w:rsidRDefault="00D519AA">
      <w:pPr>
        <w:tabs>
          <w:tab w:val="left" w:pos="567"/>
        </w:tabs>
        <w:rPr>
          <w:lang w:val="en-US"/>
        </w:rPr>
        <w:sectPr w:rsidR="00D519AA" w:rsidSect="00D519AA">
          <w:pgSz w:w="11906" w:h="16838"/>
          <w:pgMar w:top="1985" w:right="1418" w:bottom="1418" w:left="1701" w:header="720" w:footer="720" w:gutter="0"/>
          <w:cols w:space="720"/>
          <w:formProt w:val="0"/>
        </w:sectPr>
      </w:pPr>
    </w:p>
    <w:p w14:paraId="01E843BB" w14:textId="17088F6B" w:rsidR="00CA51C4" w:rsidRDefault="0050342F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CONTROLE INSTALLATIE</w:t>
      </w:r>
    </w:p>
    <w:p w14:paraId="77516E5B" w14:textId="77777777" w:rsidR="00664692" w:rsidRDefault="00664692" w:rsidP="00664692">
      <w:r w:rsidRPr="004C15CD">
        <w:rPr>
          <w:iCs/>
        </w:rPr>
        <w:t>Geef in dit hoofdstuk aan, inclusief screendumps, h</w:t>
      </w:r>
      <w:r w:rsidRPr="004C15CD">
        <w:t xml:space="preserve">oe gecontroleerd kan worden </w:t>
      </w:r>
      <w:r>
        <w:t>dat</w:t>
      </w:r>
      <w:r w:rsidRPr="004C15CD">
        <w:t xml:space="preserve"> de applicatie correct geïnstalleerd is en goed functioneert.</w:t>
      </w:r>
    </w:p>
    <w:p w14:paraId="0A039B10" w14:textId="77777777" w:rsidR="00664692" w:rsidRPr="004C15CD" w:rsidRDefault="00664692" w:rsidP="00664692"/>
    <w:p w14:paraId="47606DFC" w14:textId="77777777" w:rsidR="00664692" w:rsidRPr="004C15CD" w:rsidRDefault="00664692" w:rsidP="00664692">
      <w:r w:rsidRPr="004C15CD">
        <w:rPr>
          <w:iCs/>
        </w:rPr>
        <w:t xml:space="preserve">Noot voor de intake: Soms is het handig om testbestanden te vragen </w:t>
      </w:r>
      <w:r>
        <w:rPr>
          <w:iCs/>
        </w:rPr>
        <w:t>die voor technische test door de bouwer van het package gebruikt kunnen worden</w:t>
      </w:r>
      <w:r w:rsidRPr="004C15CD">
        <w:rPr>
          <w:iCs/>
        </w:rPr>
        <w:t>.</w:t>
      </w:r>
      <w:r>
        <w:rPr>
          <w:iCs/>
        </w:rPr>
        <w:t xml:space="preserve"> Lever deze bestanden met de media mee.</w:t>
      </w:r>
    </w:p>
    <w:p w14:paraId="596826BA" w14:textId="77777777" w:rsidR="00664692" w:rsidRPr="004C15CD" w:rsidRDefault="00664692" w:rsidP="00664692">
      <w:pPr>
        <w:pStyle w:val="Heading2"/>
        <w:rPr>
          <w:rFonts w:ascii="Verdana" w:hAnsi="Verdana"/>
        </w:rPr>
      </w:pPr>
      <w:r w:rsidRPr="004C15CD">
        <w:rPr>
          <w:rFonts w:ascii="Verdana" w:hAnsi="Verdana"/>
        </w:rPr>
        <w:t>Algemeen</w:t>
      </w:r>
    </w:p>
    <w:p w14:paraId="0BA280AB" w14:textId="77777777" w:rsidR="00664692" w:rsidRPr="004C15CD" w:rsidRDefault="00664692" w:rsidP="00664692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936"/>
        <w:gridCol w:w="4991"/>
      </w:tblGrid>
      <w:tr w:rsidR="00664692" w:rsidRPr="004C15CD" w14:paraId="45FF2928" w14:textId="77777777" w:rsidTr="00BB6DD5"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742EE474" w14:textId="77777777" w:rsidR="00664692" w:rsidRPr="004C15CD" w:rsidRDefault="00664692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Test Informatie</w:t>
            </w:r>
          </w:p>
        </w:tc>
      </w:tr>
      <w:tr w:rsidR="00664692" w:rsidRPr="004C15CD" w14:paraId="63C0FE8F" w14:textId="77777777" w:rsidTr="00BB6DD5">
        <w:trPr>
          <w:trHeight w:val="284"/>
        </w:trPr>
        <w:tc>
          <w:tcPr>
            <w:tcW w:w="3936" w:type="dxa"/>
          </w:tcPr>
          <w:p w14:paraId="68DAB67A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  <w:r w:rsidRPr="004C15CD">
              <w:rPr>
                <w:rFonts w:cs="Arial"/>
              </w:rPr>
              <w:t>Mag de applicatie gestart worden tbv de applicatietest?</w:t>
            </w:r>
          </w:p>
          <w:p w14:paraId="29974315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</w:p>
        </w:tc>
        <w:tc>
          <w:tcPr>
            <w:tcW w:w="4991" w:type="dxa"/>
          </w:tcPr>
          <w:p w14:paraId="2AF55186" w14:textId="77777777" w:rsidR="00664692" w:rsidRPr="004C15CD" w:rsidRDefault="00664692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Nee</w:t>
            </w:r>
          </w:p>
          <w:bookmarkStart w:id="65" w:name="Selectievakje14"/>
          <w:p w14:paraId="204553CE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bookmarkEnd w:id="65"/>
            <w:r w:rsidRPr="004C15CD">
              <w:rPr>
                <w:rFonts w:cs="Arial"/>
              </w:rPr>
              <w:t xml:space="preserve"> Ja</w:t>
            </w:r>
          </w:p>
          <w:p w14:paraId="1EACBC50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664692" w:rsidRPr="004C15CD" w14:paraId="605AB7A6" w14:textId="77777777" w:rsidTr="00BB6DD5">
        <w:trPr>
          <w:trHeight w:val="284"/>
        </w:trPr>
        <w:tc>
          <w:tcPr>
            <w:tcW w:w="3936" w:type="dxa"/>
          </w:tcPr>
          <w:p w14:paraId="7DF2A84F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  <w:r w:rsidRPr="004C15CD">
              <w:rPr>
                <w:rFonts w:cs="Arial"/>
              </w:rPr>
              <w:t>Mag er aangelogd worden tbv de applicatietest?</w:t>
            </w:r>
          </w:p>
          <w:p w14:paraId="612FE246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</w:p>
        </w:tc>
        <w:tc>
          <w:tcPr>
            <w:tcW w:w="4991" w:type="dxa"/>
          </w:tcPr>
          <w:p w14:paraId="05086FC6" w14:textId="77777777" w:rsidR="00664692" w:rsidRPr="004C15CD" w:rsidRDefault="00664692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Nee</w:t>
            </w:r>
          </w:p>
          <w:p w14:paraId="2FB4B853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Ja</w:t>
            </w:r>
          </w:p>
          <w:p w14:paraId="4310273D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Nvt</w:t>
            </w:r>
          </w:p>
          <w:p w14:paraId="5DBE15E4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664692" w:rsidRPr="004C15CD" w14:paraId="51B1A6FA" w14:textId="77777777" w:rsidTr="00BB6DD5">
        <w:trPr>
          <w:trHeight w:val="284"/>
        </w:trPr>
        <w:tc>
          <w:tcPr>
            <w:tcW w:w="3936" w:type="dxa"/>
          </w:tcPr>
          <w:p w14:paraId="134443C2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  <w:r w:rsidRPr="004C15CD">
              <w:rPr>
                <w:rFonts w:cs="Arial"/>
              </w:rPr>
              <w:t>Is lidmaatschap van de applicatiegroep voldoende?</w:t>
            </w:r>
          </w:p>
          <w:p w14:paraId="3CE824E5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</w:p>
        </w:tc>
        <w:tc>
          <w:tcPr>
            <w:tcW w:w="4991" w:type="dxa"/>
          </w:tcPr>
          <w:p w14:paraId="30DC409B" w14:textId="77777777" w:rsidR="00664692" w:rsidRPr="004C15CD" w:rsidRDefault="00664692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Nee</w:t>
            </w:r>
          </w:p>
          <w:p w14:paraId="0CA744DE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Ja</w:t>
            </w:r>
          </w:p>
          <w:p w14:paraId="0809A1DD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Nvt</w:t>
            </w:r>
          </w:p>
          <w:p w14:paraId="74934B03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664692" w:rsidRPr="004C15CD" w14:paraId="52C40A3F" w14:textId="77777777" w:rsidTr="00BB6DD5">
        <w:trPr>
          <w:trHeight w:val="284"/>
        </w:trPr>
        <w:tc>
          <w:tcPr>
            <w:tcW w:w="3936" w:type="dxa"/>
          </w:tcPr>
          <w:p w14:paraId="275FAC73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  <w:r w:rsidRPr="004C15CD">
              <w:t>Dient het testaccount lid te zijn van een speciale groep</w:t>
            </w:r>
            <w:r w:rsidRPr="004C15CD">
              <w:rPr>
                <w:rFonts w:cs="Arial"/>
              </w:rPr>
              <w:t>?</w:t>
            </w:r>
          </w:p>
          <w:p w14:paraId="1C677346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</w:p>
        </w:tc>
        <w:tc>
          <w:tcPr>
            <w:tcW w:w="4991" w:type="dxa"/>
          </w:tcPr>
          <w:p w14:paraId="47BE0072" w14:textId="77777777" w:rsidR="00664692" w:rsidRPr="004C15CD" w:rsidRDefault="00664692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Nee</w:t>
            </w:r>
          </w:p>
          <w:p w14:paraId="5F240235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Ja</w:t>
            </w:r>
            <w:r w:rsidRPr="004C15CD">
              <w:rPr>
                <w:iCs/>
              </w:rPr>
              <w:t xml:space="preserve">, </w:t>
            </w:r>
            <w:r w:rsidRPr="004C15CD">
              <w:rPr>
                <w:rFonts w:cs="Arial"/>
              </w:rPr>
              <w:t xml:space="preserve">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104"/>
                  <w:enabled/>
                  <w:calcOnExit w:val="0"/>
                  <w:textInput/>
                </w:ffData>
              </w:fldChar>
            </w:r>
            <w:bookmarkStart w:id="66" w:name="Tekstvak104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66"/>
          </w:p>
          <w:p w14:paraId="0375A192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664692" w:rsidRPr="004C15CD" w14:paraId="2431A483" w14:textId="77777777" w:rsidTr="00BB6DD5">
        <w:trPr>
          <w:trHeight w:val="284"/>
        </w:trPr>
        <w:tc>
          <w:tcPr>
            <w:tcW w:w="3936" w:type="dxa"/>
          </w:tcPr>
          <w:p w14:paraId="45C9F32B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  <w:r w:rsidRPr="004C15CD">
              <w:rPr>
                <w:rFonts w:cs="Arial"/>
              </w:rPr>
              <w:t>Zijn er specifieke account-eigenschappen die gebruikt moeten worden tijdens het testen?</w:t>
            </w:r>
          </w:p>
          <w:p w14:paraId="6F82A21E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</w:p>
        </w:tc>
        <w:tc>
          <w:tcPr>
            <w:tcW w:w="4991" w:type="dxa"/>
          </w:tcPr>
          <w:p w14:paraId="01924F84" w14:textId="77777777" w:rsidR="00664692" w:rsidRPr="004C15CD" w:rsidRDefault="00664692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Nee</w:t>
            </w:r>
          </w:p>
          <w:p w14:paraId="65011CBE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Ja, 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105"/>
                  <w:enabled/>
                  <w:calcOnExit w:val="0"/>
                  <w:textInput/>
                </w:ffData>
              </w:fldChar>
            </w:r>
            <w:bookmarkStart w:id="67" w:name="Tekstvak105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67"/>
          </w:p>
          <w:p w14:paraId="76B8A227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664692" w:rsidRPr="004C15CD" w14:paraId="13C34CC4" w14:textId="77777777" w:rsidTr="00BB6DD5">
        <w:trPr>
          <w:trHeight w:val="284"/>
        </w:trPr>
        <w:tc>
          <w:tcPr>
            <w:tcW w:w="3936" w:type="dxa"/>
          </w:tcPr>
          <w:p w14:paraId="1F80F043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  <w:r w:rsidRPr="004C15CD">
              <w:rPr>
                <w:rFonts w:cs="Arial"/>
              </w:rPr>
              <w:t xml:space="preserve">Is er eventuele </w:t>
            </w:r>
            <w:r>
              <w:rPr>
                <w:rFonts w:cs="Arial"/>
              </w:rPr>
              <w:t>t</w:t>
            </w:r>
            <w:r w:rsidRPr="004C15CD">
              <w:rPr>
                <w:rFonts w:cs="Arial"/>
              </w:rPr>
              <w:t>estware beschikbaar?</w:t>
            </w:r>
          </w:p>
          <w:p w14:paraId="308DF66F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</w:p>
        </w:tc>
        <w:tc>
          <w:tcPr>
            <w:tcW w:w="4991" w:type="dxa"/>
          </w:tcPr>
          <w:p w14:paraId="5133CDB9" w14:textId="77777777" w:rsidR="00664692" w:rsidRPr="004C15CD" w:rsidRDefault="00664692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Nee</w:t>
            </w:r>
          </w:p>
          <w:p w14:paraId="4B682466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Ja, 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107"/>
                  <w:enabled/>
                  <w:calcOnExit w:val="0"/>
                  <w:textInput/>
                </w:ffData>
              </w:fldChar>
            </w:r>
            <w:bookmarkStart w:id="68" w:name="Tekstvak107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68"/>
          </w:p>
          <w:p w14:paraId="75492FFF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</w:p>
        </w:tc>
      </w:tr>
      <w:tr w:rsidR="00664692" w:rsidRPr="004C15CD" w14:paraId="478CBA14" w14:textId="77777777" w:rsidTr="00BB6DD5">
        <w:trPr>
          <w:trHeight w:val="284"/>
        </w:trPr>
        <w:tc>
          <w:tcPr>
            <w:tcW w:w="3936" w:type="dxa"/>
          </w:tcPr>
          <w:p w14:paraId="4664A9E2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  <w:r w:rsidRPr="004C15CD">
              <w:rPr>
                <w:rFonts w:cs="Arial"/>
              </w:rPr>
              <w:t>Is er een testdocument beschikbaar? (</w:t>
            </w:r>
            <w:proofErr w:type="gramStart"/>
            <w:r>
              <w:rPr>
                <w:rFonts w:cs="Arial"/>
              </w:rPr>
              <w:t>plaats</w:t>
            </w:r>
            <w:proofErr w:type="gramEnd"/>
            <w:r w:rsidRPr="004C15CD">
              <w:rPr>
                <w:rFonts w:cs="Arial"/>
              </w:rPr>
              <w:t xml:space="preserve"> dit bij de source</w:t>
            </w:r>
            <w:r>
              <w:rPr>
                <w:rFonts w:cs="Arial"/>
              </w:rPr>
              <w:t xml:space="preserve"> media</w:t>
            </w:r>
            <w:r w:rsidRPr="004C15CD">
              <w:rPr>
                <w:rFonts w:cs="Arial"/>
              </w:rPr>
              <w:t>)</w:t>
            </w:r>
          </w:p>
          <w:p w14:paraId="1ED62329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</w:p>
        </w:tc>
        <w:bookmarkStart w:id="69" w:name="Selectievakje15"/>
        <w:tc>
          <w:tcPr>
            <w:tcW w:w="4991" w:type="dxa"/>
          </w:tcPr>
          <w:p w14:paraId="180FB07E" w14:textId="77777777" w:rsidR="00664692" w:rsidRPr="004C15CD" w:rsidRDefault="00664692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bookmarkEnd w:id="69"/>
            <w:r w:rsidRPr="004C15CD">
              <w:rPr>
                <w:rFonts w:cs="Arial"/>
              </w:rPr>
              <w:t xml:space="preserve"> Nee</w:t>
            </w:r>
          </w:p>
          <w:p w14:paraId="2CF28806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Ja, 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108"/>
                  <w:enabled/>
                  <w:calcOnExit w:val="0"/>
                  <w:textInput/>
                </w:ffData>
              </w:fldChar>
            </w:r>
            <w:bookmarkStart w:id="70" w:name="Tekstvak108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70"/>
          </w:p>
          <w:p w14:paraId="6F591522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t xml:space="preserve"> </w:t>
            </w:r>
          </w:p>
        </w:tc>
      </w:tr>
      <w:tr w:rsidR="00664692" w:rsidRPr="004C15CD" w14:paraId="0310EE6B" w14:textId="77777777" w:rsidTr="00BB6DD5">
        <w:trPr>
          <w:trHeight w:val="284"/>
        </w:trPr>
        <w:tc>
          <w:tcPr>
            <w:tcW w:w="3936" w:type="dxa"/>
          </w:tcPr>
          <w:p w14:paraId="7CCB6D80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  <w:r w:rsidRPr="004C15CD">
              <w:rPr>
                <w:rFonts w:cs="Arial"/>
              </w:rPr>
              <w:t>Is er een testomgeving beschikbaar?</w:t>
            </w:r>
          </w:p>
          <w:p w14:paraId="2334B858" w14:textId="77777777" w:rsidR="00664692" w:rsidRPr="004C15CD" w:rsidRDefault="00664692" w:rsidP="00BB6D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5"/>
                <w:tab w:val="left" w:pos="5102"/>
                <w:tab w:val="left" w:pos="5669"/>
                <w:tab w:val="left" w:pos="6236"/>
                <w:tab w:val="left" w:pos="6803"/>
                <w:tab w:val="left" w:pos="7370"/>
                <w:tab w:val="left" w:pos="7937"/>
                <w:tab w:val="left" w:pos="8504"/>
                <w:tab w:val="left" w:pos="9071"/>
              </w:tabs>
              <w:rPr>
                <w:rFonts w:cs="Arial"/>
              </w:rPr>
            </w:pPr>
          </w:p>
        </w:tc>
        <w:tc>
          <w:tcPr>
            <w:tcW w:w="4991" w:type="dxa"/>
          </w:tcPr>
          <w:p w14:paraId="3890D0BA" w14:textId="77777777" w:rsidR="00664692" w:rsidRPr="004C15CD" w:rsidRDefault="00664692" w:rsidP="00BB6DD5">
            <w:pPr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Nee</w:t>
            </w:r>
          </w:p>
          <w:p w14:paraId="26A4315C" w14:textId="77777777" w:rsidR="00664692" w:rsidRPr="004C15CD" w:rsidRDefault="00664692" w:rsidP="00BB6DD5">
            <w:pPr>
              <w:tabs>
                <w:tab w:val="left" w:pos="742"/>
              </w:tabs>
              <w:rPr>
                <w:rFonts w:cs="Arial"/>
              </w:rPr>
            </w:pPr>
            <w:r w:rsidRPr="004C15CD">
              <w:rPr>
                <w:rFonts w:cs="Arial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</w:rPr>
              <w:instrText xml:space="preserve"> FORMCHECKBOX </w:instrText>
            </w:r>
            <w:r w:rsidR="00B71B31">
              <w:rPr>
                <w:rFonts w:cs="Arial"/>
              </w:rPr>
            </w:r>
            <w:r w:rsidR="00B71B31">
              <w:rPr>
                <w:rFonts w:cs="Arial"/>
              </w:rPr>
              <w:fldChar w:fldCharType="separate"/>
            </w:r>
            <w:r w:rsidRPr="004C15CD">
              <w:rPr>
                <w:rFonts w:cs="Arial"/>
              </w:rPr>
              <w:fldChar w:fldCharType="end"/>
            </w:r>
            <w:r w:rsidRPr="004C15CD">
              <w:rPr>
                <w:rFonts w:cs="Arial"/>
              </w:rPr>
              <w:t xml:space="preserve"> Ja, nl &gt;&gt;   </w:t>
            </w:r>
            <w:r w:rsidRPr="004C15CD">
              <w:rPr>
                <w:rFonts w:cs="Arial"/>
              </w:rPr>
              <w:fldChar w:fldCharType="begin">
                <w:ffData>
                  <w:name w:val="Tekstvak109"/>
                  <w:enabled/>
                  <w:calcOnExit w:val="0"/>
                  <w:textInput/>
                </w:ffData>
              </w:fldChar>
            </w:r>
            <w:bookmarkStart w:id="71" w:name="Tekstvak109"/>
            <w:r w:rsidRPr="004C15CD">
              <w:rPr>
                <w:rFonts w:cs="Arial"/>
              </w:rPr>
              <w:instrText xml:space="preserve"> FORMTEXT </w:instrText>
            </w:r>
            <w:r w:rsidRPr="004C15CD">
              <w:rPr>
                <w:rFonts w:cs="Arial"/>
              </w:rPr>
            </w:r>
            <w:r w:rsidRPr="004C15CD">
              <w:rPr>
                <w:rFonts w:cs="Arial"/>
              </w:rPr>
              <w:fldChar w:fldCharType="separate"/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  <w:noProof/>
              </w:rPr>
              <w:t> </w:t>
            </w:r>
            <w:r w:rsidRPr="004C15CD">
              <w:rPr>
                <w:rFonts w:cs="Arial"/>
              </w:rPr>
              <w:fldChar w:fldCharType="end"/>
            </w:r>
            <w:bookmarkEnd w:id="71"/>
          </w:p>
          <w:p w14:paraId="04065C55" w14:textId="77777777" w:rsidR="00664692" w:rsidRPr="004C15CD" w:rsidRDefault="00664692" w:rsidP="00BB6DD5">
            <w:pPr>
              <w:rPr>
                <w:rFonts w:cs="Arial"/>
              </w:rPr>
            </w:pPr>
          </w:p>
        </w:tc>
      </w:tr>
    </w:tbl>
    <w:p w14:paraId="3B972190" w14:textId="77777777" w:rsidR="00664692" w:rsidRPr="004C15CD" w:rsidRDefault="00664692" w:rsidP="00664692"/>
    <w:p w14:paraId="2FEF6EFA" w14:textId="77777777" w:rsidR="00664692" w:rsidRPr="004C15CD" w:rsidRDefault="00664692" w:rsidP="00664692">
      <w:pPr>
        <w:sectPr w:rsidR="00664692" w:rsidRPr="004C15CD">
          <w:pgSz w:w="11906" w:h="16838"/>
          <w:pgMar w:top="1985" w:right="1418" w:bottom="1418" w:left="1701" w:header="720" w:footer="720" w:gutter="0"/>
          <w:cols w:space="720"/>
        </w:sectPr>
      </w:pPr>
    </w:p>
    <w:p w14:paraId="0F813940" w14:textId="77777777" w:rsidR="00664692" w:rsidRPr="004C15CD" w:rsidRDefault="00664692" w:rsidP="00664692">
      <w:pPr>
        <w:pStyle w:val="Heading2"/>
        <w:rPr>
          <w:rFonts w:ascii="Verdana" w:hAnsi="Verdana"/>
        </w:rPr>
      </w:pPr>
      <w:r w:rsidRPr="004C15CD">
        <w:rPr>
          <w:rFonts w:ascii="Verdana" w:hAnsi="Verdana"/>
        </w:rPr>
        <w:lastRenderedPageBreak/>
        <w:t>Technische test beschrijving</w:t>
      </w:r>
    </w:p>
    <w:p w14:paraId="6B7E0A37" w14:textId="77777777" w:rsidR="00664692" w:rsidRPr="004C15CD" w:rsidRDefault="00664692" w:rsidP="00664692">
      <w:pPr>
        <w:rPr>
          <w:iCs/>
        </w:rPr>
      </w:pPr>
    </w:p>
    <w:p w14:paraId="5D5AC223" w14:textId="77777777" w:rsidR="00664692" w:rsidRPr="004C15CD" w:rsidRDefault="00664692" w:rsidP="00664692">
      <w:r w:rsidRPr="004C15CD">
        <w:rPr>
          <w:iCs/>
        </w:rPr>
        <w:t>Beschrijf in deze paragraaf h</w:t>
      </w:r>
      <w:r w:rsidRPr="004C15CD">
        <w:t>oe gecontroleerd kan worden of de applicatie correct geïnstalleerd is en goed functioneert (dit zijn de acties die tijdens het script proces uitgevoerd kunnen en mogen worden):</w:t>
      </w:r>
    </w:p>
    <w:p w14:paraId="7DD690C1" w14:textId="77777777" w:rsidR="00664692" w:rsidRPr="004C15CD" w:rsidRDefault="00664692" w:rsidP="00664692"/>
    <w:p w14:paraId="2B7C265D" w14:textId="77777777" w:rsidR="00664692" w:rsidRPr="004C15CD" w:rsidRDefault="00664692" w:rsidP="00664692">
      <w:pPr>
        <w:ind w:firstLine="708"/>
        <w:rPr>
          <w:u w:val="single"/>
        </w:rPr>
      </w:pPr>
      <w:r w:rsidRPr="004C15CD">
        <w:rPr>
          <w:u w:val="single"/>
        </w:rPr>
        <w:t>&lt; Minimaal een plaatje van het scherm na starten van de elke snelkoppeling &gt;</w:t>
      </w:r>
    </w:p>
    <w:p w14:paraId="54D88724" w14:textId="77777777" w:rsidR="00664692" w:rsidRPr="004C15CD" w:rsidRDefault="00664692" w:rsidP="00664692"/>
    <w:p w14:paraId="11C54340" w14:textId="77777777" w:rsidR="00664692" w:rsidRPr="004C15CD" w:rsidRDefault="00664692" w:rsidP="00664692">
      <w:pPr>
        <w:pStyle w:val="BodyTextIndent"/>
        <w:rPr>
          <w:u w:val="single"/>
        </w:rPr>
      </w:pPr>
      <w:r w:rsidRPr="004C15CD">
        <w:rPr>
          <w:u w:val="single"/>
        </w:rPr>
        <w:t>&lt;</w:t>
      </w:r>
      <w:proofErr w:type="gramStart"/>
      <w:r w:rsidRPr="004C15CD">
        <w:rPr>
          <w:u w:val="single"/>
        </w:rPr>
        <w:t>deze</w:t>
      </w:r>
      <w:proofErr w:type="gramEnd"/>
      <w:r w:rsidRPr="004C15CD">
        <w:rPr>
          <w:u w:val="single"/>
        </w:rPr>
        <w:t xml:space="preserve"> acties moeten tijdens de intake ook uitgevoerd worden, </w:t>
      </w:r>
    </w:p>
    <w:p w14:paraId="57B1B98D" w14:textId="77777777" w:rsidR="00664692" w:rsidRPr="004C15CD" w:rsidRDefault="00664692" w:rsidP="00664692">
      <w:pPr>
        <w:pStyle w:val="BodyTextIndent"/>
        <w:rPr>
          <w:u w:val="single"/>
        </w:rPr>
      </w:pPr>
      <w:r w:rsidRPr="004C15CD">
        <w:rPr>
          <w:u w:val="single"/>
        </w:rPr>
        <w:t xml:space="preserve">  </w:t>
      </w:r>
      <w:proofErr w:type="gramStart"/>
      <w:r w:rsidRPr="004C15CD">
        <w:rPr>
          <w:u w:val="single"/>
        </w:rPr>
        <w:t>schermafdrukken</w:t>
      </w:r>
      <w:proofErr w:type="gramEnd"/>
      <w:r w:rsidRPr="004C15CD">
        <w:rPr>
          <w:u w:val="single"/>
        </w:rPr>
        <w:t xml:space="preserve"> opnemen in dit document&gt;</w:t>
      </w:r>
    </w:p>
    <w:p w14:paraId="5828451E" w14:textId="77777777" w:rsidR="00664692" w:rsidRPr="004C15CD" w:rsidRDefault="00664692" w:rsidP="00664692">
      <w:pPr>
        <w:pStyle w:val="BodyTextIndent"/>
        <w:rPr>
          <w:u w:val="single"/>
        </w:rPr>
      </w:pPr>
    </w:p>
    <w:p w14:paraId="1BF06325" w14:textId="77777777" w:rsidR="00664692" w:rsidRPr="004C15CD" w:rsidRDefault="00664692" w:rsidP="00664692">
      <w:pPr>
        <w:pStyle w:val="BodyTextIndent"/>
        <w:rPr>
          <w:b/>
          <w:bCs/>
          <w:u w:val="single"/>
        </w:rPr>
      </w:pPr>
      <w:r w:rsidRPr="004C15CD">
        <w:rPr>
          <w:b/>
          <w:bCs/>
          <w:u w:val="single"/>
        </w:rPr>
        <w:t>Deze moet altijd worden ingevuld</w:t>
      </w:r>
    </w:p>
    <w:p w14:paraId="701854B6" w14:textId="77777777" w:rsidR="00664692" w:rsidRPr="004C15CD" w:rsidRDefault="00664692" w:rsidP="00664692"/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664692" w:rsidRPr="004C15CD" w14:paraId="30FE8479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7076B4E3" w14:textId="77777777" w:rsidR="00664692" w:rsidRPr="004C15CD" w:rsidRDefault="00664692" w:rsidP="00BB6DD5"/>
        </w:tc>
        <w:tc>
          <w:tcPr>
            <w:tcW w:w="6946" w:type="dxa"/>
            <w:vAlign w:val="center"/>
          </w:tcPr>
          <w:p w14:paraId="15066287" w14:textId="77777777" w:rsidR="00664692" w:rsidRPr="004C15CD" w:rsidRDefault="00664692" w:rsidP="00BB6DD5">
            <w:pPr>
              <w:pStyle w:val="CommentText"/>
            </w:pPr>
          </w:p>
        </w:tc>
      </w:tr>
      <w:tr w:rsidR="00664692" w:rsidRPr="004C15CD" w14:paraId="3553E340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2F2CEEF9" w14:textId="77777777" w:rsidR="00664692" w:rsidRPr="004C15CD" w:rsidRDefault="00664692" w:rsidP="00BB6DD5"/>
        </w:tc>
        <w:tc>
          <w:tcPr>
            <w:tcW w:w="6946" w:type="dxa"/>
            <w:vAlign w:val="center"/>
          </w:tcPr>
          <w:p w14:paraId="69D89834" w14:textId="77777777" w:rsidR="00664692" w:rsidRPr="004C15CD" w:rsidRDefault="00664692" w:rsidP="00BB6DD5"/>
        </w:tc>
      </w:tr>
      <w:tr w:rsidR="00664692" w:rsidRPr="004C15CD" w14:paraId="3652E4E5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6E41D85A" w14:textId="77777777" w:rsidR="00664692" w:rsidRPr="004C15CD" w:rsidRDefault="00664692" w:rsidP="00BB6DD5">
            <w:pPr>
              <w:pStyle w:val="Heading4"/>
              <w:rPr>
                <w:b w:val="0"/>
                <w:bCs/>
              </w:rPr>
            </w:pPr>
          </w:p>
        </w:tc>
        <w:tc>
          <w:tcPr>
            <w:tcW w:w="6946" w:type="dxa"/>
            <w:vAlign w:val="center"/>
          </w:tcPr>
          <w:p w14:paraId="6F15E72F" w14:textId="77777777" w:rsidR="00664692" w:rsidRPr="004C15CD" w:rsidRDefault="00664692" w:rsidP="00BB6DD5"/>
        </w:tc>
      </w:tr>
      <w:tr w:rsidR="00664692" w:rsidRPr="004C15CD" w14:paraId="77D63DD5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2523F18C" w14:textId="77777777" w:rsidR="00664692" w:rsidRPr="004C15CD" w:rsidRDefault="00664692" w:rsidP="00BB6DD5">
            <w:pPr>
              <w:pStyle w:val="Heading4"/>
              <w:rPr>
                <w:b w:val="0"/>
                <w:bCs/>
              </w:rPr>
            </w:pPr>
          </w:p>
        </w:tc>
        <w:tc>
          <w:tcPr>
            <w:tcW w:w="6946" w:type="dxa"/>
            <w:vAlign w:val="center"/>
          </w:tcPr>
          <w:p w14:paraId="6EF63EDB" w14:textId="77777777" w:rsidR="00664692" w:rsidRPr="004C15CD" w:rsidRDefault="00664692" w:rsidP="00BB6DD5"/>
        </w:tc>
      </w:tr>
      <w:tr w:rsidR="00664692" w:rsidRPr="004C15CD" w14:paraId="14CB2E17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710F1255" w14:textId="77777777" w:rsidR="00664692" w:rsidRPr="004C15CD" w:rsidRDefault="00664692" w:rsidP="00BB6DD5">
            <w:pPr>
              <w:pStyle w:val="Heading4"/>
            </w:pPr>
          </w:p>
        </w:tc>
        <w:tc>
          <w:tcPr>
            <w:tcW w:w="6946" w:type="dxa"/>
            <w:vAlign w:val="center"/>
          </w:tcPr>
          <w:p w14:paraId="6A3F2DC1" w14:textId="77777777" w:rsidR="00664692" w:rsidRPr="004C15CD" w:rsidRDefault="00664692" w:rsidP="00BB6DD5"/>
        </w:tc>
      </w:tr>
      <w:tr w:rsidR="00664692" w:rsidRPr="004C15CD" w14:paraId="7BA6BF52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51B3EE30" w14:textId="77777777" w:rsidR="00664692" w:rsidRPr="004C15CD" w:rsidRDefault="00664692" w:rsidP="00BB6DD5">
            <w:pPr>
              <w:pStyle w:val="Heading4"/>
              <w:rPr>
                <w:b w:val="0"/>
                <w:bCs/>
              </w:rPr>
            </w:pPr>
          </w:p>
        </w:tc>
        <w:tc>
          <w:tcPr>
            <w:tcW w:w="6946" w:type="dxa"/>
            <w:vAlign w:val="center"/>
          </w:tcPr>
          <w:p w14:paraId="7EC58C5D" w14:textId="77777777" w:rsidR="00664692" w:rsidRPr="004C15CD" w:rsidRDefault="00664692" w:rsidP="00BB6DD5"/>
        </w:tc>
      </w:tr>
      <w:tr w:rsidR="00664692" w:rsidRPr="004C15CD" w14:paraId="3C82A0ED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4706B096" w14:textId="77777777" w:rsidR="00664692" w:rsidRPr="004C15CD" w:rsidRDefault="00664692" w:rsidP="00BB6DD5">
            <w:pPr>
              <w:pStyle w:val="Heading4"/>
              <w:rPr>
                <w:b w:val="0"/>
                <w:bCs/>
              </w:rPr>
            </w:pPr>
          </w:p>
        </w:tc>
        <w:tc>
          <w:tcPr>
            <w:tcW w:w="6946" w:type="dxa"/>
            <w:vAlign w:val="center"/>
          </w:tcPr>
          <w:p w14:paraId="66B157CF" w14:textId="77777777" w:rsidR="00664692" w:rsidRPr="004C15CD" w:rsidRDefault="00664692" w:rsidP="00BB6DD5"/>
        </w:tc>
      </w:tr>
      <w:tr w:rsidR="00664692" w:rsidRPr="004C15CD" w14:paraId="32060708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7A64802E" w14:textId="77777777" w:rsidR="00664692" w:rsidRPr="004C15CD" w:rsidRDefault="00664692" w:rsidP="00BB6DD5">
            <w:pPr>
              <w:pStyle w:val="Heading4"/>
              <w:rPr>
                <w:b w:val="0"/>
                <w:bCs/>
              </w:rPr>
            </w:pPr>
          </w:p>
        </w:tc>
        <w:tc>
          <w:tcPr>
            <w:tcW w:w="6946" w:type="dxa"/>
            <w:vAlign w:val="center"/>
          </w:tcPr>
          <w:p w14:paraId="7C966DFA" w14:textId="77777777" w:rsidR="00664692" w:rsidRPr="004C15CD" w:rsidRDefault="00664692" w:rsidP="00BB6DD5"/>
        </w:tc>
      </w:tr>
      <w:tr w:rsidR="00664692" w:rsidRPr="004C15CD" w14:paraId="6C430D46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2C489772" w14:textId="77777777" w:rsidR="00664692" w:rsidRPr="004C15CD" w:rsidRDefault="00664692" w:rsidP="00BB6DD5"/>
        </w:tc>
        <w:tc>
          <w:tcPr>
            <w:tcW w:w="6946" w:type="dxa"/>
            <w:vAlign w:val="center"/>
          </w:tcPr>
          <w:p w14:paraId="77E6CC93" w14:textId="77777777" w:rsidR="00664692" w:rsidRPr="004C15CD" w:rsidRDefault="00664692" w:rsidP="00BB6DD5"/>
        </w:tc>
      </w:tr>
    </w:tbl>
    <w:p w14:paraId="63612998" w14:textId="77777777" w:rsidR="00664692" w:rsidRPr="004C15CD" w:rsidRDefault="00664692" w:rsidP="00664692"/>
    <w:p w14:paraId="21858D1A" w14:textId="77777777" w:rsidR="00664692" w:rsidRPr="004C15CD" w:rsidRDefault="00664692" w:rsidP="00664692"/>
    <w:p w14:paraId="1B82F2F8" w14:textId="77777777" w:rsidR="00664692" w:rsidRPr="004C15CD" w:rsidRDefault="00664692" w:rsidP="00664692">
      <w:pPr>
        <w:pStyle w:val="Heading2"/>
        <w:rPr>
          <w:rFonts w:ascii="Verdana" w:hAnsi="Verdana"/>
        </w:rPr>
      </w:pPr>
      <w:r w:rsidRPr="004C15CD">
        <w:rPr>
          <w:rFonts w:ascii="Verdana" w:hAnsi="Verdana"/>
        </w:rPr>
        <w:t>Resultaat openen testdocument (indien aanwezig):</w:t>
      </w:r>
    </w:p>
    <w:p w14:paraId="09AFC361" w14:textId="77777777" w:rsidR="00664692" w:rsidRPr="004C15CD" w:rsidRDefault="00664692" w:rsidP="00664692"/>
    <w:p w14:paraId="36E704F4" w14:textId="77777777" w:rsidR="00664692" w:rsidRPr="004C15CD" w:rsidRDefault="00664692" w:rsidP="00664692">
      <w:pPr>
        <w:ind w:firstLine="708"/>
      </w:pPr>
      <w:r w:rsidRPr="004C15CD">
        <w:t>&lt;</w:t>
      </w:r>
      <w:proofErr w:type="gramStart"/>
      <w:r w:rsidRPr="004C15CD">
        <w:t>minimaal</w:t>
      </w:r>
      <w:proofErr w:type="gramEnd"/>
      <w:r w:rsidRPr="004C15CD">
        <w:t xml:space="preserve"> een plaatje van het scherm na opstarten testdocument&gt;</w:t>
      </w:r>
    </w:p>
    <w:p w14:paraId="57B5DEA1" w14:textId="77777777" w:rsidR="00664692" w:rsidRPr="004C15CD" w:rsidRDefault="00664692" w:rsidP="00664692"/>
    <w:p w14:paraId="772AA618" w14:textId="77777777" w:rsidR="00664692" w:rsidRPr="004C15CD" w:rsidRDefault="00664692" w:rsidP="00664692"/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664692" w:rsidRPr="004C15CD" w14:paraId="0A76FCBA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3A32DE3B" w14:textId="77777777" w:rsidR="00664692" w:rsidRPr="004C15CD" w:rsidRDefault="00664692" w:rsidP="00BB6DD5"/>
        </w:tc>
        <w:tc>
          <w:tcPr>
            <w:tcW w:w="6946" w:type="dxa"/>
            <w:vAlign w:val="center"/>
          </w:tcPr>
          <w:p w14:paraId="4C844C7C" w14:textId="77777777" w:rsidR="00664692" w:rsidRPr="004C15CD" w:rsidRDefault="00664692" w:rsidP="00BB6DD5"/>
        </w:tc>
      </w:tr>
      <w:tr w:rsidR="00664692" w:rsidRPr="004C15CD" w14:paraId="38C393B6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11CA3095" w14:textId="77777777" w:rsidR="00664692" w:rsidRPr="004C15CD" w:rsidRDefault="00664692" w:rsidP="00BB6DD5"/>
        </w:tc>
        <w:tc>
          <w:tcPr>
            <w:tcW w:w="6946" w:type="dxa"/>
            <w:vAlign w:val="center"/>
          </w:tcPr>
          <w:p w14:paraId="14B682C6" w14:textId="77777777" w:rsidR="00664692" w:rsidRPr="004C15CD" w:rsidRDefault="00664692" w:rsidP="00BB6DD5"/>
        </w:tc>
      </w:tr>
    </w:tbl>
    <w:p w14:paraId="42068648" w14:textId="77777777" w:rsidR="00664692" w:rsidRPr="004C15CD" w:rsidRDefault="00664692" w:rsidP="00664692"/>
    <w:p w14:paraId="0F5A57D8" w14:textId="77777777" w:rsidR="00664692" w:rsidRPr="004C15CD" w:rsidRDefault="00664692" w:rsidP="00664692">
      <w:pPr>
        <w:pStyle w:val="Heading2"/>
        <w:rPr>
          <w:rFonts w:ascii="Verdana" w:hAnsi="Verdana"/>
        </w:rPr>
      </w:pPr>
      <w:r w:rsidRPr="004C15CD">
        <w:rPr>
          <w:rFonts w:ascii="Verdana" w:hAnsi="Verdana"/>
        </w:rPr>
        <w:t>Extra functionele testspecificaties</w:t>
      </w:r>
    </w:p>
    <w:p w14:paraId="17E8AB39" w14:textId="77777777" w:rsidR="00664692" w:rsidRPr="004C15CD" w:rsidRDefault="00664692" w:rsidP="00664692">
      <w:pPr>
        <w:rPr>
          <w:iCs/>
        </w:rPr>
      </w:pPr>
    </w:p>
    <w:p w14:paraId="53FD748F" w14:textId="77777777" w:rsidR="00664692" w:rsidRPr="004C15CD" w:rsidRDefault="00664692" w:rsidP="00664692">
      <w:r w:rsidRPr="004C15CD">
        <w:rPr>
          <w:iCs/>
        </w:rPr>
        <w:t>Beschrijf in deze paragraaf welke testen door de functioneel beheerder of aangewezen tester uitgevoerd worden, in aanvulling op de t</w:t>
      </w:r>
      <w:r w:rsidRPr="004C15CD">
        <w:t xml:space="preserve">echnische testspecificaties. </w:t>
      </w:r>
    </w:p>
    <w:p w14:paraId="3D6D7D66" w14:textId="77777777" w:rsidR="00664692" w:rsidRPr="004C15CD" w:rsidRDefault="00664692" w:rsidP="00664692"/>
    <w:p w14:paraId="2C7077AA" w14:textId="77777777" w:rsidR="00664692" w:rsidRPr="004C15CD" w:rsidRDefault="00664692" w:rsidP="00664692">
      <w:pPr>
        <w:ind w:left="709" w:hanging="1"/>
        <w:rPr>
          <w:u w:val="single"/>
        </w:rPr>
      </w:pPr>
      <w:r w:rsidRPr="004C15CD">
        <w:rPr>
          <w:u w:val="single"/>
        </w:rPr>
        <w:t>&lt;</w:t>
      </w:r>
      <w:r w:rsidRPr="004C15CD">
        <w:rPr>
          <w:iCs/>
          <w:u w:val="single"/>
        </w:rPr>
        <w:t>Bevat alle testspecificaties zoals aangeleverd door de functioneel beheerder</w:t>
      </w:r>
      <w:r w:rsidRPr="004C15CD">
        <w:rPr>
          <w:u w:val="single"/>
        </w:rPr>
        <w:t>&gt;</w:t>
      </w:r>
    </w:p>
    <w:p w14:paraId="71AB84C7" w14:textId="77777777" w:rsidR="00664692" w:rsidRPr="004C15CD" w:rsidRDefault="00664692" w:rsidP="00664692"/>
    <w:p w14:paraId="5C11C632" w14:textId="77777777" w:rsidR="00664692" w:rsidRPr="004C15CD" w:rsidRDefault="00664692" w:rsidP="00664692"/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6946"/>
      </w:tblGrid>
      <w:tr w:rsidR="00664692" w:rsidRPr="004C15CD" w14:paraId="755B7D28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30ED4867" w14:textId="77777777" w:rsidR="00664692" w:rsidRPr="004C15CD" w:rsidRDefault="00664692" w:rsidP="00BB6DD5"/>
        </w:tc>
        <w:tc>
          <w:tcPr>
            <w:tcW w:w="6946" w:type="dxa"/>
            <w:vAlign w:val="center"/>
          </w:tcPr>
          <w:p w14:paraId="19FF61E6" w14:textId="77777777" w:rsidR="00664692" w:rsidRPr="004C15CD" w:rsidRDefault="00664692" w:rsidP="00BB6DD5"/>
        </w:tc>
      </w:tr>
      <w:tr w:rsidR="00664692" w:rsidRPr="004C15CD" w14:paraId="4AE4DCF0" w14:textId="77777777" w:rsidTr="00BB6DD5">
        <w:trPr>
          <w:trHeight w:val="284"/>
        </w:trPr>
        <w:tc>
          <w:tcPr>
            <w:tcW w:w="1985" w:type="dxa"/>
            <w:vAlign w:val="center"/>
          </w:tcPr>
          <w:p w14:paraId="51DD681C" w14:textId="77777777" w:rsidR="00664692" w:rsidRPr="004C15CD" w:rsidRDefault="00664692" w:rsidP="00BB6DD5"/>
        </w:tc>
        <w:tc>
          <w:tcPr>
            <w:tcW w:w="6946" w:type="dxa"/>
            <w:vAlign w:val="center"/>
          </w:tcPr>
          <w:p w14:paraId="35EFC853" w14:textId="77777777" w:rsidR="00664692" w:rsidRPr="004C15CD" w:rsidRDefault="00664692" w:rsidP="00BB6DD5"/>
        </w:tc>
      </w:tr>
    </w:tbl>
    <w:p w14:paraId="48FCB349" w14:textId="77777777" w:rsidR="00664692" w:rsidRPr="004C15CD" w:rsidRDefault="00664692" w:rsidP="00664692"/>
    <w:p w14:paraId="36E7F9C4" w14:textId="77777777" w:rsidR="00CA51C4" w:rsidRPr="00D723F0" w:rsidRDefault="00CA51C4">
      <w:pPr>
        <w:pStyle w:val="Heading1"/>
        <w:rPr>
          <w:rFonts w:ascii="Verdana" w:hAnsi="Verdana"/>
          <w:lang w:val="en-US"/>
        </w:rPr>
        <w:sectPr w:rsidR="00CA51C4" w:rsidRPr="00D723F0">
          <w:pgSz w:w="11906" w:h="16838"/>
          <w:pgMar w:top="1985" w:right="1418" w:bottom="1418" w:left="1701" w:header="720" w:footer="720" w:gutter="0"/>
          <w:cols w:space="720"/>
          <w:formProt w:val="0"/>
        </w:sectPr>
      </w:pPr>
    </w:p>
    <w:p w14:paraId="1F08F318" w14:textId="77777777" w:rsidR="00DD31A5" w:rsidRPr="004C15CD" w:rsidRDefault="00DD31A5" w:rsidP="00DD31A5">
      <w:pPr>
        <w:pStyle w:val="Heading1"/>
        <w:rPr>
          <w:rFonts w:ascii="Verdana" w:hAnsi="Verdana"/>
        </w:rPr>
      </w:pPr>
      <w:r w:rsidRPr="004C15CD">
        <w:rPr>
          <w:rFonts w:ascii="Verdana" w:hAnsi="Verdana"/>
        </w:rPr>
        <w:lastRenderedPageBreak/>
        <w:t>CUSTOMIZING, TOEVOEGINGEN EN LOSSE OPMERKINGEN</w:t>
      </w:r>
    </w:p>
    <w:p w14:paraId="792D4375" w14:textId="77777777" w:rsidR="00BE47D9" w:rsidRPr="004C15CD" w:rsidRDefault="00BE47D9" w:rsidP="00BE47D9">
      <w:pPr>
        <w:rPr>
          <w:iCs/>
        </w:rPr>
      </w:pPr>
      <w:r w:rsidRPr="004C15CD">
        <w:rPr>
          <w:iCs/>
        </w:rPr>
        <w:t>In dit hoofdstuk is er ruimte voor alle overige punten die het melden waard zijn en waarvoor er in de andere hoofdstukken geen plek is.</w:t>
      </w:r>
    </w:p>
    <w:p w14:paraId="5881C781" w14:textId="77777777" w:rsidR="00BE47D9" w:rsidRPr="004C15CD" w:rsidRDefault="00BE47D9" w:rsidP="00BE47D9"/>
    <w:p w14:paraId="05CF7E34" w14:textId="77777777" w:rsidR="00BE47D9" w:rsidRPr="004C15CD" w:rsidRDefault="00BE47D9" w:rsidP="00BE47D9">
      <w:r w:rsidRPr="004C15CD">
        <w:t>Bekende rechten voor de werkplek</w:t>
      </w:r>
      <w:r>
        <w:t xml:space="preserve"> indien deze anders zijn dan de standaard lees rechten voor gebruikers</w:t>
      </w:r>
      <w:r w:rsidRPr="004C15CD">
        <w:t>:</w:t>
      </w:r>
    </w:p>
    <w:p w14:paraId="0429384F" w14:textId="77777777" w:rsidR="00BE47D9" w:rsidRPr="004C15CD" w:rsidRDefault="00BE47D9" w:rsidP="00BE47D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253"/>
        <w:gridCol w:w="1843"/>
        <w:gridCol w:w="2835"/>
      </w:tblGrid>
      <w:tr w:rsidR="00BE47D9" w:rsidRPr="004C15CD" w14:paraId="0F8E0849" w14:textId="77777777" w:rsidTr="00BB6DD5">
        <w:trPr>
          <w:cantSplit/>
          <w:trHeight w:val="284"/>
        </w:trPr>
        <w:tc>
          <w:tcPr>
            <w:tcW w:w="8931" w:type="dxa"/>
            <w:gridSpan w:val="3"/>
            <w:shd w:val="clear" w:color="auto" w:fill="E6E6E6"/>
            <w:vAlign w:val="center"/>
          </w:tcPr>
          <w:p w14:paraId="3C61D0A4" w14:textId="77777777" w:rsidR="00BE47D9" w:rsidRPr="004C15CD" w:rsidRDefault="00BE47D9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Benodigde rechten Fileniveau</w:t>
            </w:r>
          </w:p>
        </w:tc>
      </w:tr>
      <w:tr w:rsidR="00BE47D9" w:rsidRPr="004C15CD" w14:paraId="20303C90" w14:textId="77777777" w:rsidTr="00BB6DD5">
        <w:trPr>
          <w:cantSplit/>
          <w:trHeight w:val="284"/>
        </w:trPr>
        <w:tc>
          <w:tcPr>
            <w:tcW w:w="4253" w:type="dxa"/>
            <w:shd w:val="clear" w:color="auto" w:fill="E6E6E6"/>
            <w:vAlign w:val="center"/>
          </w:tcPr>
          <w:p w14:paraId="56E090CA" w14:textId="77777777" w:rsidR="00BE47D9" w:rsidRPr="004C15CD" w:rsidRDefault="00BE47D9" w:rsidP="00BB6DD5">
            <w:pPr>
              <w:rPr>
                <w:bCs/>
              </w:rPr>
            </w:pPr>
            <w:r w:rsidRPr="004C15CD">
              <w:rPr>
                <w:bCs/>
              </w:rPr>
              <w:t>Folder/File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001F7F09" w14:textId="77777777" w:rsidR="00BE47D9" w:rsidRPr="004C15CD" w:rsidRDefault="00BE47D9" w:rsidP="00BB6DD5">
            <w:pPr>
              <w:rPr>
                <w:bCs/>
              </w:rPr>
            </w:pPr>
            <w:r w:rsidRPr="004C15CD">
              <w:rPr>
                <w:bCs/>
              </w:rPr>
              <w:t>Rechten</w:t>
            </w:r>
          </w:p>
        </w:tc>
        <w:tc>
          <w:tcPr>
            <w:tcW w:w="2835" w:type="dxa"/>
            <w:shd w:val="clear" w:color="auto" w:fill="E6E6E6"/>
            <w:vAlign w:val="center"/>
          </w:tcPr>
          <w:p w14:paraId="53593417" w14:textId="77777777" w:rsidR="00BE47D9" w:rsidRPr="004C15CD" w:rsidRDefault="00BE47D9" w:rsidP="00BB6DD5">
            <w:pPr>
              <w:rPr>
                <w:bCs/>
              </w:rPr>
            </w:pPr>
            <w:r w:rsidRPr="004C15CD">
              <w:rPr>
                <w:bCs/>
              </w:rPr>
              <w:t>Groep</w:t>
            </w:r>
          </w:p>
        </w:tc>
      </w:tr>
      <w:tr w:rsidR="00BE47D9" w:rsidRPr="004C15CD" w14:paraId="593C7C13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759018E1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bookmarkStart w:id="72" w:name="Tekstvak110"/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  <w:bookmarkEnd w:id="72"/>
          </w:p>
        </w:tc>
        <w:tc>
          <w:tcPr>
            <w:tcW w:w="1843" w:type="dxa"/>
            <w:vAlign w:val="center"/>
          </w:tcPr>
          <w:p w14:paraId="34177543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vAlign w:val="center"/>
          </w:tcPr>
          <w:p w14:paraId="02FA5932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73449F7D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0070C57E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1843" w:type="dxa"/>
            <w:vAlign w:val="center"/>
          </w:tcPr>
          <w:p w14:paraId="01551C10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vAlign w:val="center"/>
          </w:tcPr>
          <w:p w14:paraId="39224883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2D4B3660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2AA78475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1843" w:type="dxa"/>
            <w:vAlign w:val="center"/>
          </w:tcPr>
          <w:p w14:paraId="779154B1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vAlign w:val="center"/>
          </w:tcPr>
          <w:p w14:paraId="1D6B027D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571B7371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3971C6DC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1843" w:type="dxa"/>
            <w:vAlign w:val="center"/>
          </w:tcPr>
          <w:p w14:paraId="5CE6B26C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vAlign w:val="center"/>
          </w:tcPr>
          <w:p w14:paraId="1957C489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2A0B96CC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53288E51" w14:textId="77777777" w:rsidR="00BE47D9" w:rsidRPr="004C15CD" w:rsidRDefault="00BE47D9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NVT</w:t>
            </w:r>
          </w:p>
        </w:tc>
        <w:tc>
          <w:tcPr>
            <w:tcW w:w="1843" w:type="dxa"/>
            <w:vAlign w:val="center"/>
          </w:tcPr>
          <w:p w14:paraId="55E89237" w14:textId="77777777" w:rsidR="00BE47D9" w:rsidRPr="004C15CD" w:rsidRDefault="00BE47D9" w:rsidP="00BB6DD5"/>
        </w:tc>
        <w:tc>
          <w:tcPr>
            <w:tcW w:w="2835" w:type="dxa"/>
            <w:vAlign w:val="center"/>
          </w:tcPr>
          <w:p w14:paraId="563E2B2F" w14:textId="77777777" w:rsidR="00BE47D9" w:rsidRPr="004C15CD" w:rsidRDefault="00BE47D9" w:rsidP="00BB6DD5"/>
        </w:tc>
      </w:tr>
      <w:tr w:rsidR="00BE47D9" w:rsidRPr="004C15CD" w14:paraId="64291E0C" w14:textId="77777777" w:rsidTr="00BB6DD5">
        <w:trPr>
          <w:cantSplit/>
          <w:trHeight w:val="284"/>
        </w:trPr>
        <w:tc>
          <w:tcPr>
            <w:tcW w:w="8931" w:type="dxa"/>
            <w:gridSpan w:val="3"/>
            <w:shd w:val="clear" w:color="auto" w:fill="E6E6E6"/>
            <w:vAlign w:val="center"/>
          </w:tcPr>
          <w:p w14:paraId="19A4D918" w14:textId="77777777" w:rsidR="00BE47D9" w:rsidRPr="004C15CD" w:rsidRDefault="00BE47D9" w:rsidP="00BB6DD5">
            <w:pPr>
              <w:rPr>
                <w:b/>
                <w:bCs/>
              </w:rPr>
            </w:pPr>
            <w:r w:rsidRPr="004C15CD">
              <w:rPr>
                <w:b/>
              </w:rPr>
              <w:t>Benodigde rechten Register</w:t>
            </w:r>
          </w:p>
        </w:tc>
      </w:tr>
      <w:tr w:rsidR="00BE47D9" w:rsidRPr="004C15CD" w14:paraId="4B20312B" w14:textId="77777777" w:rsidTr="00BB6DD5">
        <w:trPr>
          <w:cantSplit/>
          <w:trHeight w:val="284"/>
        </w:trPr>
        <w:tc>
          <w:tcPr>
            <w:tcW w:w="4253" w:type="dxa"/>
            <w:shd w:val="clear" w:color="auto" w:fill="E6E6E6"/>
            <w:vAlign w:val="center"/>
          </w:tcPr>
          <w:p w14:paraId="18729245" w14:textId="77777777" w:rsidR="00BE47D9" w:rsidRPr="004C15CD" w:rsidRDefault="00BE47D9" w:rsidP="00BB6DD5">
            <w:pPr>
              <w:rPr>
                <w:bCs/>
              </w:rPr>
            </w:pPr>
            <w:r w:rsidRPr="004C15CD">
              <w:rPr>
                <w:bCs/>
              </w:rPr>
              <w:t>Registry key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7E6227B8" w14:textId="77777777" w:rsidR="00BE47D9" w:rsidRPr="004C15CD" w:rsidRDefault="00BE47D9" w:rsidP="00BB6DD5">
            <w:pPr>
              <w:rPr>
                <w:bCs/>
              </w:rPr>
            </w:pPr>
            <w:r w:rsidRPr="004C15CD">
              <w:rPr>
                <w:bCs/>
              </w:rPr>
              <w:t>Rechten</w:t>
            </w:r>
          </w:p>
        </w:tc>
        <w:tc>
          <w:tcPr>
            <w:tcW w:w="2835" w:type="dxa"/>
            <w:shd w:val="clear" w:color="auto" w:fill="E6E6E6"/>
            <w:vAlign w:val="center"/>
          </w:tcPr>
          <w:p w14:paraId="169AC910" w14:textId="77777777" w:rsidR="00BE47D9" w:rsidRPr="004C15CD" w:rsidRDefault="00BE47D9" w:rsidP="00BB6DD5">
            <w:pPr>
              <w:rPr>
                <w:bCs/>
              </w:rPr>
            </w:pPr>
            <w:r w:rsidRPr="004C15CD">
              <w:rPr>
                <w:bCs/>
              </w:rPr>
              <w:t>Groep</w:t>
            </w:r>
          </w:p>
        </w:tc>
      </w:tr>
      <w:tr w:rsidR="00BE47D9" w:rsidRPr="004C15CD" w14:paraId="4650D019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2D0B2DF7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1843" w:type="dxa"/>
            <w:vAlign w:val="center"/>
          </w:tcPr>
          <w:p w14:paraId="20EF336D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vAlign w:val="center"/>
          </w:tcPr>
          <w:p w14:paraId="13949625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3FF87604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254C33F0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1843" w:type="dxa"/>
            <w:vAlign w:val="center"/>
          </w:tcPr>
          <w:p w14:paraId="77714464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vAlign w:val="center"/>
          </w:tcPr>
          <w:p w14:paraId="4F59B819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45D0A876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39D4569D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1843" w:type="dxa"/>
            <w:vAlign w:val="center"/>
          </w:tcPr>
          <w:p w14:paraId="220B92BD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vAlign w:val="center"/>
          </w:tcPr>
          <w:p w14:paraId="31091E00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174CD2F9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70DB9520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1843" w:type="dxa"/>
            <w:vAlign w:val="center"/>
          </w:tcPr>
          <w:p w14:paraId="32F4D9CC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  <w:tc>
          <w:tcPr>
            <w:tcW w:w="2835" w:type="dxa"/>
            <w:vAlign w:val="center"/>
          </w:tcPr>
          <w:p w14:paraId="7654339C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4A23C45D" w14:textId="77777777" w:rsidTr="00BB6DD5">
        <w:trPr>
          <w:trHeight w:val="284"/>
        </w:trPr>
        <w:tc>
          <w:tcPr>
            <w:tcW w:w="4253" w:type="dxa"/>
            <w:vAlign w:val="center"/>
          </w:tcPr>
          <w:p w14:paraId="79465220" w14:textId="77777777" w:rsidR="00BE47D9" w:rsidRPr="004C15CD" w:rsidRDefault="00BE47D9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NVT</w:t>
            </w:r>
          </w:p>
        </w:tc>
        <w:tc>
          <w:tcPr>
            <w:tcW w:w="1843" w:type="dxa"/>
            <w:vAlign w:val="center"/>
          </w:tcPr>
          <w:p w14:paraId="19C99442" w14:textId="77777777" w:rsidR="00BE47D9" w:rsidRPr="004C15CD" w:rsidRDefault="00BE47D9" w:rsidP="00BB6DD5"/>
        </w:tc>
        <w:tc>
          <w:tcPr>
            <w:tcW w:w="2835" w:type="dxa"/>
            <w:vAlign w:val="center"/>
          </w:tcPr>
          <w:p w14:paraId="65495A8D" w14:textId="77777777" w:rsidR="00BE47D9" w:rsidRPr="004C15CD" w:rsidRDefault="00BE47D9" w:rsidP="00BB6DD5"/>
        </w:tc>
      </w:tr>
    </w:tbl>
    <w:p w14:paraId="59310843" w14:textId="77777777" w:rsidR="00BE47D9" w:rsidRPr="004C15CD" w:rsidRDefault="00BE47D9" w:rsidP="00BE47D9"/>
    <w:p w14:paraId="4916E26F" w14:textId="77777777" w:rsidR="00BE47D9" w:rsidRPr="004C15CD" w:rsidRDefault="00BE47D9" w:rsidP="00BE47D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253"/>
        <w:gridCol w:w="4678"/>
      </w:tblGrid>
      <w:tr w:rsidR="00BE47D9" w:rsidRPr="004C15CD" w14:paraId="589634B8" w14:textId="77777777" w:rsidTr="00BB6DD5">
        <w:trPr>
          <w:cantSplit/>
          <w:trHeight w:val="284"/>
        </w:trPr>
        <w:tc>
          <w:tcPr>
            <w:tcW w:w="4253" w:type="dxa"/>
            <w:shd w:val="clear" w:color="auto" w:fill="E6E6E6"/>
            <w:vAlign w:val="center"/>
          </w:tcPr>
          <w:p w14:paraId="0DF98BFA" w14:textId="77777777" w:rsidR="00BE47D9" w:rsidRPr="004C15CD" w:rsidRDefault="00BE47D9" w:rsidP="00BB6DD5">
            <w:pPr>
              <w:rPr>
                <w:bCs/>
              </w:rPr>
            </w:pPr>
            <w:r w:rsidRPr="004C15CD">
              <w:rPr>
                <w:bCs/>
              </w:rPr>
              <w:t>Overige</w:t>
            </w:r>
          </w:p>
        </w:tc>
        <w:tc>
          <w:tcPr>
            <w:tcW w:w="4678" w:type="dxa"/>
            <w:shd w:val="clear" w:color="auto" w:fill="E6E6E6"/>
            <w:vAlign w:val="center"/>
          </w:tcPr>
          <w:p w14:paraId="397BAC85" w14:textId="77777777" w:rsidR="00BE47D9" w:rsidRPr="004C15CD" w:rsidRDefault="00BE47D9" w:rsidP="00BB6DD5">
            <w:pPr>
              <w:rPr>
                <w:bCs/>
              </w:rPr>
            </w:pPr>
          </w:p>
        </w:tc>
      </w:tr>
      <w:tr w:rsidR="00BE47D9" w:rsidRPr="004C15CD" w14:paraId="5BEB469C" w14:textId="77777777" w:rsidTr="00BB6DD5">
        <w:trPr>
          <w:cantSplit/>
          <w:trHeight w:val="284"/>
        </w:trPr>
        <w:tc>
          <w:tcPr>
            <w:tcW w:w="4253" w:type="dxa"/>
            <w:vAlign w:val="center"/>
          </w:tcPr>
          <w:p w14:paraId="15715ED9" w14:textId="77777777" w:rsidR="00BE47D9" w:rsidRPr="004C15CD" w:rsidRDefault="00BE47D9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</w:t>
            </w:r>
            <w:r w:rsidRPr="004C15CD">
              <w:t>Loginscript</w:t>
            </w:r>
          </w:p>
        </w:tc>
        <w:tc>
          <w:tcPr>
            <w:tcW w:w="4678" w:type="dxa"/>
            <w:vAlign w:val="center"/>
          </w:tcPr>
          <w:p w14:paraId="395062CE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27F59056" w14:textId="77777777" w:rsidTr="00BB6DD5">
        <w:trPr>
          <w:cantSplit/>
          <w:trHeight w:val="284"/>
        </w:trPr>
        <w:tc>
          <w:tcPr>
            <w:tcW w:w="4253" w:type="dxa"/>
            <w:vAlign w:val="center"/>
          </w:tcPr>
          <w:p w14:paraId="6C00BD57" w14:textId="77777777" w:rsidR="00BE47D9" w:rsidRPr="004C15CD" w:rsidRDefault="00BE47D9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 </w:t>
            </w:r>
            <w:r w:rsidRPr="004C15CD">
              <w:t>Files op homedrive</w:t>
            </w:r>
          </w:p>
        </w:tc>
        <w:tc>
          <w:tcPr>
            <w:tcW w:w="4678" w:type="dxa"/>
            <w:vAlign w:val="center"/>
          </w:tcPr>
          <w:p w14:paraId="736C974E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2F153C2A" w14:textId="77777777" w:rsidTr="00BB6DD5">
        <w:trPr>
          <w:cantSplit/>
          <w:trHeight w:val="284"/>
        </w:trPr>
        <w:tc>
          <w:tcPr>
            <w:tcW w:w="4253" w:type="dxa"/>
            <w:vAlign w:val="center"/>
          </w:tcPr>
          <w:p w14:paraId="12AEF69B" w14:textId="77777777" w:rsidR="00BE47D9" w:rsidRPr="004C15CD" w:rsidRDefault="00BE47D9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t xml:space="preserve"> Polic</w:t>
            </w:r>
            <w:r>
              <w:t>ies</w:t>
            </w:r>
          </w:p>
        </w:tc>
        <w:tc>
          <w:tcPr>
            <w:tcW w:w="4678" w:type="dxa"/>
            <w:vAlign w:val="center"/>
          </w:tcPr>
          <w:p w14:paraId="5D375719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18761584" w14:textId="77777777" w:rsidTr="00BB6DD5">
        <w:trPr>
          <w:cantSplit/>
          <w:trHeight w:val="284"/>
        </w:trPr>
        <w:tc>
          <w:tcPr>
            <w:tcW w:w="4253" w:type="dxa"/>
            <w:vAlign w:val="center"/>
          </w:tcPr>
          <w:p w14:paraId="5CB1E82E" w14:textId="77777777" w:rsidR="00BE47D9" w:rsidRPr="004C15CD" w:rsidRDefault="00BE47D9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Overige</w:t>
            </w:r>
          </w:p>
        </w:tc>
        <w:tc>
          <w:tcPr>
            <w:tcW w:w="4678" w:type="dxa"/>
            <w:vAlign w:val="center"/>
          </w:tcPr>
          <w:p w14:paraId="30250D25" w14:textId="77777777" w:rsidR="00BE47D9" w:rsidRPr="004C15CD" w:rsidRDefault="00BE47D9" w:rsidP="00BB6DD5">
            <w:r w:rsidRPr="004C15CD">
              <w:fldChar w:fldCharType="begin">
                <w:ffData>
                  <w:name w:val="Tekstvak110"/>
                  <w:enabled/>
                  <w:calcOnExit w:val="0"/>
                  <w:textInput/>
                </w:ffData>
              </w:fldChar>
            </w:r>
            <w:r w:rsidRPr="004C15CD">
              <w:instrText xml:space="preserve"> FORMTEXT </w:instrText>
            </w:r>
            <w:r w:rsidRPr="004C15CD">
              <w:fldChar w:fldCharType="separate"/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rPr>
                <w:noProof/>
              </w:rPr>
              <w:t> </w:t>
            </w:r>
            <w:r w:rsidRPr="004C15CD">
              <w:fldChar w:fldCharType="end"/>
            </w:r>
          </w:p>
        </w:tc>
      </w:tr>
      <w:tr w:rsidR="00BE47D9" w:rsidRPr="004C15CD" w14:paraId="6B9B6B48" w14:textId="77777777" w:rsidTr="00BB6DD5">
        <w:trPr>
          <w:cantSplit/>
          <w:trHeight w:val="284"/>
        </w:trPr>
        <w:tc>
          <w:tcPr>
            <w:tcW w:w="4253" w:type="dxa"/>
            <w:vAlign w:val="center"/>
          </w:tcPr>
          <w:p w14:paraId="052430F7" w14:textId="77777777" w:rsidR="00BE47D9" w:rsidRPr="004C15CD" w:rsidRDefault="00BE47D9" w:rsidP="00BB6DD5">
            <w:r w:rsidRPr="004C15CD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C15C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B71B31">
              <w:rPr>
                <w:rFonts w:cs="Arial"/>
                <w:sz w:val="18"/>
                <w:szCs w:val="18"/>
              </w:rPr>
            </w:r>
            <w:r w:rsidR="00B71B31">
              <w:rPr>
                <w:rFonts w:cs="Arial"/>
                <w:sz w:val="18"/>
                <w:szCs w:val="18"/>
              </w:rPr>
              <w:fldChar w:fldCharType="separate"/>
            </w:r>
            <w:r w:rsidRPr="004C15CD">
              <w:rPr>
                <w:rFonts w:cs="Arial"/>
                <w:sz w:val="18"/>
                <w:szCs w:val="18"/>
              </w:rPr>
              <w:fldChar w:fldCharType="end"/>
            </w:r>
            <w:r w:rsidRPr="004C15CD">
              <w:rPr>
                <w:rFonts w:cs="Arial"/>
                <w:sz w:val="18"/>
                <w:szCs w:val="18"/>
              </w:rPr>
              <w:t xml:space="preserve"> </w:t>
            </w:r>
            <w:r w:rsidRPr="004C15CD">
              <w:rPr>
                <w:iCs/>
              </w:rPr>
              <w:t>NVT</w:t>
            </w:r>
          </w:p>
        </w:tc>
        <w:tc>
          <w:tcPr>
            <w:tcW w:w="4678" w:type="dxa"/>
            <w:vAlign w:val="center"/>
          </w:tcPr>
          <w:p w14:paraId="58771632" w14:textId="77777777" w:rsidR="00BE47D9" w:rsidRPr="004C15CD" w:rsidRDefault="00BE47D9" w:rsidP="00BB6DD5"/>
        </w:tc>
      </w:tr>
    </w:tbl>
    <w:p w14:paraId="446F914F" w14:textId="77777777" w:rsidR="00BE47D9" w:rsidRPr="004C15CD" w:rsidRDefault="00BE47D9" w:rsidP="00BE47D9"/>
    <w:p w14:paraId="072649C3" w14:textId="77777777" w:rsidR="00BE47D9" w:rsidRPr="004C15CD" w:rsidRDefault="00BE47D9" w:rsidP="00BE47D9">
      <w:pPr>
        <w:sectPr w:rsidR="00BE47D9" w:rsidRPr="004C15CD">
          <w:type w:val="continuous"/>
          <w:pgSz w:w="11906" w:h="16838"/>
          <w:pgMar w:top="1985" w:right="1418" w:bottom="1418" w:left="1701" w:header="720" w:footer="720" w:gutter="0"/>
          <w:cols w:space="720"/>
        </w:sectPr>
      </w:pPr>
    </w:p>
    <w:p w14:paraId="62E86AF2" w14:textId="77777777" w:rsidR="00BE47D9" w:rsidRPr="004C15CD" w:rsidRDefault="00BE47D9" w:rsidP="00BE47D9"/>
    <w:p w14:paraId="095BAD18" w14:textId="77777777" w:rsidR="00BE47D9" w:rsidRPr="004C15CD" w:rsidRDefault="00BE47D9" w:rsidP="00BE47D9">
      <w:r w:rsidRPr="004C15CD">
        <w:t>Bijlage:</w:t>
      </w:r>
    </w:p>
    <w:p w14:paraId="1D0C29C4" w14:textId="77777777" w:rsidR="00BE47D9" w:rsidRPr="004C15CD" w:rsidRDefault="00BE47D9" w:rsidP="00BE47D9"/>
    <w:p w14:paraId="76AB18F2" w14:textId="77777777" w:rsidR="00BE47D9" w:rsidRPr="004C15CD" w:rsidRDefault="00BE47D9" w:rsidP="00BE47D9">
      <w:r w:rsidRPr="004C15CD">
        <w:t>…</w:t>
      </w:r>
    </w:p>
    <w:p w14:paraId="37101F1D" w14:textId="77777777" w:rsidR="00CA51C4" w:rsidRDefault="00CA51C4"/>
    <w:p w14:paraId="008677A0" w14:textId="77777777" w:rsidR="00CA51C4" w:rsidRDefault="00CA51C4"/>
    <w:sectPr w:rsidR="00CA51C4">
      <w:type w:val="continuous"/>
      <w:pgSz w:w="11906" w:h="16838"/>
      <w:pgMar w:top="1985" w:right="1418" w:bottom="1418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826F9" w14:textId="77777777" w:rsidR="00B71B31" w:rsidRDefault="00B71B31">
      <w:r>
        <w:separator/>
      </w:r>
    </w:p>
  </w:endnote>
  <w:endnote w:type="continuationSeparator" w:id="0">
    <w:p w14:paraId="1468EDFD" w14:textId="77777777" w:rsidR="00B71B31" w:rsidRDefault="00B7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EEEBE" w14:textId="77777777" w:rsidR="00C12C0D" w:rsidRDefault="00C12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48CF" w14:textId="77777777" w:rsidR="00DF241B" w:rsidRDefault="00DF241B">
    <w:pPr>
      <w:pStyle w:val="Voettekstzonderstreep"/>
      <w:tabs>
        <w:tab w:val="clear" w:pos="8647"/>
        <w:tab w:val="right" w:pos="8789"/>
      </w:tabs>
    </w:pPr>
    <w:r>
      <w:t>Sogeti Nederland B.V.</w:t>
    </w:r>
    <w:r>
      <w:tab/>
    </w:r>
    <w:fldSimple w:instr=" DOCPROPERTY &quot;Versie&quot;  \* MERGEFORMAT ">
      <w:r>
        <w:t>1.2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  <w:p w14:paraId="5EA423CF" w14:textId="77777777" w:rsidR="00DF241B" w:rsidRDefault="0029327A">
    <w:pPr>
      <w:pStyle w:val="Voettekstzonderstreep"/>
      <w:tabs>
        <w:tab w:val="clear" w:pos="8647"/>
        <w:tab w:val="right" w:pos="8789"/>
      </w:tabs>
    </w:pPr>
    <w:fldSimple w:instr=" DOCPROPERTY &quot;DatumNL&quot;  \* MERGEFORMAT ">
      <w:r w:rsidR="00DF241B">
        <w:t>1 jan 2008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85671" w14:textId="77777777" w:rsidR="00DF241B" w:rsidRDefault="00DF241B"/>
  <w:p w14:paraId="6D28F9DA" w14:textId="77777777" w:rsidR="00DF241B" w:rsidRDefault="00DF241B"/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5595"/>
    </w:tblGrid>
    <w:tr w:rsidR="00DF241B" w14:paraId="2569FAC6" w14:textId="77777777">
      <w:tc>
        <w:tcPr>
          <w:tcW w:w="3331" w:type="dxa"/>
          <w:vAlign w:val="center"/>
        </w:tcPr>
        <w:p w14:paraId="58060100" w14:textId="77777777" w:rsidR="00DF241B" w:rsidRDefault="00DF241B">
          <w:pPr>
            <w:pStyle w:val="Voettekstzonderstreep"/>
            <w:tabs>
              <w:tab w:val="clear" w:pos="8647"/>
              <w:tab w:val="right" w:pos="8789"/>
            </w:tabs>
          </w:pPr>
          <w:r>
            <w:t>Author</w:t>
          </w:r>
        </w:p>
      </w:tc>
      <w:tc>
        <w:tcPr>
          <w:tcW w:w="5595" w:type="dxa"/>
          <w:vAlign w:val="center"/>
        </w:tcPr>
        <w:p w14:paraId="796150E9" w14:textId="77777777" w:rsidR="00DF241B" w:rsidRDefault="0029327A">
          <w:pPr>
            <w:pStyle w:val="Voettekstzonderstreep"/>
          </w:pPr>
          <w:fldSimple w:instr=" DOCPROPERTY &quot;SgAuteur&quot;  \* MERGEFORMAT ">
            <w:r w:rsidR="00DF241B">
              <w:t>Sogeti Nederland B.V.</w:t>
            </w:r>
          </w:fldSimple>
        </w:p>
      </w:tc>
    </w:tr>
    <w:tr w:rsidR="00DF241B" w14:paraId="23542D92" w14:textId="77777777">
      <w:tc>
        <w:tcPr>
          <w:tcW w:w="3331" w:type="dxa"/>
          <w:vAlign w:val="center"/>
        </w:tcPr>
        <w:p w14:paraId="6DC648C8" w14:textId="1F0965CC" w:rsidR="00DF241B" w:rsidRDefault="00DF241B">
          <w:pPr>
            <w:pStyle w:val="Voettekstzonderstreep"/>
            <w:tabs>
              <w:tab w:val="clear" w:pos="8647"/>
              <w:tab w:val="right" w:pos="8789"/>
            </w:tabs>
          </w:pPr>
          <w:r>
            <w:t>Intake form</w:t>
          </w:r>
          <w:r w:rsidR="005E0FBE">
            <w:t>ulier</w:t>
          </w:r>
          <w:r>
            <w:t xml:space="preserve"> versi</w:t>
          </w:r>
          <w:r w:rsidR="005E0FBE">
            <w:t>e</w:t>
          </w:r>
        </w:p>
      </w:tc>
      <w:tc>
        <w:tcPr>
          <w:tcW w:w="5595" w:type="dxa"/>
          <w:vAlign w:val="center"/>
        </w:tcPr>
        <w:p w14:paraId="6AE30C1A" w14:textId="533BE27B" w:rsidR="00DF241B" w:rsidRDefault="0029327A">
          <w:pPr>
            <w:pStyle w:val="Voettekstzonderstreep"/>
          </w:pPr>
          <w:fldSimple w:instr=" DOCPROPERTY  Versie  \* MERGEFORMAT ">
            <w:r w:rsidR="00C12C0D">
              <w:t>1.0</w:t>
            </w:r>
          </w:fldSimple>
        </w:p>
      </w:tc>
    </w:tr>
  </w:tbl>
  <w:p w14:paraId="6F64F1B5" w14:textId="77777777" w:rsidR="00DF241B" w:rsidRDefault="00DF241B">
    <w:pPr>
      <w:pStyle w:val="Footer"/>
      <w:tabs>
        <w:tab w:val="clear" w:pos="9072"/>
        <w:tab w:val="right" w:pos="87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643E8" w14:textId="77777777" w:rsidR="00DF241B" w:rsidRDefault="00DF241B">
    <w:pPr>
      <w:pStyle w:val="Voettekstzonderstreep"/>
      <w:tabs>
        <w:tab w:val="clear" w:pos="8647"/>
        <w:tab w:val="right" w:pos="8789"/>
      </w:tabs>
    </w:pPr>
    <w:r>
      <w:t>Sogeti Nederland B.V.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  <w:r>
      <w:t xml:space="preserve"> of </w:t>
    </w:r>
    <w:fldSimple w:instr=" NUMPAGES ">
      <w:r>
        <w:rPr>
          <w:noProof/>
        </w:rPr>
        <w:t>14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4CF9C" w14:textId="77777777" w:rsidR="00B71B31" w:rsidRDefault="00B71B31">
      <w:r>
        <w:separator/>
      </w:r>
    </w:p>
  </w:footnote>
  <w:footnote w:type="continuationSeparator" w:id="0">
    <w:p w14:paraId="1C0F422D" w14:textId="77777777" w:rsidR="00B71B31" w:rsidRDefault="00B71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BF971" w14:textId="77777777" w:rsidR="00C12C0D" w:rsidRDefault="00C12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F7271" w14:textId="77777777" w:rsidR="00DF241B" w:rsidRDefault="00B71B31">
    <w:pPr>
      <w:pStyle w:val="Header"/>
    </w:pPr>
    <w:r>
      <w:pict w14:anchorId="04BDBE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8.2pt;margin-top:0;width:102.8pt;height:22.7pt;z-index:1" o:allowincell="f">
          <v:imagedata r:id="rId1" o:title=""/>
          <w10:wrap type="topAndBottom"/>
        </v:shape>
      </w:pict>
    </w:r>
    <w:fldSimple w:instr=" FILENAME  \* MERGEFORMAT ">
      <w:r w:rsidR="00DF241B">
        <w:rPr>
          <w:noProof/>
        </w:rPr>
        <w:t>ACyyyyy Intakedocument [Vendor][AppName][AppVer][AppLang][IntVer].doc</w:t>
      </w:r>
    </w:fldSimple>
    <w:r w:rsidR="00DF241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2B9D" w14:textId="00AC0DB4" w:rsidR="00DF241B" w:rsidRDefault="00C12C0D" w:rsidP="00A13D1A">
    <w:pPr>
      <w:pStyle w:val="Header"/>
      <w:tabs>
        <w:tab w:val="clear" w:pos="8647"/>
        <w:tab w:val="left" w:pos="3315"/>
        <w:tab w:val="right" w:pos="8789"/>
      </w:tabs>
    </w:pPr>
    <w:bookmarkStart w:id="7" w:name="_Hlk65834912"/>
    <w:r>
      <w:rPr>
        <w:noProof/>
      </w:rPr>
      <w:pict w14:anchorId="041E96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Image result for sogeti logo" style="width:151.8pt;height:78.6pt;visibility:visible">
          <v:imagedata r:id="rId1" o:title="Image result for sogeti logo"/>
        </v:shape>
      </w:pict>
    </w:r>
    <w:bookmarkEnd w:id="7"/>
    <w:r w:rsidR="00E35234">
      <w:rPr>
        <w:noProof/>
      </w:rPr>
      <w:tab/>
    </w:r>
    <w:r w:rsidR="00E35234">
      <w:rPr>
        <w:noProof/>
      </w:rPr>
      <w:tab/>
    </w:r>
  </w:p>
  <w:p w14:paraId="7ADDE68C" w14:textId="77777777" w:rsidR="00DF241B" w:rsidRDefault="00DF241B" w:rsidP="006829B0">
    <w:pPr>
      <w:pStyle w:val="Header"/>
      <w:tabs>
        <w:tab w:val="clear" w:pos="8647"/>
        <w:tab w:val="right" w:pos="8789"/>
      </w:tabs>
      <w:jc w:val="center"/>
    </w:pPr>
    <w:r>
      <w:fldChar w:fldCharType="begin"/>
    </w:r>
    <w:r>
      <w:instrText xml:space="preserve"> INCLUDEPICTURE "https://upload.wikimedia.org/wikipedia/commons/thumb/7/75/Sogeti-logo-2018.svg/1280px-Sogeti-logo-2018.svg.png"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"https://upload.wikimedia.org/wikipedia/commons/thumb/7/75/Sogeti-logo-2018.svg/1280px-Sogeti-logo-2018.svg.png" \* MERGEFORMATINET </w:instrText>
    </w:r>
    <w:r>
      <w:fldChar w:fldCharType="separate"/>
    </w:r>
    <w:r w:rsidR="0029327A">
      <w:fldChar w:fldCharType="begin"/>
    </w:r>
    <w:r w:rsidR="0029327A">
      <w:instrText xml:space="preserve"> INCLUDEPICTURE  "https://upload.wikimedia.org/wikipedia/commons/thumb/7/75/Sogeti-logo-2018.svg/1280px-Sogeti-logo-2018.svg.png" \* MERGEFORMATINET </w:instrText>
    </w:r>
    <w:r w:rsidR="0029327A">
      <w:fldChar w:fldCharType="separate"/>
    </w:r>
    <w:r w:rsidR="00B71B31">
      <w:fldChar w:fldCharType="begin"/>
    </w:r>
    <w:r w:rsidR="00B71B31">
      <w:instrText xml:space="preserve"> </w:instrText>
    </w:r>
    <w:r w:rsidR="00B71B31">
      <w:instrText>INCLUDEPICTURE  "https://upload.wikimedia.org/wikipedia/commons/thumb/7/75/Sogeti-logo-2018.svg/1280px-Sogeti-logo-2</w:instrText>
    </w:r>
    <w:r w:rsidR="00B71B31">
      <w:instrText>018.svg.png" \* MERGEFORMATINET</w:instrText>
    </w:r>
    <w:r w:rsidR="00B71B31">
      <w:instrText xml:space="preserve"> </w:instrText>
    </w:r>
    <w:r w:rsidR="00B71B31">
      <w:fldChar w:fldCharType="separate"/>
    </w:r>
    <w:r w:rsidR="00C12C0D">
      <w:pict w14:anchorId="2474CD63">
        <v:shape id="_x0000_i1026" type="#_x0000_t75" alt="Image result for sogeti logo" style="width:960pt;height:497.4pt">
          <v:imagedata r:id="rId1" r:href="rId2"/>
        </v:shape>
      </w:pict>
    </w:r>
    <w:r w:rsidR="00B71B31">
      <w:fldChar w:fldCharType="end"/>
    </w:r>
    <w:r w:rsidR="0029327A">
      <w:fldChar w:fldCharType="end"/>
    </w:r>
    <w:r>
      <w:fldChar w:fldCharType="end"/>
    </w:r>
    <w:r>
      <w:fldChar w:fldCharType="end"/>
    </w:r>
  </w:p>
  <w:p w14:paraId="2DE271C3" w14:textId="77777777" w:rsidR="00DF241B" w:rsidRDefault="00DF241B" w:rsidP="006829B0">
    <w:pPr>
      <w:pStyle w:val="Header"/>
      <w:tabs>
        <w:tab w:val="clear" w:pos="8647"/>
        <w:tab w:val="right" w:pos="8789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0A78B" w14:textId="77777777" w:rsidR="00DF241B" w:rsidRPr="009F6757" w:rsidRDefault="00DF241B" w:rsidP="009F6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C1AB5D0"/>
    <w:name w:val="ParaNumbers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9AB1177"/>
    <w:multiLevelType w:val="hybridMultilevel"/>
    <w:tmpl w:val="46F46E0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51571"/>
    <w:multiLevelType w:val="hybridMultilevel"/>
    <w:tmpl w:val="9CB66C68"/>
    <w:lvl w:ilvl="0" w:tplc="1DBAC8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72ED8"/>
    <w:multiLevelType w:val="hybridMultilevel"/>
    <w:tmpl w:val="ACBC4D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6EBD070E"/>
    <w:multiLevelType w:val="singleLevel"/>
    <w:tmpl w:val="72BAABC8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283"/>
        </w:tabs>
        <w:ind w:left="283" w:firstLine="74"/>
      </w:pPr>
    </w:lvl>
  </w:abstractNum>
  <w:abstractNum w:abstractNumId="6" w15:restartNumberingAfterBreak="0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7" w15:restartNumberingAfterBreak="0">
    <w:nsid w:val="766C53BD"/>
    <w:multiLevelType w:val="multilevel"/>
    <w:tmpl w:val="EDF46122"/>
    <w:lvl w:ilvl="0"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  <w:lvlOverride w:ilvl="0">
      <w:startOverride w:val="2"/>
    </w:lvlOverride>
    <w:lvlOverride w:ilvl="1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gHn1mC5woLck5uGcpSOiGkaYkieHbrhMSlACL9txoNEBV7eHNOH/alayeDrDDxz4v9nfSou49SpzoWQapSIGWw==" w:salt="1BwcHx8w0i2lsquBTF+z+A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3C61"/>
    <w:rsid w:val="00002022"/>
    <w:rsid w:val="00054F30"/>
    <w:rsid w:val="000840C0"/>
    <w:rsid w:val="000A228A"/>
    <w:rsid w:val="000D7418"/>
    <w:rsid w:val="000D7692"/>
    <w:rsid w:val="000E1476"/>
    <w:rsid w:val="000E3BA7"/>
    <w:rsid w:val="000E4B62"/>
    <w:rsid w:val="000F3C61"/>
    <w:rsid w:val="00100DF7"/>
    <w:rsid w:val="00103756"/>
    <w:rsid w:val="00106633"/>
    <w:rsid w:val="0016029B"/>
    <w:rsid w:val="001711E3"/>
    <w:rsid w:val="00175838"/>
    <w:rsid w:val="00176D62"/>
    <w:rsid w:val="0018078C"/>
    <w:rsid w:val="00194C0F"/>
    <w:rsid w:val="001A13FF"/>
    <w:rsid w:val="001A1A60"/>
    <w:rsid w:val="001A5AF3"/>
    <w:rsid w:val="001B0851"/>
    <w:rsid w:val="001C1CF1"/>
    <w:rsid w:val="001F0A05"/>
    <w:rsid w:val="001F7839"/>
    <w:rsid w:val="002121ED"/>
    <w:rsid w:val="00223CC8"/>
    <w:rsid w:val="0023482F"/>
    <w:rsid w:val="002546F0"/>
    <w:rsid w:val="00257667"/>
    <w:rsid w:val="00257C6F"/>
    <w:rsid w:val="00265CA6"/>
    <w:rsid w:val="002848F2"/>
    <w:rsid w:val="0029327A"/>
    <w:rsid w:val="00294DE8"/>
    <w:rsid w:val="002A7DE4"/>
    <w:rsid w:val="002C131A"/>
    <w:rsid w:val="002C51A5"/>
    <w:rsid w:val="002C7A3A"/>
    <w:rsid w:val="002D07DC"/>
    <w:rsid w:val="002D082B"/>
    <w:rsid w:val="002D492E"/>
    <w:rsid w:val="0030546F"/>
    <w:rsid w:val="00306736"/>
    <w:rsid w:val="003118F3"/>
    <w:rsid w:val="00313E06"/>
    <w:rsid w:val="00321D89"/>
    <w:rsid w:val="00327AC8"/>
    <w:rsid w:val="00327B33"/>
    <w:rsid w:val="0035167D"/>
    <w:rsid w:val="00391B52"/>
    <w:rsid w:val="00394C1B"/>
    <w:rsid w:val="0039665C"/>
    <w:rsid w:val="003A3E57"/>
    <w:rsid w:val="003F5C38"/>
    <w:rsid w:val="00412498"/>
    <w:rsid w:val="00420D62"/>
    <w:rsid w:val="00421F55"/>
    <w:rsid w:val="00426B07"/>
    <w:rsid w:val="00454766"/>
    <w:rsid w:val="00487881"/>
    <w:rsid w:val="004942B7"/>
    <w:rsid w:val="004A3D35"/>
    <w:rsid w:val="004C5C89"/>
    <w:rsid w:val="004D40A7"/>
    <w:rsid w:val="004D7EED"/>
    <w:rsid w:val="004E6349"/>
    <w:rsid w:val="004F7CFE"/>
    <w:rsid w:val="0050342F"/>
    <w:rsid w:val="00516D43"/>
    <w:rsid w:val="00562AE4"/>
    <w:rsid w:val="0057395E"/>
    <w:rsid w:val="0058669F"/>
    <w:rsid w:val="005966C0"/>
    <w:rsid w:val="005B51AE"/>
    <w:rsid w:val="005E0FBE"/>
    <w:rsid w:val="005F54B5"/>
    <w:rsid w:val="00605BD6"/>
    <w:rsid w:val="00611151"/>
    <w:rsid w:val="00614706"/>
    <w:rsid w:val="00622C98"/>
    <w:rsid w:val="0062559F"/>
    <w:rsid w:val="00655113"/>
    <w:rsid w:val="00664692"/>
    <w:rsid w:val="006829B0"/>
    <w:rsid w:val="00690A00"/>
    <w:rsid w:val="00690CBC"/>
    <w:rsid w:val="00691489"/>
    <w:rsid w:val="006D2936"/>
    <w:rsid w:val="006E3E68"/>
    <w:rsid w:val="006F0B40"/>
    <w:rsid w:val="006F7A64"/>
    <w:rsid w:val="00717437"/>
    <w:rsid w:val="00725540"/>
    <w:rsid w:val="007277C2"/>
    <w:rsid w:val="00757EDB"/>
    <w:rsid w:val="007676D2"/>
    <w:rsid w:val="007716AB"/>
    <w:rsid w:val="00786A5C"/>
    <w:rsid w:val="0079383D"/>
    <w:rsid w:val="007A1F79"/>
    <w:rsid w:val="007B25E0"/>
    <w:rsid w:val="007B50B7"/>
    <w:rsid w:val="007C1C69"/>
    <w:rsid w:val="007C3AC4"/>
    <w:rsid w:val="007F134F"/>
    <w:rsid w:val="007F17D4"/>
    <w:rsid w:val="008019D7"/>
    <w:rsid w:val="00812052"/>
    <w:rsid w:val="0081357D"/>
    <w:rsid w:val="008509E1"/>
    <w:rsid w:val="00862EE5"/>
    <w:rsid w:val="008669B3"/>
    <w:rsid w:val="0087218D"/>
    <w:rsid w:val="0087542C"/>
    <w:rsid w:val="00881950"/>
    <w:rsid w:val="00882012"/>
    <w:rsid w:val="00882AF4"/>
    <w:rsid w:val="008B1CD2"/>
    <w:rsid w:val="008C0460"/>
    <w:rsid w:val="008E66C5"/>
    <w:rsid w:val="00911609"/>
    <w:rsid w:val="00917300"/>
    <w:rsid w:val="009236ED"/>
    <w:rsid w:val="00933C02"/>
    <w:rsid w:val="009363A5"/>
    <w:rsid w:val="00954F4D"/>
    <w:rsid w:val="00956E16"/>
    <w:rsid w:val="00957566"/>
    <w:rsid w:val="00966B30"/>
    <w:rsid w:val="00970139"/>
    <w:rsid w:val="00971366"/>
    <w:rsid w:val="009825A2"/>
    <w:rsid w:val="009A2197"/>
    <w:rsid w:val="009A564E"/>
    <w:rsid w:val="009C1CA1"/>
    <w:rsid w:val="009D4C22"/>
    <w:rsid w:val="009E68BC"/>
    <w:rsid w:val="009F6757"/>
    <w:rsid w:val="00A02850"/>
    <w:rsid w:val="00A13D1A"/>
    <w:rsid w:val="00A1538B"/>
    <w:rsid w:val="00A25DD0"/>
    <w:rsid w:val="00A37C4D"/>
    <w:rsid w:val="00A42854"/>
    <w:rsid w:val="00A511B4"/>
    <w:rsid w:val="00A6510D"/>
    <w:rsid w:val="00A71EE5"/>
    <w:rsid w:val="00AC22C0"/>
    <w:rsid w:val="00AC415B"/>
    <w:rsid w:val="00B03FE7"/>
    <w:rsid w:val="00B04394"/>
    <w:rsid w:val="00B160E4"/>
    <w:rsid w:val="00B45BAE"/>
    <w:rsid w:val="00B66D33"/>
    <w:rsid w:val="00B71B31"/>
    <w:rsid w:val="00B73099"/>
    <w:rsid w:val="00B81B61"/>
    <w:rsid w:val="00B96260"/>
    <w:rsid w:val="00B96514"/>
    <w:rsid w:val="00BB20A6"/>
    <w:rsid w:val="00BB2A2B"/>
    <w:rsid w:val="00BD4AA7"/>
    <w:rsid w:val="00BE47D9"/>
    <w:rsid w:val="00BF23DE"/>
    <w:rsid w:val="00C0538C"/>
    <w:rsid w:val="00C12C0D"/>
    <w:rsid w:val="00C24A07"/>
    <w:rsid w:val="00C35968"/>
    <w:rsid w:val="00C4514E"/>
    <w:rsid w:val="00C60DFC"/>
    <w:rsid w:val="00C82240"/>
    <w:rsid w:val="00C82F8E"/>
    <w:rsid w:val="00C90662"/>
    <w:rsid w:val="00CA51C4"/>
    <w:rsid w:val="00CB6F7C"/>
    <w:rsid w:val="00CD6C77"/>
    <w:rsid w:val="00CE1CAB"/>
    <w:rsid w:val="00CE4D30"/>
    <w:rsid w:val="00D04EFD"/>
    <w:rsid w:val="00D13855"/>
    <w:rsid w:val="00D30A2B"/>
    <w:rsid w:val="00D32EDE"/>
    <w:rsid w:val="00D519AA"/>
    <w:rsid w:val="00D55788"/>
    <w:rsid w:val="00D62C27"/>
    <w:rsid w:val="00D723F0"/>
    <w:rsid w:val="00D92D51"/>
    <w:rsid w:val="00DB3E1F"/>
    <w:rsid w:val="00DC5CCD"/>
    <w:rsid w:val="00DD1B99"/>
    <w:rsid w:val="00DD31A5"/>
    <w:rsid w:val="00DF241B"/>
    <w:rsid w:val="00E32327"/>
    <w:rsid w:val="00E35234"/>
    <w:rsid w:val="00E567C8"/>
    <w:rsid w:val="00E65F2B"/>
    <w:rsid w:val="00E82E8E"/>
    <w:rsid w:val="00EC087A"/>
    <w:rsid w:val="00ED191E"/>
    <w:rsid w:val="00EF6F29"/>
    <w:rsid w:val="00F00FA7"/>
    <w:rsid w:val="00F26E81"/>
    <w:rsid w:val="00F30F0F"/>
    <w:rsid w:val="00F34A1F"/>
    <w:rsid w:val="00F92644"/>
    <w:rsid w:val="00F92769"/>
    <w:rsid w:val="00F945BD"/>
    <w:rsid w:val="00F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7932C7E"/>
  <w15:chartTrackingRefBased/>
  <w15:docId w15:val="{AD361BEF-DDD6-4A7A-A7CE-C64B1C94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C6F"/>
    <w:pPr>
      <w:spacing w:line="240" w:lineRule="atLeast"/>
    </w:pPr>
    <w:rPr>
      <w:rFonts w:ascii="Verdana" w:hAnsi="Verdana"/>
    </w:rPr>
  </w:style>
  <w:style w:type="paragraph" w:styleId="Heading1">
    <w:name w:val="heading 1"/>
    <w:aliases w:val="h1,Hoofdstuk,Section Heading,sectionHeading,Hoofdkop,Hoofdkop1,Hoofdkop2,Hoofdkop11,Hoofdkop3,Hoofdkop12,Hoofdkop21,Hoofdkop111,Hoofdkop4,Hoofdkop13,Hoofdkop22,Hoofdkop112,Hoofdkop31,Hoofdkop121,Hoofdkop211,Hoofdkop1111,Hoofdkop5,Hoofdkop14,H1"/>
    <w:basedOn w:val="Normal"/>
    <w:next w:val="Normal"/>
    <w:qFormat/>
    <w:pPr>
      <w:keepNext/>
      <w:pageBreakBefore/>
      <w:numPr>
        <w:numId w:val="2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Heading2">
    <w:name w:val="heading 2"/>
    <w:aliases w:val="Kop 2 Char,Paragraaf,k2,Reset numbering,Hoofd 2,Opm 2,2scr,h2,Univé Paragraaf,Paragraaf (1.1),niveau 2"/>
    <w:basedOn w:val="Normal"/>
    <w:next w:val="Normal"/>
    <w:qFormat/>
    <w:pPr>
      <w:keepNext/>
      <w:numPr>
        <w:ilvl w:val="1"/>
        <w:numId w:val="2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Heading3">
    <w:name w:val="heading 3"/>
    <w:aliases w:val="Sub-paragraaf,Level 1 - 1,Voorwoord,Subhead B,3scr,Subkop,Univé Subparagraaf,niveau 3"/>
    <w:basedOn w:val="Normal"/>
    <w:next w:val="Normal"/>
    <w:qFormat/>
    <w:pPr>
      <w:keepNext/>
      <w:numPr>
        <w:ilvl w:val="2"/>
        <w:numId w:val="2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b/>
    </w:rPr>
  </w:style>
  <w:style w:type="paragraph" w:styleId="Heading5">
    <w:name w:val="heading 5"/>
    <w:basedOn w:val="Heading1"/>
    <w:next w:val="Normal"/>
    <w:qFormat/>
    <w:pPr>
      <w:numPr>
        <w:numId w:val="0"/>
      </w:numPr>
      <w:spacing w:before="240" w:after="60"/>
      <w:outlineLvl w:val="4"/>
    </w:pPr>
  </w:style>
  <w:style w:type="paragraph" w:styleId="Heading6">
    <w:name w:val="heading 6"/>
    <w:basedOn w:val="Heading2"/>
    <w:next w:val="Normal"/>
    <w:qFormat/>
    <w:pPr>
      <w:numPr>
        <w:ilvl w:val="0"/>
        <w:numId w:val="0"/>
      </w:numPr>
      <w:spacing w:after="60"/>
      <w:outlineLvl w:val="5"/>
    </w:pPr>
  </w:style>
  <w:style w:type="paragraph" w:styleId="Heading7">
    <w:name w:val="heading 7"/>
    <w:basedOn w:val="Heading3"/>
    <w:next w:val="Normal"/>
    <w:qFormat/>
    <w:pPr>
      <w:numPr>
        <w:ilvl w:val="0"/>
        <w:numId w:val="0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  <w:style w:type="paragraph" w:customStyle="1" w:styleId="Klein">
    <w:name w:val="Klein"/>
    <w:basedOn w:val="Normal"/>
    <w:rPr>
      <w:sz w:val="12"/>
    </w:rPr>
  </w:style>
  <w:style w:type="paragraph" w:customStyle="1" w:styleId="Kleinvet">
    <w:name w:val="Klein vet"/>
    <w:basedOn w:val="Normal"/>
    <w:rPr>
      <w:b/>
      <w:sz w:val="12"/>
    </w:rPr>
  </w:style>
  <w:style w:type="paragraph" w:customStyle="1" w:styleId="Kleinlaag">
    <w:name w:val="Klein laag"/>
    <w:basedOn w:val="Normal"/>
    <w:pPr>
      <w:spacing w:line="160" w:lineRule="atLeast"/>
    </w:pPr>
    <w:rPr>
      <w:sz w:val="12"/>
    </w:rPr>
  </w:style>
  <w:style w:type="paragraph" w:customStyle="1" w:styleId="Bullet">
    <w:name w:val="Bullet"/>
    <w:basedOn w:val="Normal"/>
    <w:pPr>
      <w:ind w:left="284" w:hanging="284"/>
    </w:pPr>
  </w:style>
  <w:style w:type="paragraph" w:customStyle="1" w:styleId="Nummering">
    <w:name w:val="Nummering"/>
    <w:basedOn w:val="Normal"/>
    <w:pPr>
      <w:numPr>
        <w:numId w:val="1"/>
      </w:numPr>
      <w:tabs>
        <w:tab w:val="clear" w:pos="283"/>
      </w:tabs>
      <w:spacing w:after="120"/>
      <w:ind w:left="567" w:hanging="567"/>
    </w:pPr>
  </w:style>
  <w:style w:type="paragraph" w:customStyle="1" w:styleId="Streepje">
    <w:name w:val="Streepje"/>
    <w:basedOn w:val="Normal"/>
    <w:pPr>
      <w:ind w:left="284" w:hanging="284"/>
    </w:pPr>
  </w:style>
  <w:style w:type="paragraph" w:customStyle="1" w:styleId="TitelSogeti">
    <w:name w:val="Titel Sogeti"/>
    <w:basedOn w:val="Normal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Header">
    <w:name w:val="header"/>
    <w:basedOn w:val="Normal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Normal"/>
    <w:next w:val="Normal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TOC1">
    <w:name w:val="toc 1"/>
    <w:basedOn w:val="Normal"/>
    <w:next w:val="Normal"/>
    <w:autoRedefine/>
    <w:semiHidden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TOC2">
    <w:name w:val="toc 2"/>
    <w:basedOn w:val="Normal"/>
    <w:next w:val="Normal"/>
    <w:autoRedefine/>
    <w:semiHidden/>
    <w:pPr>
      <w:spacing w:after="120"/>
      <w:ind w:left="1134" w:hanging="567"/>
    </w:pPr>
    <w:rPr>
      <w:rFonts w:ascii="Trebuchet MS" w:hAnsi="Trebuchet MS"/>
    </w:rPr>
  </w:style>
  <w:style w:type="paragraph" w:styleId="TOC3">
    <w:name w:val="toc 3"/>
    <w:basedOn w:val="Normal"/>
    <w:next w:val="Normal"/>
    <w:semiHidden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Normal"/>
    <w:next w:val="Normal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Normal"/>
    <w:next w:val="Normal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Normal"/>
    <w:pPr>
      <w:spacing w:before="120" w:after="120"/>
    </w:pPr>
    <w:rPr>
      <w:i/>
      <w:sz w:val="16"/>
    </w:rPr>
  </w:style>
  <w:style w:type="paragraph" w:styleId="BodyText">
    <w:name w:val="Body Text"/>
    <w:basedOn w:val="Normal"/>
    <w:pPr>
      <w:jc w:val="center"/>
    </w:pPr>
    <w:rPr>
      <w:sz w:val="16"/>
    </w:rPr>
  </w:style>
  <w:style w:type="paragraph" w:customStyle="1" w:styleId="Koptekstzonderstreep">
    <w:name w:val="Koptekst zonder streep"/>
    <w:basedOn w:val="Normal"/>
    <w:pPr>
      <w:tabs>
        <w:tab w:val="right" w:pos="8647"/>
      </w:tabs>
      <w:spacing w:after="120"/>
    </w:pPr>
    <w:rPr>
      <w:sz w:val="16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NormalIndent">
    <w:name w:val="Normal Indent"/>
    <w:basedOn w:val="Normal"/>
    <w:pPr>
      <w:ind w:left="708"/>
    </w:pPr>
  </w:style>
  <w:style w:type="paragraph" w:customStyle="1" w:styleId="Voettekstzonderstreep">
    <w:name w:val="Voettekst zonder streep"/>
    <w:basedOn w:val="Footer"/>
    <w:pPr>
      <w:tabs>
        <w:tab w:val="clear" w:pos="9072"/>
        <w:tab w:val="right" w:pos="8647"/>
      </w:tabs>
      <w:spacing w:line="240" w:lineRule="auto"/>
    </w:pPr>
  </w:style>
  <w:style w:type="paragraph" w:styleId="TOC4">
    <w:name w:val="toc 4"/>
    <w:basedOn w:val="Normal"/>
    <w:next w:val="Normal"/>
    <w:autoRedefine/>
    <w:semiHidden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pPr>
      <w:numPr>
        <w:numId w:val="3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pPr>
      <w:numPr>
        <w:numId w:val="4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Normal"/>
    <w:pPr>
      <w:spacing w:line="240" w:lineRule="auto"/>
    </w:pPr>
    <w:rPr>
      <w:sz w:val="16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KOP00">
    <w:name w:val="KOP 0"/>
    <w:basedOn w:val="Heading1"/>
    <w:next w:val="Normal"/>
    <w:pPr>
      <w:numPr>
        <w:numId w:val="0"/>
      </w:numPr>
      <w:spacing w:line="240" w:lineRule="auto"/>
    </w:pPr>
  </w:style>
  <w:style w:type="paragraph" w:customStyle="1" w:styleId="Opsomming">
    <w:name w:val="Opsomming"/>
    <w:basedOn w:val="Normal"/>
    <w:pPr>
      <w:tabs>
        <w:tab w:val="num" w:pos="360"/>
        <w:tab w:val="left" w:pos="426"/>
      </w:tabs>
      <w:ind w:left="360" w:hanging="360"/>
    </w:pPr>
  </w:style>
  <w:style w:type="paragraph" w:customStyle="1" w:styleId="HintTipOpmerking">
    <w:name w:val="Hint/Tip/Opmerking"/>
    <w:basedOn w:val="Normal"/>
    <w:next w:val="Normal"/>
    <w:pPr>
      <w:pBdr>
        <w:top w:val="dotted" w:sz="12" w:space="5" w:color="C0C0C0"/>
        <w:left w:val="single" w:sz="4" w:space="6" w:color="FFFFFF"/>
        <w:bottom w:val="dotted" w:sz="12" w:space="10" w:color="C0C0C0"/>
        <w:right w:val="single" w:sz="4" w:space="6" w:color="FFFFFF"/>
      </w:pBdr>
      <w:shd w:val="clear" w:color="auto" w:fill="F3F3F3"/>
      <w:spacing w:before="240" w:after="240"/>
      <w:ind w:hanging="851"/>
    </w:pPr>
    <w:rPr>
      <w:sz w:val="18"/>
    </w:rPr>
  </w:style>
  <w:style w:type="paragraph" w:customStyle="1" w:styleId="Normaal">
    <w:name w:val="Normaal"/>
    <w:basedOn w:val="Normal"/>
    <w:rPr>
      <w:sz w:val="18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7/75/Sogeti-logo-2018.svg/1280px-Sogeti-logo-2018.svg.png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Uitvoering%20en%20Exploitatie%20klanten\ABP%20-%20MSI%20scripting\Intake\sjabloon%20Analyse%20document.do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C82BCF5A7A84FB312F73B18B996B6" ma:contentTypeVersion="12" ma:contentTypeDescription="Create a new document." ma:contentTypeScope="" ma:versionID="c06052d01a21c48713dc4518be6cf9f3">
  <xsd:schema xmlns:xsd="http://www.w3.org/2001/XMLSchema" xmlns:xs="http://www.w3.org/2001/XMLSchema" xmlns:p="http://schemas.microsoft.com/office/2006/metadata/properties" xmlns:ns3="8de3ee10-b2c5-488c-b9c7-2ad3e36c7237" xmlns:ns4="c2f30b2d-55b9-498d-b119-b4f6b8b15781" targetNamespace="http://schemas.microsoft.com/office/2006/metadata/properties" ma:root="true" ma:fieldsID="4ba0fec4c62fda4afe43752117438963" ns3:_="" ns4:_="">
    <xsd:import namespace="8de3ee10-b2c5-488c-b9c7-2ad3e36c7237"/>
    <xsd:import namespace="c2f30b2d-55b9-498d-b119-b4f6b8b157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3ee10-b2c5-488c-b9c7-2ad3e36c7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0b2d-55b9-498d-b119-b4f6b8b157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6812-176B-4E18-8359-CB531FB8A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7C7CFB-F9AD-48D1-9132-61BE443FD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58929-B6EB-4E64-8274-4C48FEFD6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e3ee10-b2c5-488c-b9c7-2ad3e36c7237"/>
    <ds:schemaRef ds:uri="c2f30b2d-55b9-498d-b119-b4f6b8b15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3CDAF4-34AA-4118-A131-6C7431F7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Analyse document.dot</Template>
  <TotalTime>29</TotalTime>
  <Pages>13</Pages>
  <Words>2413</Words>
  <Characters>13273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Intake Form Packaging</vt:lpstr>
      <vt:lpstr>Intake Form Packaging</vt:lpstr>
    </vt:vector>
  </TitlesOfParts>
  <Company>Sogeti Nederland B.V.</Company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Intake Form Packaging</dc:title>
  <dc:subject>Intake Form SSW</dc:subject>
  <dc:creator>Sogeti Nederland B.V.</dc:creator>
  <cp:keywords/>
  <dc:description/>
  <cp:lastModifiedBy>Bakker, Ronald</cp:lastModifiedBy>
  <cp:revision>34</cp:revision>
  <cp:lastPrinted>2008-10-16T08:28:00Z</cp:lastPrinted>
  <dcterms:created xsi:type="dcterms:W3CDTF">2021-03-05T10:42:00Z</dcterms:created>
  <dcterms:modified xsi:type="dcterms:W3CDTF">2021-11-28T19:32:00Z</dcterms:modified>
  <cp:category>Intake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pportTitel">
    <vt:lpwstr>SSW Packaging Intake Form Athlon</vt:lpwstr>
  </property>
  <property fmtid="{D5CDD505-2E9C-101B-9397-08002B2CF9AE}" pid="3" name="Versie">
    <vt:lpwstr>1.0</vt:lpwstr>
  </property>
  <property fmtid="{D5CDD505-2E9C-101B-9397-08002B2CF9AE}" pid="4" name="Plaats">
    <vt:lpwstr>Vianen</vt:lpwstr>
  </property>
  <property fmtid="{D5CDD505-2E9C-101B-9397-08002B2CF9AE}" pid="5" name="Documentnaam">
    <vt:lpwstr>&lt;Documentnaam&gt;</vt:lpwstr>
  </property>
  <property fmtid="{D5CDD505-2E9C-101B-9397-08002B2CF9AE}" pid="6" name="Datum">
    <vt:lpwstr>&lt;Datum&gt;</vt:lpwstr>
  </property>
  <property fmtid="{D5CDD505-2E9C-101B-9397-08002B2CF9AE}" pid="7" name="Kenmerk">
    <vt:lpwstr/>
  </property>
  <property fmtid="{D5CDD505-2E9C-101B-9397-08002B2CF9AE}" pid="8" name="SgAuteur">
    <vt:lpwstr>Sogeti Nederland B.V.</vt:lpwstr>
  </property>
  <property fmtid="{D5CDD505-2E9C-101B-9397-08002B2CF9AE}" pid="9" name="DatumNL">
    <vt:lpwstr>2021</vt:lpwstr>
  </property>
  <property fmtid="{D5CDD505-2E9C-101B-9397-08002B2CF9AE}" pid="10" name="Customer">
    <vt:lpwstr>Sogeti Smart Workspace</vt:lpwstr>
  </property>
  <property fmtid="{D5CDD505-2E9C-101B-9397-08002B2CF9AE}" pid="11" name="ContentTypeId">
    <vt:lpwstr>0x010100E2DC82BCF5A7A84FB312F73B18B996B6</vt:lpwstr>
  </property>
</Properties>
</file>