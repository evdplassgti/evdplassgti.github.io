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ADAF8" w14:textId="77777777" w:rsidR="002B7F4D" w:rsidRDefault="002B7F4D">
      <w:pPr>
        <w:tabs>
          <w:tab w:val="left" w:pos="2790"/>
        </w:tabs>
        <w:rPr>
          <w:iCs/>
          <w:color w:val="000000"/>
          <w:sz w:val="18"/>
          <w:szCs w:val="18"/>
        </w:rPr>
      </w:pP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2836"/>
        <w:gridCol w:w="5670"/>
      </w:tblGrid>
      <w:tr w:rsidR="005B7E24" w:rsidRPr="006167CF" w14:paraId="2D22E1B4" w14:textId="77777777" w:rsidTr="00743EE5">
        <w:tc>
          <w:tcPr>
            <w:tcW w:w="2836" w:type="dxa"/>
            <w:shd w:val="clear" w:color="auto" w:fill="E6E6E6"/>
          </w:tcPr>
          <w:p w14:paraId="464F5E3E" w14:textId="77777777" w:rsidR="005B7E24" w:rsidRPr="006167CF" w:rsidRDefault="00514A19" w:rsidP="00743EE5">
            <w:pPr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Ingevuld door</w:t>
            </w:r>
            <w:r w:rsidR="005B7E24" w:rsidRPr="006167CF">
              <w:rPr>
                <w:b/>
                <w:i/>
                <w:color w:val="000000"/>
                <w:sz w:val="18"/>
                <w:szCs w:val="18"/>
              </w:rPr>
              <w:t>:</w:t>
            </w:r>
          </w:p>
        </w:tc>
        <w:tc>
          <w:tcPr>
            <w:tcW w:w="5670" w:type="dxa"/>
            <w:shd w:val="clear" w:color="auto" w:fill="E6E6E6"/>
          </w:tcPr>
          <w:p w14:paraId="6DDF5DEB" w14:textId="77777777" w:rsidR="005B7E24" w:rsidRPr="006167CF" w:rsidRDefault="005B7E24" w:rsidP="00514A19">
            <w:pPr>
              <w:rPr>
                <w:i/>
                <w:color w:val="000000"/>
                <w:sz w:val="18"/>
                <w:szCs w:val="18"/>
              </w:rPr>
            </w:pPr>
            <w:r w:rsidRPr="006167CF">
              <w:rPr>
                <w:i/>
                <w:color w:val="000000"/>
                <w:sz w:val="18"/>
                <w:szCs w:val="18"/>
              </w:rPr>
              <w:t>Intake coordinator / Project le</w:t>
            </w:r>
            <w:r w:rsidR="00514A19">
              <w:rPr>
                <w:i/>
                <w:color w:val="000000"/>
                <w:sz w:val="18"/>
                <w:szCs w:val="18"/>
              </w:rPr>
              <w:t>i</w:t>
            </w:r>
            <w:r w:rsidRPr="006167CF">
              <w:rPr>
                <w:i/>
                <w:color w:val="000000"/>
                <w:sz w:val="18"/>
                <w:szCs w:val="18"/>
              </w:rPr>
              <w:t>der / Packager</w:t>
            </w:r>
          </w:p>
        </w:tc>
      </w:tr>
      <w:tr w:rsidR="005B7E24" w:rsidRPr="006167CF" w14:paraId="0CED6CD3" w14:textId="77777777" w:rsidTr="00743EE5">
        <w:tc>
          <w:tcPr>
            <w:tcW w:w="2836" w:type="dxa"/>
            <w:shd w:val="clear" w:color="auto" w:fill="E6E6E6"/>
          </w:tcPr>
          <w:p w14:paraId="2E398E6F" w14:textId="77777777" w:rsidR="005B7E24" w:rsidRPr="006167CF" w:rsidRDefault="00514A19" w:rsidP="00514A19">
            <w:pPr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Moment van invullen</w:t>
            </w:r>
          </w:p>
        </w:tc>
        <w:tc>
          <w:tcPr>
            <w:tcW w:w="5670" w:type="dxa"/>
            <w:shd w:val="clear" w:color="auto" w:fill="E6E6E6"/>
          </w:tcPr>
          <w:p w14:paraId="7119FC35" w14:textId="77777777" w:rsidR="005B7E24" w:rsidRPr="006167CF" w:rsidRDefault="00514A19" w:rsidP="00743EE5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Voor de package bouw</w:t>
            </w:r>
          </w:p>
        </w:tc>
      </w:tr>
      <w:tr w:rsidR="005B7E24" w:rsidRPr="006167CF" w14:paraId="165BF3C4" w14:textId="77777777" w:rsidTr="00743EE5">
        <w:tc>
          <w:tcPr>
            <w:tcW w:w="2836" w:type="dxa"/>
            <w:shd w:val="clear" w:color="auto" w:fill="E6E6E6"/>
          </w:tcPr>
          <w:p w14:paraId="0B749FF7" w14:textId="77777777" w:rsidR="005B7E24" w:rsidRPr="006167CF" w:rsidRDefault="00514A19" w:rsidP="00743EE5">
            <w:pPr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Acties na invullen</w:t>
            </w:r>
          </w:p>
        </w:tc>
        <w:tc>
          <w:tcPr>
            <w:tcW w:w="5670" w:type="dxa"/>
            <w:shd w:val="clear" w:color="auto" w:fill="E6E6E6"/>
          </w:tcPr>
          <w:p w14:paraId="14297AE2" w14:textId="77777777" w:rsidR="005B7E24" w:rsidRPr="006167CF" w:rsidRDefault="00514A19" w:rsidP="00743EE5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Start package bouw</w:t>
            </w:r>
          </w:p>
        </w:tc>
      </w:tr>
    </w:tbl>
    <w:p w14:paraId="60A35A80" w14:textId="77777777" w:rsidR="005B7E24" w:rsidRDefault="005B7E24">
      <w:pPr>
        <w:tabs>
          <w:tab w:val="left" w:pos="2790"/>
        </w:tabs>
        <w:rPr>
          <w:iCs/>
          <w:color w:val="000000"/>
          <w:sz w:val="18"/>
          <w:szCs w:val="18"/>
        </w:rPr>
      </w:pPr>
    </w:p>
    <w:p w14:paraId="75D3D875" w14:textId="77777777" w:rsidR="005B7E24" w:rsidRPr="006167CF" w:rsidRDefault="005B7E24">
      <w:pPr>
        <w:tabs>
          <w:tab w:val="left" w:pos="2790"/>
        </w:tabs>
        <w:rPr>
          <w:iCs/>
          <w:color w:val="000000"/>
          <w:sz w:val="18"/>
          <w:szCs w:val="18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2"/>
        <w:gridCol w:w="3062"/>
        <w:gridCol w:w="1531"/>
        <w:gridCol w:w="1532"/>
      </w:tblGrid>
      <w:tr w:rsidR="002B7F4D" w:rsidRPr="006167CF" w14:paraId="0E1F5E3B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927" w:type="dxa"/>
            <w:gridSpan w:val="4"/>
            <w:shd w:val="clear" w:color="auto" w:fill="E6E6E6"/>
          </w:tcPr>
          <w:p w14:paraId="5B23F949" w14:textId="77777777" w:rsidR="002B7F4D" w:rsidRPr="006167CF" w:rsidRDefault="002B7F4D" w:rsidP="00514A19">
            <w:pPr>
              <w:rPr>
                <w:b/>
                <w:bCs/>
                <w:color w:val="000000"/>
                <w:sz w:val="18"/>
                <w:szCs w:val="18"/>
                <w:lang w:val="fr-FR"/>
              </w:rPr>
            </w:pPr>
            <w:r w:rsidRPr="006167CF">
              <w:rPr>
                <w:b/>
                <w:bCs/>
                <w:color w:val="000000"/>
                <w:sz w:val="18"/>
                <w:szCs w:val="18"/>
                <w:lang w:val="fr-FR"/>
              </w:rPr>
              <w:t>Applicati</w:t>
            </w:r>
            <w:r w:rsidR="00514A19">
              <w:rPr>
                <w:b/>
                <w:bCs/>
                <w:color w:val="000000"/>
                <w:sz w:val="18"/>
                <w:szCs w:val="18"/>
                <w:lang w:val="fr-FR"/>
              </w:rPr>
              <w:t>e</w:t>
            </w:r>
            <w:r w:rsidRPr="006167CF">
              <w:rPr>
                <w:b/>
                <w:bCs/>
                <w:color w:val="000000"/>
                <w:sz w:val="18"/>
                <w:szCs w:val="18"/>
                <w:lang w:val="fr-FR"/>
              </w:rPr>
              <w:t xml:space="preserve"> identificati</w:t>
            </w:r>
            <w:r w:rsidR="00514A19">
              <w:rPr>
                <w:b/>
                <w:bCs/>
                <w:color w:val="000000"/>
                <w:sz w:val="18"/>
                <w:szCs w:val="18"/>
                <w:lang w:val="fr-FR"/>
              </w:rPr>
              <w:t>e</w:t>
            </w:r>
          </w:p>
        </w:tc>
      </w:tr>
      <w:tr w:rsidR="00F40C2F" w:rsidRPr="006167CF" w14:paraId="5DEE6BEF" w14:textId="7777777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802" w:type="dxa"/>
          </w:tcPr>
          <w:p w14:paraId="646EC8CF" w14:textId="77777777" w:rsidR="00F40C2F" w:rsidRPr="006167CF" w:rsidRDefault="00514A1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Technologie</w:t>
            </w:r>
            <w:r w:rsidR="00D00B0F" w:rsidRPr="006167CF">
              <w:rPr>
                <w:color w:val="000000"/>
                <w:sz w:val="18"/>
                <w:szCs w:val="18"/>
              </w:rPr>
              <w:t>:</w:t>
            </w:r>
          </w:p>
        </w:tc>
        <w:tc>
          <w:tcPr>
            <w:tcW w:w="6125" w:type="dxa"/>
            <w:gridSpan w:val="3"/>
          </w:tcPr>
          <w:p w14:paraId="091AA311" w14:textId="77777777" w:rsidR="00F40C2F" w:rsidRPr="006167CF" w:rsidRDefault="00F40C2F">
            <w:pPr>
              <w:rPr>
                <w:b/>
                <w:color w:val="000000"/>
                <w:sz w:val="18"/>
                <w:szCs w:val="18"/>
              </w:rPr>
            </w:pPr>
            <w:r w:rsidRPr="006167CF">
              <w:rPr>
                <w:b/>
                <w:color w:val="000000"/>
                <w:sz w:val="18"/>
                <w:szCs w:val="18"/>
              </w:rPr>
              <w:t>MSI</w:t>
            </w:r>
          </w:p>
        </w:tc>
      </w:tr>
      <w:tr w:rsidR="00F40C2F" w:rsidRPr="006167CF" w14:paraId="408C37DE" w14:textId="7777777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802" w:type="dxa"/>
          </w:tcPr>
          <w:p w14:paraId="1EAFA8D6" w14:textId="77777777" w:rsidR="00F40C2F" w:rsidRPr="006167CF" w:rsidRDefault="000D7F0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Applicatie code</w:t>
            </w:r>
          </w:p>
        </w:tc>
        <w:tc>
          <w:tcPr>
            <w:tcW w:w="6125" w:type="dxa"/>
            <w:gridSpan w:val="3"/>
          </w:tcPr>
          <w:p w14:paraId="53ECDAA1" w14:textId="77777777" w:rsidR="00F40C2F" w:rsidRPr="006167CF" w:rsidRDefault="000D7F00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</w:p>
        </w:tc>
      </w:tr>
      <w:tr w:rsidR="00D76F5F" w:rsidRPr="006167CF" w14:paraId="1FF3A25A" w14:textId="77777777" w:rsidTr="00D76F5F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802" w:type="dxa"/>
          </w:tcPr>
          <w:p w14:paraId="5E481045" w14:textId="77777777" w:rsidR="00D76F5F" w:rsidRPr="006167CF" w:rsidRDefault="00D76F5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3062" w:type="dxa"/>
            <w:tcBorders>
              <w:right w:val="nil"/>
            </w:tcBorders>
          </w:tcPr>
          <w:p w14:paraId="0DA511FE" w14:textId="77777777" w:rsidR="00D76F5F" w:rsidRDefault="00D76F5F" w:rsidP="000D7F0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1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7E47F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79061F"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7E47FD">
              <w:rPr>
                <w:rFonts w:cs="Arial"/>
                <w:sz w:val="18"/>
                <w:szCs w:val="18"/>
              </w:rPr>
              <w:t xml:space="preserve"> Windows </w:t>
            </w:r>
            <w:r w:rsidR="009445CC">
              <w:rPr>
                <w:rFonts w:cs="Arial"/>
                <w:sz w:val="18"/>
                <w:szCs w:val="18"/>
              </w:rPr>
              <w:t>10</w:t>
            </w:r>
          </w:p>
          <w:p w14:paraId="10AFF878" w14:textId="77777777" w:rsidR="00D76F5F" w:rsidRDefault="00D76F5F" w:rsidP="00D76F5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1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Windows 20</w:t>
            </w:r>
            <w:r w:rsidR="009445CC">
              <w:rPr>
                <w:rFonts w:cs="Arial"/>
                <w:sz w:val="18"/>
                <w:szCs w:val="18"/>
              </w:rPr>
              <w:t>16</w:t>
            </w:r>
          </w:p>
          <w:p w14:paraId="49DBDA1A" w14:textId="77777777" w:rsidR="00D76F5F" w:rsidRPr="007E47FD" w:rsidRDefault="00D76F5F" w:rsidP="00D76F5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left w:val="nil"/>
              <w:right w:val="nil"/>
            </w:tcBorders>
          </w:tcPr>
          <w:p w14:paraId="124AEE5E" w14:textId="77777777" w:rsidR="00D76F5F" w:rsidRDefault="00D76F5F" w:rsidP="00D76F5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1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32 bits</w:t>
            </w:r>
          </w:p>
          <w:p w14:paraId="5FA7343C" w14:textId="77777777" w:rsidR="00D76F5F" w:rsidRDefault="00D76F5F" w:rsidP="00D76F5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1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32 bits</w:t>
            </w:r>
          </w:p>
          <w:p w14:paraId="2C8BC275" w14:textId="77777777" w:rsidR="00D76F5F" w:rsidRPr="006167CF" w:rsidRDefault="00D76F5F" w:rsidP="009445C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32" w:type="dxa"/>
            <w:tcBorders>
              <w:left w:val="nil"/>
            </w:tcBorders>
          </w:tcPr>
          <w:p w14:paraId="08AFC21F" w14:textId="77777777" w:rsidR="00D76F5F" w:rsidRDefault="00D76F5F" w:rsidP="000D7F0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1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79061F"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64 bits</w:t>
            </w:r>
          </w:p>
          <w:p w14:paraId="59B6DAE7" w14:textId="77777777" w:rsidR="00D76F5F" w:rsidRDefault="00D76F5F" w:rsidP="000D7F0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tieVak1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64 bits</w:t>
            </w:r>
          </w:p>
          <w:p w14:paraId="56F8C03C" w14:textId="77777777" w:rsidR="00D76F5F" w:rsidRPr="006167CF" w:rsidRDefault="00D76F5F" w:rsidP="009445CC">
            <w:pPr>
              <w:rPr>
                <w:color w:val="000000"/>
                <w:sz w:val="18"/>
                <w:szCs w:val="18"/>
              </w:rPr>
            </w:pPr>
          </w:p>
        </w:tc>
      </w:tr>
      <w:tr w:rsidR="00EA2A28" w:rsidRPr="006167CF" w14:paraId="2DFC1938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8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82764" w14:textId="77777777" w:rsidR="00EA2A28" w:rsidRPr="006167CF" w:rsidRDefault="00514A19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Afdeling</w:t>
            </w:r>
          </w:p>
        </w:tc>
      </w:tr>
      <w:tr w:rsidR="00EA2A28" w:rsidRPr="006167CF" w14:paraId="7EFB62A6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3B6056C8" w14:textId="77777777" w:rsidR="00EA2A28" w:rsidRPr="006167CF" w:rsidRDefault="00514A1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Afdeling</w:t>
            </w:r>
          </w:p>
        </w:tc>
        <w:bookmarkStart w:id="0" w:name="SelectieVak1"/>
        <w:tc>
          <w:tcPr>
            <w:tcW w:w="6125" w:type="dxa"/>
            <w:gridSpan w:val="3"/>
          </w:tcPr>
          <w:p w14:paraId="79EDFD89" w14:textId="77777777" w:rsidR="00EA2A28" w:rsidRPr="006167CF" w:rsidRDefault="00EA2A28" w:rsidP="000039AC">
            <w:pPr>
              <w:rPr>
                <w:rFonts w:cs="Arial"/>
                <w:color w:val="000000"/>
                <w:sz w:val="18"/>
                <w:szCs w:val="18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SelectieVa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374826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bookmarkEnd w:id="0"/>
            <w:r w:rsidRPr="006167CF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APPCODE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E05232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</w:p>
          <w:p w14:paraId="3A246A87" w14:textId="77777777" w:rsidR="00707D25" w:rsidRPr="006167CF" w:rsidRDefault="00707D25">
            <w:pPr>
              <w:rPr>
                <w:rFonts w:cs="Arial"/>
                <w:color w:val="000000"/>
                <w:sz w:val="18"/>
                <w:szCs w:val="18"/>
              </w:rPr>
            </w:pPr>
          </w:p>
          <w:p w14:paraId="22179D54" w14:textId="77777777" w:rsidR="00EA2A28" w:rsidRPr="006167CF" w:rsidRDefault="00EA2A28">
            <w:pPr>
              <w:rPr>
                <w:iCs/>
                <w:color w:val="000000"/>
                <w:sz w:val="18"/>
                <w:szCs w:val="18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SelectieVak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8B78BD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="00514A19">
              <w:rPr>
                <w:rFonts w:cs="Arial"/>
                <w:color w:val="000000"/>
                <w:sz w:val="18"/>
                <w:szCs w:val="18"/>
              </w:rPr>
              <w:t>Basislaag</w:t>
            </w:r>
          </w:p>
        </w:tc>
      </w:tr>
      <w:tr w:rsidR="00EA2A28" w:rsidRPr="006167CF" w14:paraId="7E6CAF86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927" w:type="dxa"/>
            <w:gridSpan w:val="4"/>
            <w:shd w:val="clear" w:color="auto" w:fill="E6E6E6"/>
          </w:tcPr>
          <w:p w14:paraId="0D0470EB" w14:textId="77777777" w:rsidR="00EA2A28" w:rsidRPr="006167CF" w:rsidRDefault="00514A19">
            <w:pPr>
              <w:rPr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fr-FR"/>
              </w:rPr>
              <w:t>Applicatie</w:t>
            </w:r>
            <w:r w:rsidR="00F12F3B" w:rsidRPr="006167CF">
              <w:rPr>
                <w:b/>
                <w:bCs/>
                <w:color w:val="000000"/>
                <w:sz w:val="18"/>
                <w:szCs w:val="18"/>
                <w:lang w:val="fr-FR"/>
              </w:rPr>
              <w:t xml:space="preserve"> informati</w:t>
            </w:r>
            <w:r>
              <w:rPr>
                <w:b/>
                <w:bCs/>
                <w:color w:val="000000"/>
                <w:sz w:val="18"/>
                <w:szCs w:val="18"/>
                <w:lang w:val="fr-FR"/>
              </w:rPr>
              <w:t>e</w:t>
            </w:r>
          </w:p>
        </w:tc>
      </w:tr>
      <w:tr w:rsidR="00EA2A28" w:rsidRPr="006167CF" w14:paraId="026D018C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2A96A4D0" w14:textId="77777777" w:rsidR="00EA2A28" w:rsidRPr="006167CF" w:rsidRDefault="000D7F00" w:rsidP="00CD6CD3">
            <w:pPr>
              <w:rPr>
                <w:color w:val="000000"/>
                <w:sz w:val="18"/>
                <w:szCs w:val="18"/>
                <w:lang w:val="fr-FR"/>
              </w:rPr>
            </w:pPr>
            <w:proofErr w:type="gramStart"/>
            <w:r>
              <w:rPr>
                <w:color w:val="000000"/>
                <w:sz w:val="18"/>
                <w:szCs w:val="18"/>
                <w:lang w:val="fr-FR"/>
              </w:rPr>
              <w:t>Leverancier</w:t>
            </w:r>
            <w:r w:rsidR="00EA2A28" w:rsidRPr="006167CF">
              <w:rPr>
                <w:color w:val="000000"/>
                <w:sz w:val="18"/>
                <w:szCs w:val="18"/>
                <w:lang w:val="fr-FR"/>
              </w:rPr>
              <w:t>:</w:t>
            </w:r>
            <w:proofErr w:type="gramEnd"/>
          </w:p>
        </w:tc>
        <w:tc>
          <w:tcPr>
            <w:tcW w:w="6125" w:type="dxa"/>
            <w:gridSpan w:val="3"/>
          </w:tcPr>
          <w:p w14:paraId="703D8039" w14:textId="77777777" w:rsidR="00EA2A28" w:rsidRPr="006167CF" w:rsidRDefault="00EA2A28" w:rsidP="00CD6CD3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APPLEV"/>
                  <w:enabled/>
                  <w:calcOnExit w:val="0"/>
                  <w:textInput/>
                </w:ffData>
              </w:fldChar>
            </w:r>
            <w:bookmarkStart w:id="1" w:name="APPLEV"/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</w:tr>
      <w:tr w:rsidR="00EA2A28" w:rsidRPr="006167CF" w14:paraId="3D293B97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2AE10EA2" w14:textId="77777777" w:rsidR="00EA2A28" w:rsidRPr="006167CF" w:rsidRDefault="00EA2A28" w:rsidP="00514A19">
            <w:pPr>
              <w:rPr>
                <w:color w:val="000000"/>
                <w:sz w:val="18"/>
                <w:szCs w:val="18"/>
                <w:lang w:val="fr-FR"/>
              </w:rPr>
            </w:pPr>
            <w:r w:rsidRPr="006167CF">
              <w:rPr>
                <w:color w:val="000000"/>
                <w:sz w:val="18"/>
                <w:szCs w:val="18"/>
                <w:lang w:val="fr-FR"/>
              </w:rPr>
              <w:t>Applicati</w:t>
            </w:r>
            <w:r w:rsidR="00514A19">
              <w:rPr>
                <w:color w:val="000000"/>
                <w:sz w:val="18"/>
                <w:szCs w:val="18"/>
                <w:lang w:val="fr-FR"/>
              </w:rPr>
              <w:t>e</w:t>
            </w:r>
            <w:r w:rsidRPr="006167CF">
              <w:rPr>
                <w:color w:val="00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167CF">
              <w:rPr>
                <w:color w:val="000000"/>
                <w:sz w:val="18"/>
                <w:szCs w:val="18"/>
                <w:lang w:val="fr-FR"/>
              </w:rPr>
              <w:t>na</w:t>
            </w:r>
            <w:r w:rsidR="00514A19">
              <w:rPr>
                <w:color w:val="000000"/>
                <w:sz w:val="18"/>
                <w:szCs w:val="18"/>
                <w:lang w:val="fr-FR"/>
              </w:rPr>
              <w:t>a</w:t>
            </w:r>
            <w:r w:rsidR="00AB6369" w:rsidRPr="006167CF">
              <w:rPr>
                <w:color w:val="000000"/>
                <w:sz w:val="18"/>
                <w:szCs w:val="18"/>
                <w:lang w:val="fr-FR"/>
              </w:rPr>
              <w:t>m</w:t>
            </w:r>
            <w:r w:rsidRPr="006167CF">
              <w:rPr>
                <w:color w:val="000000"/>
                <w:sz w:val="18"/>
                <w:szCs w:val="18"/>
                <w:lang w:val="fr-FR"/>
              </w:rPr>
              <w:t>:</w:t>
            </w:r>
            <w:proofErr w:type="gramEnd"/>
          </w:p>
        </w:tc>
        <w:bookmarkStart w:id="2" w:name="APPNAAM"/>
        <w:tc>
          <w:tcPr>
            <w:tcW w:w="6125" w:type="dxa"/>
            <w:gridSpan w:val="3"/>
          </w:tcPr>
          <w:p w14:paraId="16FB2E3B" w14:textId="77777777" w:rsidR="00EA2A28" w:rsidRPr="006167CF" w:rsidRDefault="00EA2A28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APPNAAM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2"/>
          </w:p>
        </w:tc>
      </w:tr>
      <w:tr w:rsidR="00EA2A28" w:rsidRPr="006167CF" w14:paraId="449249E8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71DFE57F" w14:textId="77777777" w:rsidR="00EA2A28" w:rsidRPr="006167CF" w:rsidRDefault="00514A1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Applicatie</w:t>
            </w:r>
            <w:r w:rsidR="00EA2A28" w:rsidRPr="006167CF">
              <w:rPr>
                <w:color w:val="000000"/>
                <w:sz w:val="18"/>
                <w:szCs w:val="18"/>
              </w:rPr>
              <w:t xml:space="preserve"> versi</w:t>
            </w:r>
            <w:r>
              <w:rPr>
                <w:color w:val="000000"/>
                <w:sz w:val="18"/>
                <w:szCs w:val="18"/>
              </w:rPr>
              <w:t>e</w:t>
            </w:r>
            <w:r w:rsidR="00EA2A28" w:rsidRPr="006167CF">
              <w:rPr>
                <w:color w:val="000000"/>
                <w:sz w:val="18"/>
                <w:szCs w:val="18"/>
                <w:lang w:val="fr-FR"/>
              </w:rPr>
              <w:t>:</w:t>
            </w:r>
          </w:p>
        </w:tc>
        <w:bookmarkStart w:id="3" w:name="APPVER"/>
        <w:tc>
          <w:tcPr>
            <w:tcW w:w="6125" w:type="dxa"/>
            <w:gridSpan w:val="3"/>
          </w:tcPr>
          <w:p w14:paraId="35742A94" w14:textId="77777777" w:rsidR="00EA2A28" w:rsidRPr="006167CF" w:rsidRDefault="00EA2A28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APPVER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3"/>
          </w:p>
        </w:tc>
      </w:tr>
      <w:tr w:rsidR="00EA2A28" w:rsidRPr="00514A19" w14:paraId="727C0470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3B2A1077" w14:textId="77777777" w:rsidR="00EA2A28" w:rsidRPr="006167CF" w:rsidRDefault="00514A1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Applicatie</w:t>
            </w:r>
            <w:r w:rsidR="00EA2A28" w:rsidRPr="006167CF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Taal</w:t>
            </w:r>
            <w:r w:rsidR="00EA2A28" w:rsidRPr="006167CF">
              <w:rPr>
                <w:color w:val="000000"/>
                <w:sz w:val="18"/>
                <w:szCs w:val="18"/>
              </w:rPr>
              <w:t>:</w:t>
            </w:r>
          </w:p>
        </w:tc>
        <w:bookmarkStart w:id="4" w:name="APPTAAL"/>
        <w:tc>
          <w:tcPr>
            <w:tcW w:w="6125" w:type="dxa"/>
            <w:gridSpan w:val="3"/>
          </w:tcPr>
          <w:p w14:paraId="57C66E22" w14:textId="77777777" w:rsidR="00EA2A28" w:rsidRPr="00514A19" w:rsidRDefault="006E3523" w:rsidP="00514A19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APPTAAL"/>
                  <w:enabled/>
                  <w:calcOnExit w:val="0"/>
                  <w:ddList>
                    <w:result w:val="1"/>
                    <w:listEntry w:val="&lt;&lt;Taal&gt;&gt;"/>
                    <w:listEntry w:val="NL"/>
                    <w:listEntry w:val="EN"/>
                    <w:listEntry w:val="Anders:"/>
                  </w:ddList>
                </w:ffData>
              </w:fldChar>
            </w:r>
            <w:r>
              <w:rPr>
                <w:iCs/>
                <w:color w:val="000000"/>
                <w:sz w:val="18"/>
                <w:szCs w:val="18"/>
              </w:rPr>
              <w:instrText xml:space="preserve"> FORMDROPDOWN </w:instrText>
            </w:r>
            <w:r w:rsidR="008B78BD">
              <w:rPr>
                <w:iCs/>
                <w:color w:val="000000"/>
                <w:sz w:val="18"/>
                <w:szCs w:val="18"/>
              </w:rPr>
            </w:r>
            <w:r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4"/>
            <w:r w:rsidR="00EA2A28" w:rsidRPr="00514A19">
              <w:rPr>
                <w:iCs/>
                <w:color w:val="000000"/>
                <w:sz w:val="18"/>
                <w:szCs w:val="18"/>
                <w:lang w:val="nl-NL"/>
              </w:rPr>
              <w:br/>
            </w:r>
            <w:r w:rsidR="00EA2A28" w:rsidRPr="00514A19">
              <w:rPr>
                <w:iCs/>
                <w:color w:val="000000"/>
                <w:sz w:val="18"/>
                <w:szCs w:val="18"/>
                <w:lang w:val="nl-NL"/>
              </w:rPr>
              <w:tab/>
            </w:r>
            <w:r w:rsidR="00EA2A28" w:rsidRPr="006167CF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APPTAAL2"/>
                  <w:enabled/>
                  <w:calcOnExit w:val="0"/>
                  <w:textInput/>
                </w:ffData>
              </w:fldChar>
            </w:r>
            <w:bookmarkStart w:id="5" w:name="APPTAAL2"/>
            <w:r w:rsidR="00EA2A28" w:rsidRPr="00514A19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 w:rsidR="00EA2A28" w:rsidRPr="006167CF">
              <w:rPr>
                <w:iCs/>
                <w:color w:val="000000"/>
                <w:sz w:val="18"/>
                <w:szCs w:val="18"/>
              </w:rPr>
            </w:r>
            <w:r w:rsidR="00EA2A28" w:rsidRPr="006167CF">
              <w:rPr>
                <w:iCs/>
                <w:color w:val="000000"/>
                <w:sz w:val="18"/>
                <w:szCs w:val="18"/>
              </w:rPr>
              <w:fldChar w:fldCharType="separate"/>
            </w:r>
            <w:r w:rsidR="00E05232" w:rsidRPr="006167CF">
              <w:rPr>
                <w:rFonts w:ascii="Cambria Math" w:hAnsi="Cambria Math" w:cs="Cambria Math"/>
                <w:iCs/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rFonts w:ascii="Cambria Math" w:hAnsi="Cambria Math" w:cs="Cambria Math"/>
                <w:iCs/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rFonts w:ascii="Cambria Math" w:hAnsi="Cambria Math" w:cs="Cambria Math"/>
                <w:iCs/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rFonts w:ascii="Cambria Math" w:hAnsi="Cambria Math" w:cs="Cambria Math"/>
                <w:iCs/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rFonts w:ascii="Cambria Math" w:hAnsi="Cambria Math" w:cs="Cambria Math"/>
                <w:iCs/>
                <w:noProof/>
                <w:color w:val="000000"/>
                <w:sz w:val="18"/>
                <w:szCs w:val="18"/>
              </w:rPr>
              <w:t> </w:t>
            </w:r>
            <w:r w:rsidR="00EA2A28" w:rsidRPr="006167CF"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5"/>
            <w:r w:rsidR="00EA2A28" w:rsidRPr="00514A19">
              <w:rPr>
                <w:iCs/>
                <w:color w:val="000000"/>
                <w:sz w:val="18"/>
                <w:szCs w:val="18"/>
                <w:lang w:val="nl-NL"/>
              </w:rPr>
              <w:t xml:space="preserve"> (</w:t>
            </w:r>
            <w:proofErr w:type="gramStart"/>
            <w:r w:rsidR="00EA2A28" w:rsidRPr="00514A19">
              <w:rPr>
                <w:iCs/>
                <w:color w:val="000000"/>
                <w:sz w:val="18"/>
                <w:szCs w:val="18"/>
                <w:lang w:val="nl-NL"/>
              </w:rPr>
              <w:t>in</w:t>
            </w:r>
            <w:proofErr w:type="gramEnd"/>
            <w:r w:rsidR="00EE2F35" w:rsidRPr="00514A19">
              <w:rPr>
                <w:iCs/>
                <w:color w:val="000000"/>
                <w:sz w:val="18"/>
                <w:szCs w:val="18"/>
                <w:lang w:val="nl-NL"/>
              </w:rPr>
              <w:t xml:space="preserve"> </w:t>
            </w:r>
            <w:r w:rsidR="00514A19" w:rsidRPr="00514A19">
              <w:rPr>
                <w:iCs/>
                <w:color w:val="000000"/>
                <w:sz w:val="18"/>
                <w:szCs w:val="18"/>
                <w:lang w:val="nl-NL"/>
              </w:rPr>
              <w:t>geval van andere taal</w:t>
            </w:r>
            <w:r w:rsidR="00EA2A28" w:rsidRPr="00514A19">
              <w:rPr>
                <w:iCs/>
                <w:color w:val="000000"/>
                <w:sz w:val="18"/>
                <w:szCs w:val="18"/>
                <w:lang w:val="nl-NL"/>
              </w:rPr>
              <w:t>)</w:t>
            </w:r>
          </w:p>
        </w:tc>
      </w:tr>
      <w:tr w:rsidR="00EA2A28" w:rsidRPr="006167CF" w14:paraId="4ACAF933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927" w:type="dxa"/>
            <w:gridSpan w:val="4"/>
            <w:shd w:val="clear" w:color="auto" w:fill="E6E6E6"/>
          </w:tcPr>
          <w:p w14:paraId="1AC320B8" w14:textId="77777777" w:rsidR="00EA2A28" w:rsidRPr="006167CF" w:rsidRDefault="00EA2A2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167CF">
              <w:rPr>
                <w:b/>
                <w:color w:val="000000"/>
                <w:sz w:val="18"/>
                <w:szCs w:val="18"/>
              </w:rPr>
              <w:t>Security</w:t>
            </w:r>
          </w:p>
        </w:tc>
      </w:tr>
      <w:tr w:rsidR="00EA2A28" w:rsidRPr="006167CF" w14:paraId="3CC8BE4D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67C708DE" w14:textId="77777777" w:rsidR="00EA2A28" w:rsidRPr="006167CF" w:rsidRDefault="00EA2A28" w:rsidP="00514A19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Applicati</w:t>
            </w:r>
            <w:r w:rsidR="00514A19">
              <w:rPr>
                <w:color w:val="000000"/>
                <w:sz w:val="18"/>
                <w:szCs w:val="18"/>
              </w:rPr>
              <w:t>e</w:t>
            </w:r>
            <w:r w:rsidR="00D00B0F" w:rsidRPr="006167CF">
              <w:rPr>
                <w:color w:val="000000"/>
                <w:sz w:val="18"/>
                <w:szCs w:val="18"/>
              </w:rPr>
              <w:t xml:space="preserve"> </w:t>
            </w:r>
            <w:r w:rsidRPr="006167CF">
              <w:rPr>
                <w:color w:val="000000"/>
                <w:sz w:val="18"/>
                <w:szCs w:val="18"/>
              </w:rPr>
              <w:t>gro</w:t>
            </w:r>
            <w:r w:rsidR="00514A19">
              <w:rPr>
                <w:color w:val="000000"/>
                <w:sz w:val="18"/>
                <w:szCs w:val="18"/>
              </w:rPr>
              <w:t>e</w:t>
            </w:r>
            <w:r w:rsidRPr="006167CF">
              <w:rPr>
                <w:color w:val="000000"/>
                <w:sz w:val="18"/>
                <w:szCs w:val="18"/>
              </w:rPr>
              <w:t>p:</w:t>
            </w:r>
          </w:p>
        </w:tc>
        <w:bookmarkStart w:id="6" w:name="APPGRP"/>
        <w:tc>
          <w:tcPr>
            <w:tcW w:w="6125" w:type="dxa"/>
            <w:gridSpan w:val="3"/>
          </w:tcPr>
          <w:p w14:paraId="59AC29B4" w14:textId="77777777" w:rsidR="00EA2A28" w:rsidRPr="006167CF" w:rsidRDefault="00EA2A28">
            <w:pPr>
              <w:rPr>
                <w:iCs/>
                <w:color w:val="000000"/>
                <w:sz w:val="18"/>
                <w:szCs w:val="18"/>
              </w:rPr>
            </w:pPr>
            <w:r w:rsidRPr="006167CF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APPGRP"/>
                  <w:enabled/>
                  <w:calcOnExit w:val="0"/>
                  <w:textInput/>
                </w:ffData>
              </w:fldChar>
            </w:r>
            <w:r w:rsidRPr="006167CF">
              <w:rPr>
                <w:iCs/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iCs/>
                <w:color w:val="000000"/>
                <w:sz w:val="18"/>
                <w:szCs w:val="18"/>
              </w:rPr>
            </w:r>
            <w:r w:rsidRPr="006167CF">
              <w:rPr>
                <w:iCs/>
                <w:color w:val="000000"/>
                <w:sz w:val="18"/>
                <w:szCs w:val="18"/>
              </w:rPr>
              <w:fldChar w:fldCharType="separate"/>
            </w:r>
            <w:r w:rsidR="00E05232" w:rsidRPr="006167CF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6"/>
          </w:p>
        </w:tc>
      </w:tr>
    </w:tbl>
    <w:p w14:paraId="7C3956A0" w14:textId="77777777" w:rsidR="002B7F4D" w:rsidRPr="006167CF" w:rsidRDefault="002B7F4D">
      <w:pPr>
        <w:rPr>
          <w:color w:val="000000"/>
          <w:sz w:val="18"/>
          <w:szCs w:val="18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2"/>
        <w:gridCol w:w="6125"/>
      </w:tblGrid>
      <w:tr w:rsidR="002B7F4D" w:rsidRPr="006167CF" w14:paraId="7DCD4D53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3EBD4358" w14:textId="77777777" w:rsidR="002B7F4D" w:rsidRPr="006167CF" w:rsidRDefault="00AB6369" w:rsidP="00514A19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167CF">
              <w:rPr>
                <w:b/>
                <w:bCs/>
                <w:color w:val="000000"/>
                <w:sz w:val="18"/>
                <w:szCs w:val="18"/>
              </w:rPr>
              <w:t>Details</w:t>
            </w:r>
            <w:r w:rsidR="002B7F4D" w:rsidRPr="006167CF">
              <w:rPr>
                <w:b/>
                <w:bCs/>
                <w:color w:val="000000"/>
                <w:sz w:val="18"/>
                <w:szCs w:val="18"/>
              </w:rPr>
              <w:t xml:space="preserve"> Techni</w:t>
            </w:r>
            <w:r w:rsidR="00514A19">
              <w:rPr>
                <w:b/>
                <w:bCs/>
                <w:color w:val="000000"/>
                <w:sz w:val="18"/>
                <w:szCs w:val="18"/>
              </w:rPr>
              <w:t>sch</w:t>
            </w:r>
            <w:r w:rsidRPr="006167CF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2B7F4D" w:rsidRPr="006167CF">
              <w:rPr>
                <w:b/>
                <w:bCs/>
                <w:color w:val="000000"/>
                <w:sz w:val="18"/>
                <w:szCs w:val="18"/>
              </w:rPr>
              <w:t>Applicati</w:t>
            </w:r>
            <w:r w:rsidR="00514A19">
              <w:rPr>
                <w:b/>
                <w:bCs/>
                <w:color w:val="000000"/>
                <w:sz w:val="18"/>
                <w:szCs w:val="18"/>
              </w:rPr>
              <w:t>e</w:t>
            </w:r>
            <w:r w:rsidRPr="006167CF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514A19">
              <w:rPr>
                <w:b/>
                <w:bCs/>
                <w:color w:val="000000"/>
                <w:sz w:val="18"/>
                <w:szCs w:val="18"/>
              </w:rPr>
              <w:t>Beheer</w:t>
            </w:r>
          </w:p>
        </w:tc>
      </w:tr>
      <w:tr w:rsidR="002B7F4D" w:rsidRPr="006167CF" w14:paraId="63F322AA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481C587F" w14:textId="77777777" w:rsidR="002B7F4D" w:rsidRPr="006167CF" w:rsidRDefault="002B7F4D" w:rsidP="00514A19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Na</w:t>
            </w:r>
            <w:r w:rsidR="00514A19">
              <w:rPr>
                <w:color w:val="000000"/>
                <w:sz w:val="18"/>
                <w:szCs w:val="18"/>
              </w:rPr>
              <w:t>a</w:t>
            </w:r>
            <w:r w:rsidR="004B2884" w:rsidRPr="006167CF">
              <w:rPr>
                <w:color w:val="000000"/>
                <w:sz w:val="18"/>
                <w:szCs w:val="18"/>
              </w:rPr>
              <w:t>m</w:t>
            </w:r>
            <w:r w:rsidRPr="006167CF">
              <w:rPr>
                <w:color w:val="000000"/>
                <w:sz w:val="18"/>
                <w:szCs w:val="18"/>
              </w:rPr>
              <w:t>:</w:t>
            </w:r>
          </w:p>
        </w:tc>
        <w:bookmarkStart w:id="7" w:name="TBNAAM"/>
        <w:tc>
          <w:tcPr>
            <w:tcW w:w="6125" w:type="dxa"/>
          </w:tcPr>
          <w:p w14:paraId="027BD6FC" w14:textId="77777777" w:rsidR="002B7F4D" w:rsidRPr="006167CF" w:rsidRDefault="002B7F4D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BNAAM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7"/>
          </w:p>
        </w:tc>
      </w:tr>
      <w:tr w:rsidR="002B7F4D" w:rsidRPr="006167CF" w14:paraId="22B5AB57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0185B88B" w14:textId="77777777" w:rsidR="002B7F4D" w:rsidRPr="006167CF" w:rsidRDefault="00514A1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Afdeling</w:t>
            </w:r>
            <w:r w:rsidR="002B7F4D" w:rsidRPr="006167CF">
              <w:rPr>
                <w:color w:val="000000"/>
                <w:sz w:val="18"/>
                <w:szCs w:val="18"/>
              </w:rPr>
              <w:t>:</w:t>
            </w:r>
          </w:p>
        </w:tc>
        <w:bookmarkStart w:id="8" w:name="TBAFD"/>
        <w:tc>
          <w:tcPr>
            <w:tcW w:w="6125" w:type="dxa"/>
          </w:tcPr>
          <w:p w14:paraId="02055C61" w14:textId="77777777" w:rsidR="002B7F4D" w:rsidRPr="006167CF" w:rsidRDefault="002B7F4D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BAFD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8"/>
          </w:p>
        </w:tc>
      </w:tr>
      <w:tr w:rsidR="002B7F4D" w:rsidRPr="006167CF" w14:paraId="21927C31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2E7AED20" w14:textId="77777777" w:rsidR="002B7F4D" w:rsidRPr="006167CF" w:rsidRDefault="00514A1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Telefoon</w:t>
            </w:r>
            <w:r w:rsidR="002B7F4D" w:rsidRPr="006167CF">
              <w:rPr>
                <w:color w:val="000000"/>
                <w:sz w:val="18"/>
                <w:szCs w:val="18"/>
              </w:rPr>
              <w:t>:</w:t>
            </w:r>
          </w:p>
        </w:tc>
        <w:tc>
          <w:tcPr>
            <w:tcW w:w="6125" w:type="dxa"/>
          </w:tcPr>
          <w:p w14:paraId="3CE7BEE0" w14:textId="77777777" w:rsidR="002B7F4D" w:rsidRPr="006167CF" w:rsidRDefault="00CE7662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BTEL"/>
                  <w:enabled/>
                  <w:calcOnExit w:val="0"/>
                  <w:textInput/>
                </w:ffData>
              </w:fldChar>
            </w:r>
            <w:bookmarkStart w:id="9" w:name="TBTEL"/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="00CD6CD3"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9"/>
          </w:p>
        </w:tc>
      </w:tr>
      <w:tr w:rsidR="002B7F4D" w:rsidRPr="006167CF" w14:paraId="75B8351A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0BB339AC" w14:textId="77777777" w:rsidR="002B7F4D" w:rsidRPr="006167CF" w:rsidRDefault="00AB6369" w:rsidP="00514A19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167CF">
              <w:rPr>
                <w:b/>
                <w:bCs/>
                <w:color w:val="000000"/>
                <w:sz w:val="18"/>
                <w:szCs w:val="18"/>
              </w:rPr>
              <w:t>Details</w:t>
            </w:r>
            <w:r w:rsidR="002B7F4D" w:rsidRPr="006167CF">
              <w:rPr>
                <w:b/>
                <w:bCs/>
                <w:color w:val="000000"/>
                <w:sz w:val="18"/>
                <w:szCs w:val="18"/>
              </w:rPr>
              <w:t xml:space="preserve"> Function</w:t>
            </w:r>
            <w:r w:rsidR="00514A19">
              <w:rPr>
                <w:b/>
                <w:bCs/>
                <w:color w:val="000000"/>
                <w:sz w:val="18"/>
                <w:szCs w:val="18"/>
              </w:rPr>
              <w:t>ee</w:t>
            </w:r>
            <w:r w:rsidR="002B7F4D" w:rsidRPr="006167CF">
              <w:rPr>
                <w:b/>
                <w:bCs/>
                <w:color w:val="000000"/>
                <w:sz w:val="18"/>
                <w:szCs w:val="18"/>
              </w:rPr>
              <w:t xml:space="preserve">l </w:t>
            </w:r>
            <w:r w:rsidR="00514A19">
              <w:rPr>
                <w:b/>
                <w:bCs/>
                <w:color w:val="000000"/>
                <w:sz w:val="18"/>
                <w:szCs w:val="18"/>
              </w:rPr>
              <w:t>Applicatie</w:t>
            </w:r>
            <w:r w:rsidRPr="006167CF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514A19">
              <w:rPr>
                <w:b/>
                <w:bCs/>
                <w:color w:val="000000"/>
                <w:sz w:val="18"/>
                <w:szCs w:val="18"/>
              </w:rPr>
              <w:t>Beheer</w:t>
            </w:r>
          </w:p>
        </w:tc>
      </w:tr>
      <w:tr w:rsidR="004B2884" w:rsidRPr="006167CF" w14:paraId="52AA0708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36DA1A6F" w14:textId="77777777" w:rsidR="004B2884" w:rsidRPr="006167CF" w:rsidRDefault="004B2884" w:rsidP="00514A19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N</w:t>
            </w:r>
            <w:r w:rsidR="00514A19">
              <w:rPr>
                <w:color w:val="000000"/>
                <w:sz w:val="18"/>
                <w:szCs w:val="18"/>
              </w:rPr>
              <w:t>a</w:t>
            </w:r>
            <w:r w:rsidRPr="006167CF">
              <w:rPr>
                <w:color w:val="000000"/>
                <w:sz w:val="18"/>
                <w:szCs w:val="18"/>
              </w:rPr>
              <w:t>am:</w:t>
            </w:r>
          </w:p>
        </w:tc>
        <w:tc>
          <w:tcPr>
            <w:tcW w:w="6125" w:type="dxa"/>
          </w:tcPr>
          <w:p w14:paraId="6834F50E" w14:textId="77777777" w:rsidR="004B2884" w:rsidRPr="006167CF" w:rsidRDefault="004B2884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FBNAAM"/>
                  <w:enabled/>
                  <w:calcOnExit w:val="0"/>
                  <w:textInput/>
                </w:ffData>
              </w:fldChar>
            </w:r>
            <w:bookmarkStart w:id="10" w:name="FBNAAM"/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10"/>
          </w:p>
        </w:tc>
      </w:tr>
      <w:tr w:rsidR="004B2884" w:rsidRPr="006167CF" w14:paraId="2B6B0AF0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5FDC9BCA" w14:textId="77777777" w:rsidR="004B2884" w:rsidRPr="006167CF" w:rsidRDefault="00514A19" w:rsidP="008852B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Afdeling</w:t>
            </w:r>
            <w:r w:rsidR="004B2884" w:rsidRPr="006167CF">
              <w:rPr>
                <w:color w:val="000000"/>
                <w:sz w:val="18"/>
                <w:szCs w:val="18"/>
              </w:rPr>
              <w:t>:</w:t>
            </w:r>
          </w:p>
        </w:tc>
        <w:tc>
          <w:tcPr>
            <w:tcW w:w="6125" w:type="dxa"/>
          </w:tcPr>
          <w:p w14:paraId="2D518514" w14:textId="77777777" w:rsidR="004B2884" w:rsidRPr="006167CF" w:rsidRDefault="004B2884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FBAFD"/>
                  <w:enabled/>
                  <w:calcOnExit w:val="0"/>
                  <w:textInput/>
                </w:ffData>
              </w:fldChar>
            </w:r>
            <w:bookmarkStart w:id="11" w:name="FBAFD"/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11"/>
          </w:p>
        </w:tc>
      </w:tr>
      <w:tr w:rsidR="004B2884" w:rsidRPr="006167CF" w14:paraId="0468D1C8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448F5548" w14:textId="77777777" w:rsidR="004B2884" w:rsidRPr="006167CF" w:rsidRDefault="00514A19" w:rsidP="008852B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Telefoon</w:t>
            </w:r>
            <w:r w:rsidR="004B2884" w:rsidRPr="006167CF">
              <w:rPr>
                <w:color w:val="000000"/>
                <w:sz w:val="18"/>
                <w:szCs w:val="18"/>
              </w:rPr>
              <w:t>:</w:t>
            </w:r>
          </w:p>
        </w:tc>
        <w:bookmarkStart w:id="12" w:name="FBTEL"/>
        <w:tc>
          <w:tcPr>
            <w:tcW w:w="6125" w:type="dxa"/>
          </w:tcPr>
          <w:p w14:paraId="49C7788F" w14:textId="77777777" w:rsidR="004B2884" w:rsidRPr="006167CF" w:rsidRDefault="004B2884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FBTEL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12"/>
          </w:p>
        </w:tc>
      </w:tr>
    </w:tbl>
    <w:p w14:paraId="4444923D" w14:textId="77777777" w:rsidR="002B7F4D" w:rsidRPr="006167CF" w:rsidRDefault="002B7F4D">
      <w:pPr>
        <w:rPr>
          <w:color w:val="000000"/>
          <w:sz w:val="18"/>
          <w:szCs w:val="18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2"/>
        <w:gridCol w:w="6125"/>
      </w:tblGrid>
      <w:tr w:rsidR="00C86BCC" w:rsidRPr="006167CF" w14:paraId="5DCED4A0" w14:textId="77777777" w:rsidTr="00C86BC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15AB0AED" w14:textId="77777777" w:rsidR="00C86BCC" w:rsidRPr="006167CF" w:rsidRDefault="00C86BCC" w:rsidP="00C86BCC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167CF">
              <w:rPr>
                <w:b/>
                <w:bCs/>
                <w:color w:val="000000"/>
                <w:sz w:val="18"/>
                <w:szCs w:val="18"/>
              </w:rPr>
              <w:t>Details Intake</w:t>
            </w:r>
          </w:p>
        </w:tc>
      </w:tr>
      <w:tr w:rsidR="00C86BCC" w:rsidRPr="006167CF" w14:paraId="23AEA617" w14:textId="77777777" w:rsidTr="00C86BC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62BFF69C" w14:textId="77777777" w:rsidR="00C86BCC" w:rsidRPr="006167CF" w:rsidRDefault="00C86BCC" w:rsidP="00514A19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Na</w:t>
            </w:r>
            <w:r w:rsidR="00514A19">
              <w:rPr>
                <w:color w:val="000000"/>
                <w:sz w:val="18"/>
                <w:szCs w:val="18"/>
              </w:rPr>
              <w:t>a</w:t>
            </w:r>
            <w:r w:rsidRPr="006167CF">
              <w:rPr>
                <w:color w:val="000000"/>
                <w:sz w:val="18"/>
                <w:szCs w:val="18"/>
              </w:rPr>
              <w:t>m Intaker:</w:t>
            </w:r>
          </w:p>
        </w:tc>
        <w:bookmarkStart w:id="13" w:name="IntakeName"/>
        <w:tc>
          <w:tcPr>
            <w:tcW w:w="6125" w:type="dxa"/>
          </w:tcPr>
          <w:p w14:paraId="79649B81" w14:textId="77777777" w:rsidR="00C86BCC" w:rsidRPr="006167CF" w:rsidRDefault="00C86BCC" w:rsidP="00C86B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IntakeName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E60B1E"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13"/>
          </w:p>
        </w:tc>
      </w:tr>
      <w:tr w:rsidR="00C86BCC" w:rsidRPr="006167CF" w14:paraId="34600157" w14:textId="77777777" w:rsidTr="00C86BC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7E268E81" w14:textId="77777777" w:rsidR="00C86BCC" w:rsidRPr="006167CF" w:rsidRDefault="00514A19" w:rsidP="00C86B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Telefoon</w:t>
            </w:r>
            <w:r w:rsidR="00C86BCC">
              <w:rPr>
                <w:color w:val="000000"/>
                <w:sz w:val="18"/>
                <w:szCs w:val="18"/>
              </w:rPr>
              <w:t>:</w:t>
            </w:r>
          </w:p>
        </w:tc>
        <w:bookmarkStart w:id="14" w:name="IntakePhone"/>
        <w:tc>
          <w:tcPr>
            <w:tcW w:w="6125" w:type="dxa"/>
          </w:tcPr>
          <w:p w14:paraId="2835D603" w14:textId="77777777" w:rsidR="00C86BCC" w:rsidRPr="006167CF" w:rsidRDefault="00C86BCC" w:rsidP="00C86B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IntakePhone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E60B1E"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 </w:t>
            </w:r>
            <w:r>
              <w:rPr>
                <w:noProof/>
                <w:color w:val="000000"/>
                <w:sz w:val="18"/>
                <w:szCs w:val="18"/>
              </w:rPr>
              <w:t> </w:t>
            </w:r>
            <w:r>
              <w:rPr>
                <w:noProof/>
                <w:color w:val="000000"/>
                <w:sz w:val="18"/>
                <w:szCs w:val="18"/>
              </w:rPr>
              <w:t> </w:t>
            </w:r>
            <w:r>
              <w:rPr>
                <w:noProof/>
                <w:color w:val="000000"/>
                <w:sz w:val="18"/>
                <w:szCs w:val="18"/>
              </w:rPr>
              <w:t> </w:t>
            </w:r>
            <w:r>
              <w:rPr>
                <w:noProof/>
                <w:color w:val="000000"/>
                <w:sz w:val="18"/>
                <w:szCs w:val="18"/>
              </w:rPr>
              <w:t> 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14"/>
          </w:p>
        </w:tc>
      </w:tr>
      <w:tr w:rsidR="00C86BCC" w:rsidRPr="006167CF" w14:paraId="6899484B" w14:textId="77777777" w:rsidTr="00C86BC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62202EAF" w14:textId="77777777" w:rsidR="00C86BCC" w:rsidRPr="006167CF" w:rsidRDefault="00514A19" w:rsidP="00C86B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Mobiel nummer</w:t>
            </w:r>
            <w:r w:rsidR="00C86BCC" w:rsidRPr="006167CF">
              <w:rPr>
                <w:color w:val="000000"/>
                <w:sz w:val="18"/>
                <w:szCs w:val="18"/>
              </w:rPr>
              <w:t>:</w:t>
            </w:r>
          </w:p>
        </w:tc>
        <w:bookmarkStart w:id="15" w:name="intakeMobile"/>
        <w:tc>
          <w:tcPr>
            <w:tcW w:w="6125" w:type="dxa"/>
          </w:tcPr>
          <w:p w14:paraId="07ABE5BD" w14:textId="77777777" w:rsidR="00C86BCC" w:rsidRPr="006167CF" w:rsidRDefault="00C86BCC" w:rsidP="00C86B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intakeMobile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E60B1E"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15"/>
          </w:p>
        </w:tc>
      </w:tr>
      <w:tr w:rsidR="00C86BCC" w:rsidRPr="006167CF" w14:paraId="1D5B65B8" w14:textId="77777777" w:rsidTr="00C86BC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5B774DC5" w14:textId="77777777" w:rsidR="00C86BCC" w:rsidRDefault="00C86BCC" w:rsidP="00C86B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eMail:</w:t>
            </w:r>
          </w:p>
        </w:tc>
        <w:bookmarkStart w:id="16" w:name="IntakeEmail"/>
        <w:tc>
          <w:tcPr>
            <w:tcW w:w="6125" w:type="dxa"/>
          </w:tcPr>
          <w:p w14:paraId="0AEF6752" w14:textId="77777777" w:rsidR="00C86BCC" w:rsidRDefault="00C86BCC" w:rsidP="00C86BC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IntakeEmail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E60B1E"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16"/>
          </w:p>
        </w:tc>
      </w:tr>
      <w:tr w:rsidR="00C86BCC" w:rsidRPr="006167CF" w14:paraId="0254BE0A" w14:textId="77777777" w:rsidTr="00C86BC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565A0EC5" w14:textId="77777777" w:rsidR="00C86BCC" w:rsidRPr="006167CF" w:rsidRDefault="00C86BCC" w:rsidP="00514A19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Dat</w:t>
            </w:r>
            <w:r w:rsidR="00514A19">
              <w:rPr>
                <w:color w:val="000000"/>
                <w:sz w:val="18"/>
                <w:szCs w:val="18"/>
              </w:rPr>
              <w:t>um</w:t>
            </w:r>
            <w:r w:rsidRPr="006167CF">
              <w:rPr>
                <w:color w:val="000000"/>
                <w:sz w:val="18"/>
                <w:szCs w:val="18"/>
              </w:rPr>
              <w:t xml:space="preserve"> intake:</w:t>
            </w:r>
          </w:p>
        </w:tc>
        <w:bookmarkStart w:id="17" w:name="IntakeDate"/>
        <w:tc>
          <w:tcPr>
            <w:tcW w:w="6125" w:type="dxa"/>
          </w:tcPr>
          <w:p w14:paraId="57F58DFB" w14:textId="77777777" w:rsidR="00C86BCC" w:rsidRPr="006167CF" w:rsidRDefault="00C86BCC" w:rsidP="00C86BCC">
            <w:pPr>
              <w:rPr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IntakeDate"/>
                  <w:enabled/>
                  <w:calcOnExit w:val="0"/>
                  <w:textInput>
                    <w:type w:val="date"/>
                    <w:format w:val="d MMMM yyyy"/>
                  </w:textInput>
                </w:ffData>
              </w:fldChar>
            </w:r>
            <w:r>
              <w:rPr>
                <w:iCs/>
                <w:color w:val="000000"/>
                <w:sz w:val="18"/>
                <w:szCs w:val="18"/>
              </w:rPr>
              <w:instrText xml:space="preserve"> FORMTEXT </w:instrText>
            </w:r>
            <w:r w:rsidRPr="00E60B1E">
              <w:rPr>
                <w:iCs/>
                <w:color w:val="000000"/>
                <w:sz w:val="18"/>
                <w:szCs w:val="18"/>
              </w:rPr>
            </w:r>
            <w:r>
              <w:rPr>
                <w:iCs/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iCs/>
                <w:color w:val="000000"/>
                <w:sz w:val="18"/>
                <w:szCs w:val="18"/>
              </w:rPr>
              <w:t> </w:t>
            </w:r>
            <w:r w:rsidR="00442173">
              <w:rPr>
                <w:iCs/>
                <w:color w:val="000000"/>
                <w:sz w:val="18"/>
                <w:szCs w:val="18"/>
              </w:rPr>
              <w:t> </w:t>
            </w:r>
            <w:r w:rsidR="00442173">
              <w:rPr>
                <w:iCs/>
                <w:color w:val="000000"/>
                <w:sz w:val="18"/>
                <w:szCs w:val="18"/>
              </w:rPr>
              <w:t> </w:t>
            </w:r>
            <w:r w:rsidR="00442173">
              <w:rPr>
                <w:iCs/>
                <w:color w:val="000000"/>
                <w:sz w:val="18"/>
                <w:szCs w:val="18"/>
              </w:rPr>
              <w:t> </w:t>
            </w:r>
            <w:r w:rsidR="00442173">
              <w:rPr>
                <w:iCs/>
                <w:color w:val="000000"/>
                <w:sz w:val="18"/>
                <w:szCs w:val="18"/>
              </w:rPr>
              <w:t> </w:t>
            </w:r>
            <w:r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17"/>
          </w:p>
        </w:tc>
      </w:tr>
      <w:tr w:rsidR="00C86BCC" w:rsidRPr="006167CF" w14:paraId="510A08A1" w14:textId="77777777" w:rsidTr="00C86BC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080B2FAC" w14:textId="77777777" w:rsidR="00C86BCC" w:rsidRPr="006167CF" w:rsidRDefault="00C86BCC" w:rsidP="00514A19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Intake versi</w:t>
            </w:r>
            <w:r w:rsidR="00514A19">
              <w:rPr>
                <w:color w:val="000000"/>
                <w:sz w:val="18"/>
                <w:szCs w:val="18"/>
              </w:rPr>
              <w:t>e</w:t>
            </w:r>
            <w:r w:rsidRPr="006167CF">
              <w:rPr>
                <w:color w:val="000000"/>
                <w:sz w:val="18"/>
                <w:szCs w:val="18"/>
              </w:rPr>
              <w:t xml:space="preserve">: </w:t>
            </w:r>
          </w:p>
        </w:tc>
        <w:bookmarkStart w:id="18" w:name="IntakeVersion"/>
        <w:tc>
          <w:tcPr>
            <w:tcW w:w="6125" w:type="dxa"/>
          </w:tcPr>
          <w:p w14:paraId="30308924" w14:textId="77777777" w:rsidR="00C86BCC" w:rsidRPr="006167CF" w:rsidRDefault="00C86BCC" w:rsidP="00514A19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IntakeVersion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E60B1E"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CB48E5">
              <w:rPr>
                <w:rFonts w:ascii="Cambria Math" w:hAnsi="Cambria Math" w:cs="Cambria Math"/>
                <w:noProof/>
                <w:color w:val="000000"/>
                <w:sz w:val="18"/>
                <w:szCs w:val="18"/>
              </w:rPr>
              <w:t>1.0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18"/>
            <w:r w:rsidRPr="006167CF">
              <w:rPr>
                <w:color w:val="000000"/>
                <w:sz w:val="18"/>
                <w:szCs w:val="18"/>
                <w:lang w:val="en-GB"/>
              </w:rPr>
              <w:t xml:space="preserve"> (Forma</w:t>
            </w:r>
            <w:r w:rsidR="00514A19">
              <w:rPr>
                <w:color w:val="000000"/>
                <w:sz w:val="18"/>
                <w:szCs w:val="18"/>
                <w:lang w:val="en-GB"/>
              </w:rPr>
              <w:t>a</w:t>
            </w:r>
            <w:r w:rsidRPr="006167CF">
              <w:rPr>
                <w:color w:val="000000"/>
                <w:sz w:val="18"/>
                <w:szCs w:val="18"/>
                <w:lang w:val="en-GB"/>
              </w:rPr>
              <w:t xml:space="preserve">t: </w:t>
            </w:r>
            <w:r w:rsidR="00514A19">
              <w:rPr>
                <w:color w:val="000000"/>
                <w:sz w:val="18"/>
                <w:szCs w:val="18"/>
                <w:lang w:val="en-GB"/>
              </w:rPr>
              <w:t>volgens intake</w:t>
            </w:r>
            <w:r w:rsidRPr="006167CF">
              <w:rPr>
                <w:color w:val="000000"/>
                <w:sz w:val="18"/>
                <w:szCs w:val="18"/>
                <w:lang w:val="en-GB"/>
              </w:rPr>
              <w:t>)</w:t>
            </w:r>
          </w:p>
        </w:tc>
      </w:tr>
    </w:tbl>
    <w:p w14:paraId="08F9DBED" w14:textId="77777777" w:rsidR="00A05208" w:rsidRDefault="00A05208">
      <w:pPr>
        <w:rPr>
          <w:color w:val="000000"/>
          <w:sz w:val="18"/>
          <w:szCs w:val="18"/>
          <w:lang w:val="en-GB"/>
        </w:rPr>
      </w:pPr>
    </w:p>
    <w:p w14:paraId="7476BD34" w14:textId="77777777" w:rsidR="00E17EC5" w:rsidRDefault="00E17EC5">
      <w:pPr>
        <w:rPr>
          <w:color w:val="000000"/>
          <w:sz w:val="18"/>
          <w:szCs w:val="18"/>
          <w:lang w:val="en-GB"/>
        </w:rPr>
      </w:pPr>
    </w:p>
    <w:p w14:paraId="0A45773E" w14:textId="77777777" w:rsidR="00E17EC5" w:rsidRDefault="00E17EC5">
      <w:pPr>
        <w:rPr>
          <w:color w:val="000000"/>
          <w:sz w:val="18"/>
          <w:szCs w:val="18"/>
          <w:lang w:val="en-GB"/>
        </w:rPr>
      </w:pPr>
    </w:p>
    <w:p w14:paraId="25FC4909" w14:textId="77777777" w:rsidR="00E17EC5" w:rsidRDefault="00E17EC5">
      <w:pPr>
        <w:rPr>
          <w:color w:val="000000"/>
          <w:sz w:val="18"/>
          <w:szCs w:val="18"/>
          <w:lang w:val="en-GB"/>
        </w:rPr>
        <w:sectPr w:rsidR="00E17E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418" w:bottom="1418" w:left="1701" w:header="720" w:footer="720" w:gutter="0"/>
          <w:cols w:space="720"/>
        </w:sectPr>
      </w:pPr>
    </w:p>
    <w:p w14:paraId="5A8AAAFF" w14:textId="77777777" w:rsidR="00E17EC5" w:rsidRDefault="00E17EC5">
      <w:pPr>
        <w:rPr>
          <w:color w:val="000000"/>
          <w:sz w:val="18"/>
          <w:szCs w:val="18"/>
          <w:lang w:val="en-GB"/>
        </w:rPr>
      </w:pP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2977"/>
        <w:gridCol w:w="5529"/>
      </w:tblGrid>
      <w:tr w:rsidR="00514A19" w:rsidRPr="006167CF" w14:paraId="48A1E0AA" w14:textId="77777777">
        <w:tc>
          <w:tcPr>
            <w:tcW w:w="2977" w:type="dxa"/>
            <w:shd w:val="clear" w:color="auto" w:fill="E6E6E6"/>
          </w:tcPr>
          <w:p w14:paraId="14CED27B" w14:textId="77777777" w:rsidR="00514A19" w:rsidRPr="00514A19" w:rsidRDefault="00514A19" w:rsidP="00514A19">
            <w:pPr>
              <w:rPr>
                <w:b/>
                <w:i/>
              </w:rPr>
            </w:pPr>
            <w:r w:rsidRPr="00514A19">
              <w:rPr>
                <w:b/>
                <w:i/>
              </w:rPr>
              <w:t>Ingevuld door:</w:t>
            </w:r>
          </w:p>
        </w:tc>
        <w:tc>
          <w:tcPr>
            <w:tcW w:w="5529" w:type="dxa"/>
            <w:shd w:val="clear" w:color="auto" w:fill="E6E6E6"/>
          </w:tcPr>
          <w:p w14:paraId="5D6D63FE" w14:textId="77777777" w:rsidR="00514A19" w:rsidRPr="006167CF" w:rsidRDefault="00514A19">
            <w:pPr>
              <w:rPr>
                <w:i/>
                <w:color w:val="000000"/>
                <w:sz w:val="18"/>
                <w:szCs w:val="18"/>
                <w:lang w:val="en-GB"/>
              </w:rPr>
            </w:pPr>
            <w:r w:rsidRPr="006167CF">
              <w:rPr>
                <w:color w:val="000000"/>
                <w:sz w:val="18"/>
                <w:szCs w:val="18"/>
                <w:lang w:val="en-GB"/>
              </w:rPr>
              <w:t>Packager</w:t>
            </w:r>
          </w:p>
        </w:tc>
      </w:tr>
      <w:tr w:rsidR="00514A19" w:rsidRPr="006167CF" w14:paraId="0C5267F4" w14:textId="77777777">
        <w:tc>
          <w:tcPr>
            <w:tcW w:w="2977" w:type="dxa"/>
            <w:shd w:val="clear" w:color="auto" w:fill="E6E6E6"/>
          </w:tcPr>
          <w:p w14:paraId="0534A7FD" w14:textId="77777777" w:rsidR="00514A19" w:rsidRPr="00514A19" w:rsidRDefault="00514A19" w:rsidP="00514A19">
            <w:pPr>
              <w:rPr>
                <w:b/>
                <w:i/>
              </w:rPr>
            </w:pPr>
            <w:r w:rsidRPr="00514A19">
              <w:rPr>
                <w:b/>
                <w:i/>
              </w:rPr>
              <w:t>Moment van invullen</w:t>
            </w:r>
          </w:p>
        </w:tc>
        <w:tc>
          <w:tcPr>
            <w:tcW w:w="5529" w:type="dxa"/>
            <w:shd w:val="clear" w:color="auto" w:fill="E6E6E6"/>
          </w:tcPr>
          <w:p w14:paraId="501D3A4C" w14:textId="77777777" w:rsidR="00514A19" w:rsidRPr="006167CF" w:rsidRDefault="00514A19">
            <w:pPr>
              <w:rPr>
                <w:i/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Na/Tijdens bouwfase</w:t>
            </w:r>
            <w:r w:rsidRPr="006167CF">
              <w:rPr>
                <w:color w:val="000000"/>
                <w:sz w:val="18"/>
                <w:szCs w:val="18"/>
                <w:lang w:val="en-GB"/>
              </w:rPr>
              <w:t xml:space="preserve"> package</w:t>
            </w:r>
          </w:p>
        </w:tc>
      </w:tr>
      <w:tr w:rsidR="00514A19" w:rsidRPr="006167CF" w14:paraId="781E1326" w14:textId="77777777">
        <w:tc>
          <w:tcPr>
            <w:tcW w:w="2977" w:type="dxa"/>
            <w:shd w:val="clear" w:color="auto" w:fill="E6E6E6"/>
          </w:tcPr>
          <w:p w14:paraId="506AB629" w14:textId="77777777" w:rsidR="00514A19" w:rsidRPr="00514A19" w:rsidRDefault="00514A19" w:rsidP="00514A19">
            <w:pPr>
              <w:rPr>
                <w:b/>
                <w:i/>
              </w:rPr>
            </w:pPr>
            <w:r w:rsidRPr="00514A19">
              <w:rPr>
                <w:b/>
                <w:i/>
              </w:rPr>
              <w:t>Acties na invullen</w:t>
            </w:r>
          </w:p>
        </w:tc>
        <w:tc>
          <w:tcPr>
            <w:tcW w:w="5529" w:type="dxa"/>
            <w:shd w:val="clear" w:color="auto" w:fill="E6E6E6"/>
          </w:tcPr>
          <w:p w14:paraId="28DB176A" w14:textId="77777777" w:rsidR="00514A19" w:rsidRPr="006167CF" w:rsidRDefault="00514A19">
            <w:pPr>
              <w:rPr>
                <w:i/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  <w:lang w:val="en-GB"/>
              </w:rPr>
              <w:t>St</w:t>
            </w:r>
            <w:r w:rsidRPr="006167CF">
              <w:rPr>
                <w:color w:val="000000"/>
                <w:sz w:val="18"/>
                <w:szCs w:val="18"/>
              </w:rPr>
              <w:t>art Quality Assurance</w:t>
            </w:r>
          </w:p>
        </w:tc>
      </w:tr>
    </w:tbl>
    <w:p w14:paraId="34D18A3F" w14:textId="77777777" w:rsidR="002B7F4D" w:rsidRPr="006167CF" w:rsidRDefault="002B7F4D">
      <w:pPr>
        <w:tabs>
          <w:tab w:val="left" w:pos="2790"/>
        </w:tabs>
        <w:rPr>
          <w:iCs/>
          <w:color w:val="000000"/>
          <w:sz w:val="18"/>
          <w:szCs w:val="18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943"/>
        <w:gridCol w:w="5984"/>
      </w:tblGrid>
      <w:tr w:rsidR="002B7F4D" w:rsidRPr="006167CF" w14:paraId="62B06CB9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65B16D06" w14:textId="77777777" w:rsidR="002B7F4D" w:rsidRPr="006167CF" w:rsidRDefault="00514A19" w:rsidP="00514A19">
            <w:pPr>
              <w:rPr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fr-FR"/>
              </w:rPr>
              <w:t>Algemene</w:t>
            </w:r>
            <w:r w:rsidR="007A6C8C" w:rsidRPr="006167CF">
              <w:rPr>
                <w:b/>
                <w:bCs/>
                <w:color w:val="000000"/>
                <w:sz w:val="18"/>
                <w:szCs w:val="18"/>
              </w:rPr>
              <w:t xml:space="preserve"> Details</w:t>
            </w:r>
          </w:p>
        </w:tc>
      </w:tr>
      <w:tr w:rsidR="002B7F4D" w:rsidRPr="006167CF" w14:paraId="07B04607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2547E47A" w14:textId="77777777" w:rsidR="002B7F4D" w:rsidRPr="006167CF" w:rsidRDefault="004A7B1E">
            <w:pPr>
              <w:rPr>
                <w:color w:val="000000"/>
                <w:sz w:val="18"/>
                <w:szCs w:val="18"/>
                <w:lang w:val="fr-FR"/>
              </w:rPr>
            </w:pPr>
            <w:proofErr w:type="gramStart"/>
            <w:r w:rsidRPr="006167CF">
              <w:rPr>
                <w:color w:val="000000"/>
                <w:sz w:val="18"/>
                <w:szCs w:val="18"/>
                <w:lang w:val="fr-FR"/>
              </w:rPr>
              <w:t>Packager</w:t>
            </w:r>
            <w:r w:rsidR="002B7F4D" w:rsidRPr="006167CF">
              <w:rPr>
                <w:color w:val="000000"/>
                <w:sz w:val="18"/>
                <w:szCs w:val="18"/>
              </w:rPr>
              <w:t>:</w:t>
            </w:r>
            <w:proofErr w:type="gramEnd"/>
          </w:p>
        </w:tc>
        <w:bookmarkStart w:id="19" w:name="PSCRIPTER"/>
        <w:tc>
          <w:tcPr>
            <w:tcW w:w="5984" w:type="dxa"/>
          </w:tcPr>
          <w:p w14:paraId="5214EC0B" w14:textId="77777777" w:rsidR="002B7F4D" w:rsidRPr="006167CF" w:rsidRDefault="002B7F4D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PSCRIPTER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19"/>
          </w:p>
        </w:tc>
      </w:tr>
      <w:tr w:rsidR="002B7F4D" w:rsidRPr="006167CF" w14:paraId="454A325B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107B40D4" w14:textId="77777777" w:rsidR="002B7F4D" w:rsidRPr="006167CF" w:rsidRDefault="00E2145D">
            <w:pPr>
              <w:rPr>
                <w:color w:val="000000"/>
                <w:sz w:val="18"/>
                <w:szCs w:val="18"/>
                <w:lang w:val="fr-FR"/>
              </w:rPr>
            </w:pPr>
            <w:proofErr w:type="gramStart"/>
            <w:r>
              <w:rPr>
                <w:color w:val="000000"/>
                <w:sz w:val="18"/>
                <w:szCs w:val="18"/>
                <w:lang w:val="fr-FR"/>
              </w:rPr>
              <w:t>Email:</w:t>
            </w:r>
            <w:proofErr w:type="gramEnd"/>
          </w:p>
        </w:tc>
        <w:bookmarkStart w:id="20" w:name="PSCRIPTTEL"/>
        <w:tc>
          <w:tcPr>
            <w:tcW w:w="5984" w:type="dxa"/>
          </w:tcPr>
          <w:p w14:paraId="6372C707" w14:textId="77777777" w:rsidR="002B7F4D" w:rsidRPr="006167CF" w:rsidRDefault="002B7F4D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PSCRIPTTEL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20"/>
          </w:p>
        </w:tc>
      </w:tr>
    </w:tbl>
    <w:p w14:paraId="4A7AAC98" w14:textId="77777777" w:rsidR="002B7F4D" w:rsidRPr="006167CF" w:rsidRDefault="002B7F4D">
      <w:pPr>
        <w:rPr>
          <w:color w:val="000000"/>
          <w:sz w:val="18"/>
          <w:szCs w:val="18"/>
          <w:lang w:val="fr-FR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943"/>
        <w:gridCol w:w="5984"/>
      </w:tblGrid>
      <w:tr w:rsidR="00514A19" w:rsidRPr="006167CF" w14:paraId="1DDAD527" w14:textId="77777777" w:rsidTr="00514A19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C0D65" w14:textId="77777777" w:rsidR="00514A19" w:rsidRPr="006167CF" w:rsidRDefault="00514A19" w:rsidP="00514A19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167CF">
              <w:rPr>
                <w:b/>
                <w:bCs/>
                <w:color w:val="000000"/>
                <w:sz w:val="18"/>
                <w:szCs w:val="18"/>
              </w:rPr>
              <w:t>Pre-check</w:t>
            </w:r>
          </w:p>
        </w:tc>
      </w:tr>
      <w:tr w:rsidR="00514A19" w:rsidRPr="006167CF" w14:paraId="6FF188DB" w14:textId="77777777" w:rsidTr="00514A1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6F2FFD80" w14:textId="77777777" w:rsidR="00514A19" w:rsidRPr="006167CF" w:rsidRDefault="00514A19" w:rsidP="00514A19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Applicati</w:t>
            </w:r>
            <w:r>
              <w:rPr>
                <w:color w:val="000000"/>
                <w:sz w:val="18"/>
                <w:szCs w:val="18"/>
              </w:rPr>
              <w:t>e afhankelijkheden</w:t>
            </w:r>
            <w:r w:rsidRPr="006167CF">
              <w:rPr>
                <w:color w:val="000000"/>
                <w:sz w:val="18"/>
                <w:szCs w:val="18"/>
              </w:rPr>
              <w:t>:</w:t>
            </w:r>
          </w:p>
          <w:p w14:paraId="1F1D0A84" w14:textId="77777777" w:rsidR="00514A19" w:rsidRPr="006167CF" w:rsidRDefault="00514A19" w:rsidP="00514A19">
            <w:pPr>
              <w:rPr>
                <w:color w:val="000000"/>
                <w:sz w:val="18"/>
                <w:szCs w:val="18"/>
              </w:rPr>
            </w:pPr>
          </w:p>
          <w:p w14:paraId="38293CE6" w14:textId="77777777" w:rsidR="00514A19" w:rsidRPr="006167CF" w:rsidRDefault="00514A19" w:rsidP="00514A1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14:paraId="21122051" w14:textId="77777777" w:rsidR="00514A19" w:rsidRPr="00514A19" w:rsidRDefault="00514A19" w:rsidP="00514A19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4A19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79061F" w:rsidRPr="006167CF">
              <w:rPr>
                <w:iCs/>
                <w:color w:val="000000"/>
                <w:sz w:val="18"/>
                <w:szCs w:val="18"/>
              </w:rPr>
            </w:r>
            <w:r w:rsidRPr="006167CF">
              <w:rPr>
                <w:iCs/>
                <w:color w:val="000000"/>
                <w:sz w:val="18"/>
                <w:szCs w:val="18"/>
              </w:rPr>
              <w:fldChar w:fldCharType="end"/>
            </w:r>
            <w:r w:rsidRPr="00514A19">
              <w:rPr>
                <w:iCs/>
                <w:color w:val="000000"/>
                <w:sz w:val="18"/>
                <w:szCs w:val="18"/>
                <w:lang w:val="nl-NL"/>
              </w:rPr>
              <w:t xml:space="preserve"> Geen afhankelijkheden.</w:t>
            </w:r>
          </w:p>
          <w:p w14:paraId="4F6E9852" w14:textId="77777777" w:rsidR="00514A19" w:rsidRPr="00514A19" w:rsidRDefault="00514A19" w:rsidP="00514A19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Selectievakje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4A19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Pr="00C01AAE">
              <w:rPr>
                <w:iCs/>
                <w:color w:val="000000"/>
                <w:sz w:val="18"/>
                <w:szCs w:val="18"/>
              </w:rPr>
            </w:r>
            <w:r w:rsidRPr="006167CF">
              <w:rPr>
                <w:iCs/>
                <w:color w:val="000000"/>
                <w:sz w:val="18"/>
                <w:szCs w:val="18"/>
              </w:rPr>
              <w:fldChar w:fldCharType="end"/>
            </w:r>
            <w:r w:rsidRPr="00514A19">
              <w:rPr>
                <w:iCs/>
                <w:color w:val="000000"/>
                <w:sz w:val="18"/>
                <w:szCs w:val="18"/>
                <w:lang w:val="nl-NL"/>
              </w:rPr>
              <w:t xml:space="preserve"> Ja, onderdeel van de basislaag.</w:t>
            </w:r>
          </w:p>
          <w:p w14:paraId="60D653E9" w14:textId="77777777" w:rsidR="00514A19" w:rsidRPr="00514A19" w:rsidRDefault="00514A19" w:rsidP="00514A19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Selectievakje3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4A19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9445CC" w:rsidRPr="006167CF">
              <w:rPr>
                <w:iCs/>
                <w:color w:val="000000"/>
                <w:sz w:val="18"/>
                <w:szCs w:val="18"/>
              </w:rPr>
            </w:r>
            <w:r w:rsidRPr="006167CF">
              <w:rPr>
                <w:iCs/>
                <w:color w:val="000000"/>
                <w:sz w:val="18"/>
                <w:szCs w:val="18"/>
              </w:rPr>
              <w:fldChar w:fldCharType="end"/>
            </w:r>
            <w:r w:rsidRPr="00514A19">
              <w:rPr>
                <w:iCs/>
                <w:color w:val="000000"/>
                <w:sz w:val="18"/>
                <w:szCs w:val="18"/>
                <w:lang w:val="nl-NL"/>
              </w:rPr>
              <w:t xml:space="preserve"> Ja, de applicatie heeft volgende afhankelijkheden:</w:t>
            </w:r>
          </w:p>
          <w:p w14:paraId="195DEE7C" w14:textId="77777777" w:rsidR="00514A19" w:rsidRPr="00CD5004" w:rsidRDefault="00514A19" w:rsidP="00514A19">
            <w:pPr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CD5004">
              <w:rPr>
                <w:iCs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iCs/>
                <w:color w:val="000000"/>
                <w:sz w:val="18"/>
                <w:szCs w:val="18"/>
              </w:rPr>
            </w:r>
            <w:r>
              <w:rPr>
                <w:iCs/>
                <w:color w:val="000000"/>
                <w:sz w:val="18"/>
                <w:szCs w:val="18"/>
              </w:rPr>
              <w:fldChar w:fldCharType="separate"/>
            </w:r>
            <w:r>
              <w:rPr>
                <w:iCs/>
                <w:noProof/>
                <w:color w:val="000000"/>
                <w:sz w:val="18"/>
                <w:szCs w:val="18"/>
              </w:rPr>
              <w:t> </w:t>
            </w:r>
            <w:r>
              <w:rPr>
                <w:iCs/>
                <w:noProof/>
                <w:color w:val="000000"/>
                <w:sz w:val="18"/>
                <w:szCs w:val="18"/>
              </w:rPr>
              <w:t> </w:t>
            </w:r>
            <w:r>
              <w:rPr>
                <w:iCs/>
                <w:noProof/>
                <w:color w:val="000000"/>
                <w:sz w:val="18"/>
                <w:szCs w:val="18"/>
              </w:rPr>
              <w:t> </w:t>
            </w:r>
            <w:r>
              <w:rPr>
                <w:iCs/>
                <w:noProof/>
                <w:color w:val="000000"/>
                <w:sz w:val="18"/>
                <w:szCs w:val="18"/>
              </w:rPr>
              <w:t> </w:t>
            </w:r>
            <w:r>
              <w:rPr>
                <w:iCs/>
                <w:noProof/>
                <w:color w:val="000000"/>
                <w:sz w:val="18"/>
                <w:szCs w:val="18"/>
              </w:rPr>
              <w:t> </w:t>
            </w:r>
            <w:r>
              <w:rPr>
                <w:iCs/>
                <w:color w:val="000000"/>
                <w:sz w:val="18"/>
                <w:szCs w:val="18"/>
              </w:rPr>
              <w:fldChar w:fldCharType="end"/>
            </w:r>
          </w:p>
          <w:p w14:paraId="4392C08C" w14:textId="77777777" w:rsidR="00514A19" w:rsidRPr="006167CF" w:rsidRDefault="00514A19" w:rsidP="00514A19">
            <w:pPr>
              <w:rPr>
                <w:iCs/>
                <w:color w:val="000000"/>
                <w:sz w:val="18"/>
                <w:szCs w:val="18"/>
              </w:rPr>
            </w:pPr>
          </w:p>
        </w:tc>
      </w:tr>
      <w:tr w:rsidR="00514A19" w:rsidRPr="00514A19" w14:paraId="0D972BAF" w14:textId="77777777" w:rsidTr="00514A1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201C3D23" w14:textId="77777777" w:rsidR="00514A19" w:rsidRPr="006167CF" w:rsidRDefault="00514A19" w:rsidP="00514A19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Handmatige installatie</w:t>
            </w:r>
            <w:r w:rsidRPr="006167CF">
              <w:rPr>
                <w:color w:val="000000"/>
                <w:sz w:val="18"/>
                <w:szCs w:val="18"/>
                <w:lang w:val="en-GB"/>
              </w:rPr>
              <w:t>:</w:t>
            </w:r>
          </w:p>
          <w:p w14:paraId="766219B0" w14:textId="77777777" w:rsidR="00514A19" w:rsidRPr="006167CF" w:rsidRDefault="00514A19" w:rsidP="00514A19">
            <w:pPr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14:paraId="2C807B10" w14:textId="77777777" w:rsidR="00514A19" w:rsidRPr="00514A19" w:rsidRDefault="00514A19" w:rsidP="00514A19">
            <w:pPr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4A19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Pr="00C01AAE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r w:rsidRPr="00514A19">
              <w:rPr>
                <w:color w:val="000000"/>
                <w:sz w:val="18"/>
                <w:szCs w:val="18"/>
                <w:lang w:val="nl-NL"/>
              </w:rPr>
              <w:t xml:space="preserve"> Installatie is succesvol.</w:t>
            </w:r>
          </w:p>
          <w:p w14:paraId="57FDCDAF" w14:textId="77777777" w:rsidR="00514A19" w:rsidRPr="00514A19" w:rsidRDefault="00514A19" w:rsidP="00514A19">
            <w:pPr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Selectievakje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A19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r w:rsidRPr="00514A19">
              <w:rPr>
                <w:color w:val="000000"/>
                <w:sz w:val="18"/>
                <w:szCs w:val="18"/>
                <w:lang w:val="nl-NL"/>
              </w:rPr>
              <w:t xml:space="preserve"> De volgende problemen zijn gevonden:</w:t>
            </w:r>
          </w:p>
          <w:p w14:paraId="3EC8873E" w14:textId="77777777" w:rsidR="00514A19" w:rsidRPr="006167CF" w:rsidRDefault="00514A19" w:rsidP="00514A19">
            <w:pPr>
              <w:rPr>
                <w:color w:val="000000"/>
                <w:sz w:val="18"/>
                <w:szCs w:val="18"/>
              </w:rPr>
            </w:pPr>
            <w:r w:rsidRPr="00514A19">
              <w:rPr>
                <w:color w:val="000000"/>
                <w:sz w:val="18"/>
                <w:szCs w:val="18"/>
                <w:lang w:val="nl-NL"/>
              </w:rPr>
              <w:t xml:space="preserve">    </w:t>
            </w: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</w:p>
          <w:p w14:paraId="2DF9391B" w14:textId="77777777" w:rsidR="00514A19" w:rsidRPr="006167CF" w:rsidRDefault="00514A19" w:rsidP="00514A19">
            <w:pPr>
              <w:rPr>
                <w:color w:val="000000"/>
              </w:rPr>
            </w:pPr>
          </w:p>
          <w:p w14:paraId="4D1083A5" w14:textId="77777777" w:rsidR="00514A19" w:rsidRPr="00514A19" w:rsidRDefault="00514A19" w:rsidP="00514A19">
            <w:pPr>
              <w:rPr>
                <w:color w:val="000000"/>
                <w:sz w:val="16"/>
                <w:szCs w:val="16"/>
                <w:lang w:val="nl-NL"/>
              </w:rPr>
            </w:pPr>
            <w:r w:rsidRPr="006167CF">
              <w:rPr>
                <w:color w:val="000000"/>
              </w:rPr>
              <w:sym w:font="Webdings" w:char="F069"/>
            </w:r>
            <w:r w:rsidRPr="00514A19">
              <w:rPr>
                <w:i/>
                <w:color w:val="000000"/>
                <w:sz w:val="16"/>
                <w:szCs w:val="16"/>
                <w:lang w:val="nl-NL"/>
              </w:rPr>
              <w:t xml:space="preserve"> Neem</w:t>
            </w:r>
            <w:r w:rsidR="001D795E">
              <w:rPr>
                <w:i/>
                <w:color w:val="000000"/>
                <w:sz w:val="16"/>
                <w:szCs w:val="16"/>
                <w:lang w:val="nl-NL"/>
              </w:rPr>
              <w:t xml:space="preserve"> </w:t>
            </w:r>
            <w:r w:rsidRPr="00514A19">
              <w:rPr>
                <w:i/>
                <w:color w:val="000000"/>
                <w:sz w:val="16"/>
                <w:szCs w:val="16"/>
                <w:lang w:val="nl-NL"/>
              </w:rPr>
              <w:t xml:space="preserve">bij afwijkingen contact op met de </w:t>
            </w:r>
            <w:proofErr w:type="gramStart"/>
            <w:r w:rsidRPr="00514A19">
              <w:rPr>
                <w:i/>
                <w:color w:val="000000"/>
                <w:sz w:val="16"/>
                <w:szCs w:val="16"/>
                <w:lang w:val="nl-NL"/>
              </w:rPr>
              <w:t>bouw coördinator</w:t>
            </w:r>
            <w:proofErr w:type="gramEnd"/>
            <w:r w:rsidRPr="00514A19">
              <w:rPr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</w:tr>
      <w:tr w:rsidR="00514A19" w:rsidRPr="00514A19" w14:paraId="0A7E74B1" w14:textId="77777777" w:rsidTr="00514A1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7B738AC6" w14:textId="77777777" w:rsidR="00514A19" w:rsidRPr="006167CF" w:rsidRDefault="00514A19" w:rsidP="00514A1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Testplan uit de intake</w:t>
            </w:r>
            <w:r w:rsidRPr="006167CF">
              <w:rPr>
                <w:color w:val="000000"/>
                <w:sz w:val="18"/>
                <w:szCs w:val="18"/>
              </w:rPr>
              <w:t>:</w:t>
            </w:r>
          </w:p>
          <w:p w14:paraId="1A9FC298" w14:textId="77777777" w:rsidR="00514A19" w:rsidRPr="006167CF" w:rsidRDefault="00514A19" w:rsidP="00514A1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14:paraId="7DF91403" w14:textId="77777777" w:rsidR="00514A19" w:rsidRPr="00514A19" w:rsidRDefault="00514A19" w:rsidP="00514A19">
            <w:pPr>
              <w:pStyle w:val="Normaal"/>
              <w:rPr>
                <w:color w:val="000000"/>
                <w:lang w:val="nl-NL"/>
              </w:rPr>
            </w:pPr>
            <w:r w:rsidRPr="006167CF">
              <w:rPr>
                <w:color w:val="000000"/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4A19">
              <w:rPr>
                <w:color w:val="000000"/>
                <w:lang w:val="nl-NL"/>
              </w:rPr>
              <w:instrText xml:space="preserve"> FORMCHECKBOX </w:instrText>
            </w:r>
            <w:r w:rsidRPr="00C01AAE">
              <w:rPr>
                <w:color w:val="000000"/>
                <w:lang w:val="en-GB"/>
              </w:rPr>
            </w:r>
            <w:r w:rsidRPr="006167CF">
              <w:rPr>
                <w:color w:val="000000"/>
                <w:lang w:val="en-GB"/>
              </w:rPr>
              <w:fldChar w:fldCharType="end"/>
            </w:r>
            <w:r w:rsidRPr="00514A19">
              <w:rPr>
                <w:color w:val="000000"/>
                <w:lang w:val="nl-NL"/>
              </w:rPr>
              <w:t xml:space="preserve"> Ja, test is OK.</w:t>
            </w:r>
          </w:p>
          <w:p w14:paraId="5781AC47" w14:textId="77777777" w:rsidR="00514A19" w:rsidRPr="00514A19" w:rsidRDefault="00514A19" w:rsidP="00514A19">
            <w:pPr>
              <w:pStyle w:val="Normaal"/>
              <w:rPr>
                <w:color w:val="000000"/>
                <w:lang w:val="nl-NL"/>
              </w:rPr>
            </w:pPr>
            <w:r w:rsidRPr="006167CF">
              <w:rPr>
                <w:color w:val="000000"/>
                <w:lang w:val="en-GB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A19">
              <w:rPr>
                <w:color w:val="000000"/>
                <w:lang w:val="nl-NL"/>
              </w:rPr>
              <w:instrText xml:space="preserve"> FORMCHECKBOX </w:instrText>
            </w:r>
            <w:r w:rsidRPr="006167CF">
              <w:rPr>
                <w:color w:val="000000"/>
                <w:lang w:val="en-GB"/>
              </w:rPr>
            </w:r>
            <w:r w:rsidRPr="006167CF">
              <w:rPr>
                <w:color w:val="000000"/>
                <w:lang w:val="en-GB"/>
              </w:rPr>
              <w:fldChar w:fldCharType="end"/>
            </w:r>
            <w:r w:rsidRPr="00514A19">
              <w:rPr>
                <w:color w:val="000000"/>
                <w:lang w:val="nl-NL"/>
              </w:rPr>
              <w:t xml:space="preserve"> Nee, test is niet OK, reden: </w:t>
            </w:r>
            <w:r w:rsidRPr="006167CF">
              <w:rPr>
                <w:color w:val="00000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514A19">
              <w:rPr>
                <w:color w:val="000000"/>
                <w:lang w:val="nl-NL"/>
              </w:rPr>
              <w:instrText xml:space="preserve"> FORMTEXT </w:instrText>
            </w:r>
            <w:r w:rsidRPr="006167CF">
              <w:rPr>
                <w:color w:val="000000"/>
                <w:lang w:val="en-GB"/>
              </w:rPr>
            </w:r>
            <w:r w:rsidRPr="006167CF">
              <w:rPr>
                <w:color w:val="000000"/>
                <w:lang w:val="en-GB"/>
              </w:rPr>
              <w:fldChar w:fldCharType="separate"/>
            </w:r>
            <w:r w:rsidRPr="006167CF">
              <w:rPr>
                <w:rFonts w:eastAsia="Arial Unicode MS" w:hAnsi="Arial Unicode MS" w:cs="Arial Unicode MS"/>
                <w:noProof/>
                <w:color w:val="000000"/>
                <w:lang w:val="en-GB"/>
              </w:rPr>
              <w:t> </w:t>
            </w:r>
            <w:r w:rsidRPr="006167CF">
              <w:rPr>
                <w:rFonts w:eastAsia="Arial Unicode MS" w:hAnsi="Arial Unicode MS" w:cs="Arial Unicode MS"/>
                <w:noProof/>
                <w:color w:val="000000"/>
                <w:lang w:val="en-GB"/>
              </w:rPr>
              <w:t> </w:t>
            </w:r>
            <w:r w:rsidRPr="006167CF">
              <w:rPr>
                <w:rFonts w:eastAsia="Arial Unicode MS" w:hAnsi="Arial Unicode MS" w:cs="Arial Unicode MS"/>
                <w:noProof/>
                <w:color w:val="000000"/>
                <w:lang w:val="en-GB"/>
              </w:rPr>
              <w:t> </w:t>
            </w:r>
            <w:r w:rsidRPr="006167CF">
              <w:rPr>
                <w:rFonts w:eastAsia="Arial Unicode MS" w:hAnsi="Arial Unicode MS" w:cs="Arial Unicode MS"/>
                <w:noProof/>
                <w:color w:val="000000"/>
                <w:lang w:val="en-GB"/>
              </w:rPr>
              <w:t> </w:t>
            </w:r>
            <w:r w:rsidRPr="006167CF">
              <w:rPr>
                <w:rFonts w:eastAsia="Arial Unicode MS" w:hAnsi="Arial Unicode MS" w:cs="Arial Unicode MS"/>
                <w:noProof/>
                <w:color w:val="000000"/>
                <w:lang w:val="en-GB"/>
              </w:rPr>
              <w:t> </w:t>
            </w:r>
            <w:r w:rsidRPr="006167CF">
              <w:rPr>
                <w:color w:val="000000"/>
                <w:lang w:val="en-GB"/>
              </w:rPr>
              <w:fldChar w:fldCharType="end"/>
            </w:r>
            <w:r w:rsidRPr="00514A19">
              <w:rPr>
                <w:color w:val="000000"/>
                <w:lang w:val="nl-NL"/>
              </w:rPr>
              <w:t xml:space="preserve"> (Zie </w:t>
            </w:r>
            <w:r w:rsidRPr="006167CF">
              <w:rPr>
                <w:color w:val="000000"/>
              </w:rPr>
              <w:sym w:font="Webdings" w:char="F069"/>
            </w:r>
            <w:r w:rsidRPr="00514A19">
              <w:rPr>
                <w:color w:val="000000"/>
                <w:lang w:val="nl-NL"/>
              </w:rPr>
              <w:t xml:space="preserve"> hieronder)  </w:t>
            </w:r>
          </w:p>
          <w:p w14:paraId="24BAFCEE" w14:textId="77777777" w:rsidR="00514A19" w:rsidRPr="00514A19" w:rsidRDefault="00514A19" w:rsidP="00514A19">
            <w:pPr>
              <w:pStyle w:val="Normaal"/>
              <w:rPr>
                <w:color w:val="000000"/>
                <w:lang w:val="nl-NL"/>
              </w:rPr>
            </w:pPr>
            <w:r w:rsidRPr="006167CF">
              <w:rPr>
                <w:color w:val="000000"/>
                <w:lang w:val="en-GB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A19">
              <w:rPr>
                <w:color w:val="000000"/>
                <w:lang w:val="nl-NL"/>
              </w:rPr>
              <w:instrText xml:space="preserve"> FORMCHECKBOX </w:instrText>
            </w:r>
            <w:r w:rsidRPr="006167CF">
              <w:rPr>
                <w:color w:val="000000"/>
                <w:lang w:val="en-GB"/>
              </w:rPr>
            </w:r>
            <w:r w:rsidRPr="006167CF">
              <w:rPr>
                <w:color w:val="000000"/>
                <w:lang w:val="en-GB"/>
              </w:rPr>
              <w:fldChar w:fldCharType="end"/>
            </w:r>
            <w:r w:rsidRPr="00514A19">
              <w:rPr>
                <w:color w:val="000000"/>
                <w:lang w:val="nl-NL"/>
              </w:rPr>
              <w:t xml:space="preserve"> Nee, alleen het starten van de snelkoppelingen is getest: </w:t>
            </w:r>
            <w:r w:rsidRPr="006167CF">
              <w:rPr>
                <w:color w:val="00000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&lt; Fill in this option when the customer's environment (license server, network connection etc.) is required for testing purposes. Proceed to build phase. &gt;&gt;"/>
                  </w:textInput>
                </w:ffData>
              </w:fldChar>
            </w:r>
            <w:r w:rsidRPr="00514A19">
              <w:rPr>
                <w:color w:val="000000"/>
                <w:lang w:val="nl-NL"/>
              </w:rPr>
              <w:instrText xml:space="preserve"> FORMTEXT </w:instrText>
            </w:r>
            <w:r w:rsidRPr="006167CF">
              <w:rPr>
                <w:color w:val="000000"/>
                <w:lang w:val="en-GB"/>
              </w:rPr>
            </w:r>
            <w:r w:rsidRPr="006167CF">
              <w:rPr>
                <w:color w:val="000000"/>
                <w:lang w:val="en-GB"/>
              </w:rPr>
              <w:fldChar w:fldCharType="separate"/>
            </w:r>
            <w:r w:rsidR="008B78BD">
              <w:rPr>
                <w:color w:val="000000"/>
                <w:lang w:val="en-GB"/>
              </w:rPr>
              <w:t> </w:t>
            </w:r>
            <w:r w:rsidR="008B78BD">
              <w:rPr>
                <w:color w:val="000000"/>
                <w:lang w:val="en-GB"/>
              </w:rPr>
              <w:t> </w:t>
            </w:r>
            <w:r w:rsidR="008B78BD">
              <w:rPr>
                <w:color w:val="000000"/>
                <w:lang w:val="en-GB"/>
              </w:rPr>
              <w:t> </w:t>
            </w:r>
            <w:r w:rsidR="008B78BD">
              <w:rPr>
                <w:color w:val="000000"/>
                <w:lang w:val="en-GB"/>
              </w:rPr>
              <w:t> </w:t>
            </w:r>
            <w:r w:rsidR="008B78BD">
              <w:rPr>
                <w:color w:val="000000"/>
                <w:lang w:val="en-GB"/>
              </w:rPr>
              <w:t> </w:t>
            </w:r>
            <w:r w:rsidRPr="006167CF">
              <w:rPr>
                <w:color w:val="000000"/>
                <w:lang w:val="en-GB"/>
              </w:rPr>
              <w:fldChar w:fldCharType="end"/>
            </w:r>
          </w:p>
          <w:p w14:paraId="348607D6" w14:textId="77777777" w:rsidR="00514A19" w:rsidRPr="00514A19" w:rsidRDefault="00514A19" w:rsidP="00514A19">
            <w:pPr>
              <w:rPr>
                <w:color w:val="000000"/>
                <w:sz w:val="18"/>
                <w:szCs w:val="18"/>
                <w:lang w:val="nl-NL"/>
              </w:rPr>
            </w:pPr>
          </w:p>
          <w:p w14:paraId="14E75A43" w14:textId="77777777" w:rsidR="00514A19" w:rsidRPr="00514A19" w:rsidRDefault="00514A19" w:rsidP="00514A19">
            <w:pPr>
              <w:rPr>
                <w:color w:val="000000"/>
                <w:sz w:val="16"/>
                <w:szCs w:val="16"/>
                <w:lang w:val="nl-NL"/>
              </w:rPr>
            </w:pPr>
            <w:r w:rsidRPr="006167CF">
              <w:rPr>
                <w:color w:val="000000"/>
              </w:rPr>
              <w:sym w:font="Webdings" w:char="F069"/>
            </w:r>
            <w:r w:rsidRPr="00514A19">
              <w:rPr>
                <w:i/>
                <w:color w:val="000000"/>
                <w:sz w:val="16"/>
                <w:szCs w:val="16"/>
                <w:lang w:val="nl-NL"/>
              </w:rPr>
              <w:t xml:space="preserve"> Neembij afwijkingen contact op met de </w:t>
            </w:r>
            <w:proofErr w:type="gramStart"/>
            <w:r w:rsidRPr="00514A19">
              <w:rPr>
                <w:i/>
                <w:color w:val="000000"/>
                <w:sz w:val="16"/>
                <w:szCs w:val="16"/>
                <w:lang w:val="nl-NL"/>
              </w:rPr>
              <w:t>bouw coördinator</w:t>
            </w:r>
            <w:proofErr w:type="gramEnd"/>
          </w:p>
        </w:tc>
      </w:tr>
    </w:tbl>
    <w:p w14:paraId="304F4E31" w14:textId="77777777" w:rsidR="00123FC3" w:rsidRPr="006167CF" w:rsidRDefault="00123FC3">
      <w:pPr>
        <w:rPr>
          <w:color w:val="000000"/>
          <w:sz w:val="18"/>
          <w:szCs w:val="18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943"/>
        <w:gridCol w:w="5984"/>
      </w:tblGrid>
      <w:tr w:rsidR="00002989" w:rsidRPr="006167CF" w14:paraId="1DA40FDD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6D7787DD" w14:textId="77777777" w:rsidR="00002989" w:rsidRPr="006167CF" w:rsidRDefault="001D795E" w:rsidP="006274D8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Bouw</w:t>
            </w:r>
          </w:p>
        </w:tc>
      </w:tr>
      <w:tr w:rsidR="006B2883" w:rsidRPr="006167CF" w14:paraId="3F25F796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3A015E63" w14:textId="77777777" w:rsidR="006B2883" w:rsidRPr="006167CF" w:rsidRDefault="006B2883" w:rsidP="001D795E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 xml:space="preserve">Start </w:t>
            </w:r>
            <w:r w:rsidR="001D795E">
              <w:rPr>
                <w:color w:val="000000"/>
                <w:sz w:val="18"/>
                <w:szCs w:val="18"/>
              </w:rPr>
              <w:t>bouwfase</w:t>
            </w:r>
            <w:r w:rsidR="00401DB6" w:rsidRPr="006167CF">
              <w:rPr>
                <w:color w:val="000000"/>
                <w:sz w:val="18"/>
                <w:szCs w:val="18"/>
              </w:rPr>
              <w:t>: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14:paraId="618ED248" w14:textId="77777777" w:rsidR="006B2883" w:rsidRPr="006167CF" w:rsidRDefault="001D795E" w:rsidP="0000298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Datum</w:t>
            </w:r>
            <w:r w:rsidR="006B2883" w:rsidRPr="006167CF">
              <w:rPr>
                <w:rFonts w:cs="Arial"/>
                <w:color w:val="000000"/>
                <w:sz w:val="18"/>
                <w:szCs w:val="18"/>
              </w:rPr>
              <w:t xml:space="preserve">: </w:t>
            </w:r>
            <w:r w:rsidR="006B2883"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1" w:name="Text14"/>
            <w:r w:rsidR="006B2883" w:rsidRPr="006167CF">
              <w:rPr>
                <w:rFonts w:cs="Arial"/>
                <w:color w:val="000000"/>
                <w:sz w:val="18"/>
                <w:szCs w:val="18"/>
              </w:rPr>
              <w:instrText xml:space="preserve"> FORMTEXT </w:instrText>
            </w:r>
            <w:r w:rsidR="00794C00" w:rsidRPr="006167CF">
              <w:rPr>
                <w:rFonts w:cs="Arial"/>
                <w:color w:val="000000"/>
                <w:sz w:val="18"/>
                <w:szCs w:val="18"/>
              </w:rPr>
            </w:r>
            <w:r w:rsidR="006B2883" w:rsidRPr="006167CF">
              <w:rPr>
                <w:rFonts w:cs="Arial"/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rFonts w:cs="Arial"/>
                <w:color w:val="000000"/>
                <w:sz w:val="18"/>
                <w:szCs w:val="18"/>
              </w:rPr>
              <w:t> </w:t>
            </w:r>
            <w:r w:rsidR="00442173">
              <w:rPr>
                <w:rFonts w:cs="Arial"/>
                <w:color w:val="000000"/>
                <w:sz w:val="18"/>
                <w:szCs w:val="18"/>
              </w:rPr>
              <w:t> </w:t>
            </w:r>
            <w:r w:rsidR="00442173">
              <w:rPr>
                <w:rFonts w:cs="Arial"/>
                <w:color w:val="000000"/>
                <w:sz w:val="18"/>
                <w:szCs w:val="18"/>
              </w:rPr>
              <w:t> </w:t>
            </w:r>
            <w:r w:rsidR="00442173">
              <w:rPr>
                <w:rFonts w:cs="Arial"/>
                <w:color w:val="000000"/>
                <w:sz w:val="18"/>
                <w:szCs w:val="18"/>
              </w:rPr>
              <w:t> </w:t>
            </w:r>
            <w:r w:rsidR="00442173">
              <w:rPr>
                <w:rFonts w:cs="Arial"/>
                <w:color w:val="000000"/>
                <w:sz w:val="18"/>
                <w:szCs w:val="18"/>
              </w:rPr>
              <w:t> </w:t>
            </w:r>
            <w:r w:rsidR="006B2883"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bookmarkEnd w:id="21"/>
          </w:p>
        </w:tc>
      </w:tr>
      <w:tr w:rsidR="00002989" w:rsidRPr="006167CF" w14:paraId="761AD01E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2E9810C2" w14:textId="77777777" w:rsidR="00002989" w:rsidRPr="006167CF" w:rsidRDefault="001D795E" w:rsidP="006274D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Gekozen aanpak</w:t>
            </w:r>
            <w:r w:rsidR="00401DB6" w:rsidRPr="006167CF">
              <w:rPr>
                <w:color w:val="000000"/>
                <w:sz w:val="18"/>
                <w:szCs w:val="18"/>
              </w:rPr>
              <w:t>:</w:t>
            </w:r>
          </w:p>
          <w:p w14:paraId="1AC79F19" w14:textId="77777777" w:rsidR="00002989" w:rsidRPr="006167CF" w:rsidRDefault="00002989" w:rsidP="006274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14:paraId="772F3388" w14:textId="77777777" w:rsidR="00002989" w:rsidRPr="001D795E" w:rsidRDefault="00A74840" w:rsidP="00002989">
            <w:pPr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Selectievakje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Selectievakje22"/>
            <w:r w:rsidRPr="001D795E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6274D8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bookmarkEnd w:id="22"/>
            <w:r w:rsidRPr="001D795E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="001D795E" w:rsidRPr="001D795E">
              <w:rPr>
                <w:rFonts w:cs="Arial"/>
                <w:color w:val="000000"/>
                <w:sz w:val="18"/>
                <w:szCs w:val="18"/>
                <w:lang w:val="nl-NL"/>
              </w:rPr>
              <w:t>Handmatig</w:t>
            </w:r>
            <w:r w:rsidR="006C6403" w:rsidRPr="001D795E">
              <w:rPr>
                <w:rFonts w:cs="Arial"/>
                <w:color w:val="000000"/>
                <w:sz w:val="18"/>
                <w:szCs w:val="18"/>
                <w:lang w:val="nl-NL"/>
              </w:rPr>
              <w:t>.</w:t>
            </w:r>
          </w:p>
          <w:p w14:paraId="68D8E41C" w14:textId="77777777" w:rsidR="00002989" w:rsidRPr="001D795E" w:rsidRDefault="00002989" w:rsidP="00002989">
            <w:pPr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/>
            </w:r>
            <w:r w:rsidRPr="001D795E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="00A74840"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Selectievakje2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3" w:name="Selectievakje23"/>
            <w:r w:rsidR="00A74840" w:rsidRPr="001D795E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8B78BD" w:rsidRPr="006167CF">
              <w:rPr>
                <w:rFonts w:cs="Arial"/>
                <w:color w:val="000000"/>
                <w:sz w:val="18"/>
                <w:szCs w:val="18"/>
              </w:rPr>
            </w:r>
            <w:r w:rsidR="00A74840"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bookmarkEnd w:id="23"/>
            <w:r w:rsidR="00A74840" w:rsidRPr="001D795E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Pr="001D795E">
              <w:rPr>
                <w:color w:val="000000"/>
                <w:sz w:val="18"/>
                <w:szCs w:val="18"/>
                <w:lang w:val="nl-NL"/>
              </w:rPr>
              <w:t xml:space="preserve">Transform </w:t>
            </w:r>
            <w:r w:rsidR="001D795E" w:rsidRPr="001D795E">
              <w:rPr>
                <w:color w:val="000000"/>
                <w:sz w:val="18"/>
                <w:szCs w:val="18"/>
                <w:lang w:val="nl-NL"/>
              </w:rPr>
              <w:t>gebaseerd op</w:t>
            </w:r>
            <w:r w:rsidRPr="001D795E">
              <w:rPr>
                <w:color w:val="000000"/>
                <w:sz w:val="18"/>
                <w:szCs w:val="18"/>
                <w:lang w:val="nl-NL"/>
              </w:rPr>
              <w:t xml:space="preserve"> vendor MSI</w:t>
            </w:r>
            <w:r w:rsidR="006C6403" w:rsidRPr="001D795E">
              <w:rPr>
                <w:color w:val="000000"/>
                <w:sz w:val="18"/>
                <w:szCs w:val="18"/>
                <w:lang w:val="nl-NL"/>
              </w:rPr>
              <w:t>.</w:t>
            </w:r>
          </w:p>
          <w:p w14:paraId="63B4022D" w14:textId="77777777" w:rsidR="00002989" w:rsidRPr="006167CF" w:rsidRDefault="00002989" w:rsidP="00002989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/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="00A74840"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Selectievakje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Selectievakje24"/>
            <w:r w:rsidR="00A74840"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6274D8" w:rsidRPr="006167CF">
              <w:rPr>
                <w:rFonts w:cs="Arial"/>
                <w:color w:val="000000"/>
                <w:sz w:val="18"/>
                <w:szCs w:val="18"/>
              </w:rPr>
            </w:r>
            <w:r w:rsidR="00A74840"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bookmarkEnd w:id="24"/>
            <w:r w:rsidR="00A74840" w:rsidRPr="006167CF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6167CF">
              <w:rPr>
                <w:color w:val="000000"/>
                <w:sz w:val="18"/>
                <w:szCs w:val="18"/>
              </w:rPr>
              <w:t>Snapshot</w:t>
            </w:r>
            <w:r w:rsidR="006C6403" w:rsidRPr="006167CF">
              <w:rPr>
                <w:color w:val="000000"/>
                <w:sz w:val="18"/>
                <w:szCs w:val="18"/>
              </w:rPr>
              <w:t>.</w:t>
            </w:r>
          </w:p>
          <w:p w14:paraId="0BC469CB" w14:textId="77777777" w:rsidR="00931D08" w:rsidRPr="006167CF" w:rsidRDefault="00002989" w:rsidP="00002989">
            <w:pPr>
              <w:rPr>
                <w:iCs/>
                <w:color w:val="000000"/>
                <w:sz w:val="18"/>
                <w:szCs w:val="18"/>
                <w:lang w:val="en-GB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/>
            </w:r>
            <w:r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instrText xml:space="preserve"> FORMCHECKBOX </w:instrText>
            </w:r>
            <w:r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="00A74840"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Selectievakje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5" w:name="Selectievakje25"/>
            <w:r w:rsidR="00A74840"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instrText xml:space="preserve"> FORMCHECKBOX </w:instrText>
            </w:r>
            <w:r w:rsidR="008B78BD" w:rsidRPr="006167CF">
              <w:rPr>
                <w:rFonts w:cs="Arial"/>
                <w:color w:val="000000"/>
                <w:sz w:val="18"/>
                <w:szCs w:val="18"/>
                <w:lang w:val="en-GB"/>
              </w:rPr>
            </w:r>
            <w:r w:rsidR="00A74840"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fldChar w:fldCharType="end"/>
            </w:r>
            <w:bookmarkEnd w:id="25"/>
            <w:r w:rsidR="00A74840"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="001D795E">
              <w:rPr>
                <w:iCs/>
                <w:color w:val="000000"/>
                <w:sz w:val="18"/>
                <w:szCs w:val="18"/>
                <w:lang w:val="en-GB"/>
              </w:rPr>
              <w:t>Anders</w:t>
            </w:r>
            <w:r w:rsidR="00A74840" w:rsidRPr="006167CF">
              <w:rPr>
                <w:iCs/>
                <w:color w:val="000000"/>
                <w:sz w:val="18"/>
                <w:szCs w:val="18"/>
                <w:lang w:val="en-GB"/>
              </w:rPr>
              <w:t xml:space="preserve">: </w:t>
            </w:r>
            <w:r w:rsidR="00A74840"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6" w:name="Text9"/>
            <w:r w:rsidR="00A74840" w:rsidRPr="006167CF">
              <w:rPr>
                <w:iCs/>
                <w:color w:val="000000"/>
                <w:sz w:val="18"/>
                <w:szCs w:val="18"/>
                <w:lang w:val="en-GB"/>
              </w:rPr>
              <w:instrText xml:space="preserve"> FORMTEXT </w:instrText>
            </w:r>
            <w:r w:rsidR="006274D8"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="00A74840"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separate"/>
            </w:r>
            <w:r w:rsidR="008B78BD">
              <w:rPr>
                <w:iCs/>
                <w:color w:val="000000"/>
                <w:sz w:val="18"/>
                <w:szCs w:val="18"/>
                <w:lang w:val="en-GB"/>
              </w:rPr>
              <w:t> </w:t>
            </w:r>
            <w:r w:rsidR="008B78BD">
              <w:rPr>
                <w:iCs/>
                <w:color w:val="000000"/>
                <w:sz w:val="18"/>
                <w:szCs w:val="18"/>
                <w:lang w:val="en-GB"/>
              </w:rPr>
              <w:t> </w:t>
            </w:r>
            <w:r w:rsidR="008B78BD">
              <w:rPr>
                <w:iCs/>
                <w:color w:val="000000"/>
                <w:sz w:val="18"/>
                <w:szCs w:val="18"/>
                <w:lang w:val="en-GB"/>
              </w:rPr>
              <w:t> </w:t>
            </w:r>
            <w:r w:rsidR="008B78BD">
              <w:rPr>
                <w:iCs/>
                <w:color w:val="000000"/>
                <w:sz w:val="18"/>
                <w:szCs w:val="18"/>
                <w:lang w:val="en-GB"/>
              </w:rPr>
              <w:t> </w:t>
            </w:r>
            <w:r w:rsidR="008B78BD">
              <w:rPr>
                <w:iCs/>
                <w:color w:val="000000"/>
                <w:sz w:val="18"/>
                <w:szCs w:val="18"/>
                <w:lang w:val="en-GB"/>
              </w:rPr>
              <w:t> </w:t>
            </w:r>
            <w:r w:rsidR="00A74840"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  <w:bookmarkEnd w:id="26"/>
          </w:p>
          <w:p w14:paraId="091B4460" w14:textId="77777777" w:rsidR="00002989" w:rsidRPr="006167CF" w:rsidRDefault="00002989" w:rsidP="006274D8">
            <w:pPr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002989" w:rsidRPr="001D795E" w14:paraId="2887C95A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7DAF0668" w14:textId="77777777" w:rsidR="00002989" w:rsidRPr="006167CF" w:rsidRDefault="001D795E" w:rsidP="006274D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Reden voor de gekozen aanpak</w:t>
            </w:r>
          </w:p>
          <w:p w14:paraId="3E95B932" w14:textId="77777777" w:rsidR="00002989" w:rsidRPr="006167CF" w:rsidRDefault="00002989" w:rsidP="006274D8">
            <w:pPr>
              <w:rPr>
                <w:color w:val="000000"/>
                <w:sz w:val="18"/>
                <w:szCs w:val="18"/>
              </w:rPr>
            </w:pPr>
          </w:p>
        </w:tc>
        <w:bookmarkStart w:id="27" w:name="Text25"/>
        <w:tc>
          <w:tcPr>
            <w:tcW w:w="5984" w:type="dxa"/>
            <w:tcBorders>
              <w:bottom w:val="single" w:sz="4" w:space="0" w:color="auto"/>
            </w:tcBorders>
          </w:tcPr>
          <w:p w14:paraId="10EE7EEB" w14:textId="77777777" w:rsidR="00931D08" w:rsidRPr="001D795E" w:rsidRDefault="001D795E" w:rsidP="00401DB6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&lt;&lt; Beschrijf de reden voor de aanpak &gt;&gt;"/>
                  </w:textInput>
                </w:ffData>
              </w:fldChar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>
              <w:rPr>
                <w:iCs/>
                <w:color w:val="000000"/>
                <w:sz w:val="18"/>
                <w:szCs w:val="18"/>
              </w:rPr>
            </w:r>
            <w:r>
              <w:rPr>
                <w:iCs/>
                <w:color w:val="000000"/>
                <w:sz w:val="18"/>
                <w:szCs w:val="18"/>
              </w:rPr>
              <w:fldChar w:fldCharType="separate"/>
            </w:r>
            <w:r w:rsidR="0079061F">
              <w:rPr>
                <w:iCs/>
                <w:noProof/>
                <w:color w:val="000000"/>
                <w:sz w:val="18"/>
                <w:szCs w:val="18"/>
                <w:lang w:val="nl-NL"/>
              </w:rPr>
              <w:t>best practice</w:t>
            </w:r>
            <w:r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27"/>
          </w:p>
        </w:tc>
      </w:tr>
      <w:tr w:rsidR="00002989" w:rsidRPr="006167CF" w14:paraId="4FF7804E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7C443C36" w14:textId="77777777" w:rsidR="00002989" w:rsidRPr="001D795E" w:rsidRDefault="001D795E" w:rsidP="006274D8">
            <w:pPr>
              <w:rPr>
                <w:color w:val="000000"/>
                <w:sz w:val="18"/>
                <w:szCs w:val="18"/>
                <w:lang w:val="nl-NL"/>
              </w:rPr>
            </w:pPr>
            <w:r w:rsidRPr="001D795E">
              <w:rPr>
                <w:color w:val="000000"/>
                <w:sz w:val="18"/>
                <w:szCs w:val="18"/>
                <w:lang w:val="nl-NL"/>
              </w:rPr>
              <w:t>Technische</w:t>
            </w:r>
            <w:r w:rsidR="00863A7E" w:rsidRPr="001D795E">
              <w:rPr>
                <w:color w:val="000000"/>
                <w:sz w:val="18"/>
                <w:szCs w:val="18"/>
                <w:lang w:val="nl-NL"/>
              </w:rPr>
              <w:t xml:space="preserve"> issues</w:t>
            </w:r>
            <w:r w:rsidR="00225CC4" w:rsidRPr="001D795E">
              <w:rPr>
                <w:color w:val="000000"/>
                <w:sz w:val="18"/>
                <w:szCs w:val="18"/>
                <w:lang w:val="nl-NL"/>
              </w:rPr>
              <w:t xml:space="preserve"> </w:t>
            </w:r>
            <w:r w:rsidRPr="001D795E">
              <w:rPr>
                <w:color w:val="000000"/>
                <w:sz w:val="18"/>
                <w:szCs w:val="18"/>
                <w:lang w:val="nl-NL"/>
              </w:rPr>
              <w:t>mbt de</w:t>
            </w:r>
            <w:r w:rsidR="00225CC4" w:rsidRPr="001D795E">
              <w:rPr>
                <w:color w:val="000000"/>
                <w:sz w:val="18"/>
                <w:szCs w:val="18"/>
                <w:lang w:val="nl-NL"/>
              </w:rPr>
              <w:t xml:space="preserve"> installati</w:t>
            </w:r>
            <w:r w:rsidRPr="001D795E">
              <w:rPr>
                <w:color w:val="000000"/>
                <w:sz w:val="18"/>
                <w:szCs w:val="18"/>
                <w:lang w:val="nl-NL"/>
              </w:rPr>
              <w:t>e</w:t>
            </w:r>
            <w:r w:rsidR="00401DB6" w:rsidRPr="001D795E">
              <w:rPr>
                <w:color w:val="000000"/>
                <w:sz w:val="18"/>
                <w:szCs w:val="18"/>
                <w:lang w:val="nl-NL"/>
              </w:rPr>
              <w:t>:</w:t>
            </w:r>
          </w:p>
          <w:p w14:paraId="60C6DE7F" w14:textId="77777777" w:rsidR="00931D08" w:rsidRPr="001D795E" w:rsidRDefault="00931D08" w:rsidP="006274D8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  <w:bookmarkStart w:id="28" w:name="techIssues"/>
        <w:tc>
          <w:tcPr>
            <w:tcW w:w="5984" w:type="dxa"/>
            <w:tcBorders>
              <w:bottom w:val="single" w:sz="4" w:space="0" w:color="auto"/>
            </w:tcBorders>
          </w:tcPr>
          <w:p w14:paraId="4852AA25" w14:textId="77777777" w:rsidR="00931D08" w:rsidRPr="006167CF" w:rsidRDefault="001D795E" w:rsidP="00931D08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techIssues"/>
                  <w:enabled/>
                  <w:calcOnExit w:val="0"/>
                  <w:textInput>
                    <w:default w:val="&lt;&lt; Beschrijf de afwijkingen nav de installatie van de applicatie. &gt;&gt;"/>
                  </w:textInput>
                </w:ffData>
              </w:fldChar>
            </w:r>
            <w:r w:rsidRPr="001D795E">
              <w:rPr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8B78BD">
              <w:rPr>
                <w:noProof/>
                <w:color w:val="000000"/>
                <w:sz w:val="18"/>
                <w:szCs w:val="18"/>
                <w:lang w:val="nl-NL"/>
              </w:rPr>
              <w:t>-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28"/>
          </w:p>
          <w:p w14:paraId="26561885" w14:textId="77777777" w:rsidR="00002989" w:rsidRPr="006167CF" w:rsidRDefault="00002989" w:rsidP="006274D8">
            <w:pPr>
              <w:rPr>
                <w:iCs/>
                <w:color w:val="000000"/>
                <w:sz w:val="18"/>
                <w:szCs w:val="18"/>
                <w:lang w:val="en-GB"/>
              </w:rPr>
            </w:pPr>
          </w:p>
        </w:tc>
      </w:tr>
      <w:tr w:rsidR="00225CC4" w:rsidRPr="001D795E" w14:paraId="2378C920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65020FF1" w14:textId="77777777" w:rsidR="00225CC4" w:rsidRPr="001D795E" w:rsidRDefault="001D795E" w:rsidP="001D795E">
            <w:pPr>
              <w:rPr>
                <w:color w:val="000000"/>
                <w:sz w:val="18"/>
                <w:szCs w:val="18"/>
                <w:lang w:val="nl-NL"/>
              </w:rPr>
            </w:pPr>
            <w:r w:rsidRPr="001D795E">
              <w:rPr>
                <w:color w:val="000000"/>
                <w:sz w:val="18"/>
                <w:szCs w:val="18"/>
                <w:lang w:val="nl-NL"/>
              </w:rPr>
              <w:t>Technische</w:t>
            </w:r>
            <w:r w:rsidR="00225CC4" w:rsidRPr="001D795E">
              <w:rPr>
                <w:color w:val="000000"/>
                <w:sz w:val="18"/>
                <w:szCs w:val="18"/>
                <w:lang w:val="nl-NL"/>
              </w:rPr>
              <w:t xml:space="preserve"> details </w:t>
            </w:r>
            <w:r w:rsidRPr="001D795E">
              <w:rPr>
                <w:color w:val="000000"/>
                <w:sz w:val="18"/>
                <w:szCs w:val="18"/>
                <w:lang w:val="nl-NL"/>
              </w:rPr>
              <w:t xml:space="preserve">omtrent de bouw van </w:t>
            </w:r>
            <w:proofErr w:type="gramStart"/>
            <w:r w:rsidRPr="001D795E">
              <w:rPr>
                <w:color w:val="000000"/>
                <w:sz w:val="18"/>
                <w:szCs w:val="18"/>
                <w:lang w:val="nl-NL"/>
              </w:rPr>
              <w:t>het</w:t>
            </w:r>
            <w:r w:rsidR="00225CC4" w:rsidRPr="001D795E">
              <w:rPr>
                <w:color w:val="000000"/>
                <w:sz w:val="18"/>
                <w:szCs w:val="18"/>
                <w:lang w:val="nl-NL"/>
              </w:rPr>
              <w:t xml:space="preserve"> package</w:t>
            </w:r>
            <w:proofErr w:type="gramEnd"/>
            <w:r w:rsidR="00225CC4" w:rsidRPr="001D795E">
              <w:rPr>
                <w:color w:val="000000"/>
                <w:sz w:val="18"/>
                <w:szCs w:val="18"/>
                <w:lang w:val="nl-NL"/>
              </w:rPr>
              <w:t>:</w:t>
            </w:r>
          </w:p>
        </w:tc>
        <w:bookmarkStart w:id="29" w:name="Text26"/>
        <w:tc>
          <w:tcPr>
            <w:tcW w:w="5984" w:type="dxa"/>
            <w:tcBorders>
              <w:bottom w:val="single" w:sz="4" w:space="0" w:color="auto"/>
            </w:tcBorders>
          </w:tcPr>
          <w:p w14:paraId="1B2A8810" w14:textId="77777777" w:rsidR="00225CC4" w:rsidRPr="0079061F" w:rsidRDefault="001D795E" w:rsidP="00442173">
            <w:pPr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&lt;&lt; Beschrijf in detail welke stappen/acties zijn ondernomen voor de bouw van het package &gt;&gt;"/>
                  </w:textInput>
                </w:ffData>
              </w:fldChar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>
              <w:rPr>
                <w:iCs/>
                <w:color w:val="000000"/>
                <w:sz w:val="18"/>
                <w:szCs w:val="18"/>
              </w:rPr>
            </w:r>
            <w:r>
              <w:rPr>
                <w:iCs/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iCs/>
                <w:color w:val="000000"/>
                <w:sz w:val="18"/>
                <w:szCs w:val="18"/>
              </w:rPr>
              <w:t> </w:t>
            </w:r>
            <w:r w:rsidR="00442173">
              <w:rPr>
                <w:iCs/>
                <w:color w:val="000000"/>
                <w:sz w:val="18"/>
                <w:szCs w:val="18"/>
              </w:rPr>
              <w:t> </w:t>
            </w:r>
            <w:r w:rsidR="00442173">
              <w:rPr>
                <w:iCs/>
                <w:color w:val="000000"/>
                <w:sz w:val="18"/>
                <w:szCs w:val="18"/>
              </w:rPr>
              <w:t> </w:t>
            </w:r>
            <w:r w:rsidR="00442173">
              <w:rPr>
                <w:iCs/>
                <w:color w:val="000000"/>
                <w:sz w:val="18"/>
                <w:szCs w:val="18"/>
              </w:rPr>
              <w:t> </w:t>
            </w:r>
            <w:r w:rsidR="00442173">
              <w:rPr>
                <w:iCs/>
                <w:color w:val="000000"/>
                <w:sz w:val="18"/>
                <w:szCs w:val="18"/>
              </w:rPr>
              <w:t> </w:t>
            </w:r>
            <w:r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29"/>
          </w:p>
          <w:p w14:paraId="49B29CC9" w14:textId="77777777" w:rsidR="00372A50" w:rsidRPr="0079061F" w:rsidRDefault="00372A50" w:rsidP="006274D8">
            <w:pPr>
              <w:rPr>
                <w:iCs/>
                <w:color w:val="000000"/>
                <w:sz w:val="18"/>
                <w:szCs w:val="18"/>
              </w:rPr>
            </w:pPr>
          </w:p>
          <w:p w14:paraId="6435B617" w14:textId="77777777" w:rsidR="00372A50" w:rsidRPr="006167CF" w:rsidRDefault="00372A50" w:rsidP="00372A50">
            <w:pPr>
              <w:spacing w:line="240" w:lineRule="auto"/>
              <w:rPr>
                <w:color w:val="000000"/>
                <w:sz w:val="18"/>
                <w:szCs w:val="18"/>
                <w:lang w:val="en-GB"/>
              </w:rPr>
            </w:pPr>
            <w:r w:rsidRPr="006167CF">
              <w:rPr>
                <w:color w:val="000000"/>
                <w:sz w:val="18"/>
                <w:szCs w:val="18"/>
                <w:lang w:val="en-GB"/>
              </w:rPr>
              <w:t xml:space="preserve">Data </w:t>
            </w:r>
            <w:r w:rsidR="001D795E">
              <w:rPr>
                <w:color w:val="000000"/>
                <w:sz w:val="18"/>
                <w:szCs w:val="18"/>
                <w:lang w:val="en-GB"/>
              </w:rPr>
              <w:t>Paden</w:t>
            </w:r>
            <w:r w:rsidRPr="006167CF">
              <w:rPr>
                <w:color w:val="000000"/>
                <w:sz w:val="18"/>
                <w:szCs w:val="18"/>
                <w:lang w:val="en-GB"/>
              </w:rPr>
              <w:t xml:space="preserve"> (database files, etc):</w:t>
            </w:r>
          </w:p>
          <w:p w14:paraId="7B977FD8" w14:textId="77777777" w:rsidR="00372A50" w:rsidRPr="001D795E" w:rsidRDefault="00372A50" w:rsidP="00372A50">
            <w:pPr>
              <w:spacing w:line="240" w:lineRule="auto"/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31"/>
            <w:r w:rsidRPr="001D795E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Pr="006167CF">
              <w:rPr>
                <w:color w:val="000000"/>
                <w:sz w:val="18"/>
                <w:szCs w:val="18"/>
                <w:lang w:val="en-GB"/>
              </w:rPr>
            </w:r>
            <w:r w:rsidRPr="006167CF">
              <w:rPr>
                <w:color w:val="000000"/>
                <w:sz w:val="18"/>
                <w:szCs w:val="18"/>
                <w:lang w:val="en-GB"/>
              </w:rPr>
              <w:fldChar w:fldCharType="end"/>
            </w:r>
            <w:bookmarkEnd w:id="30"/>
            <w:r w:rsidRPr="001D795E">
              <w:rPr>
                <w:color w:val="000000"/>
                <w:sz w:val="18"/>
                <w:szCs w:val="18"/>
                <w:lang w:val="nl-NL"/>
              </w:rPr>
              <w:t xml:space="preserve"> </w:t>
            </w:r>
            <w:r w:rsidR="001D795E" w:rsidRPr="001D795E">
              <w:rPr>
                <w:color w:val="000000"/>
                <w:sz w:val="18"/>
                <w:szCs w:val="18"/>
                <w:lang w:val="nl-NL"/>
              </w:rPr>
              <w:t>Ja</w:t>
            </w:r>
            <w:r w:rsidRPr="001D795E">
              <w:rPr>
                <w:color w:val="000000"/>
                <w:sz w:val="18"/>
                <w:szCs w:val="18"/>
                <w:lang w:val="nl-NL"/>
              </w:rPr>
              <w:t xml:space="preserve">, </w:t>
            </w:r>
            <w:r w:rsidR="001D795E" w:rsidRPr="001D795E">
              <w:rPr>
                <w:color w:val="000000"/>
                <w:sz w:val="18"/>
                <w:szCs w:val="18"/>
                <w:lang w:val="nl-NL"/>
              </w:rPr>
              <w:t xml:space="preserve">de volgende paden worden gebruikt in </w:t>
            </w:r>
            <w:proofErr w:type="gramStart"/>
            <w:r w:rsidR="001D795E" w:rsidRPr="001D795E">
              <w:rPr>
                <w:color w:val="000000"/>
                <w:sz w:val="18"/>
                <w:szCs w:val="18"/>
                <w:lang w:val="nl-NL"/>
              </w:rPr>
              <w:t>het package</w:t>
            </w:r>
            <w:proofErr w:type="gramEnd"/>
            <w:r w:rsidRPr="001D795E">
              <w:rPr>
                <w:color w:val="000000"/>
                <w:sz w:val="18"/>
                <w:szCs w:val="18"/>
                <w:lang w:val="nl-NL"/>
              </w:rPr>
              <w:t xml:space="preserve">: </w:t>
            </w:r>
            <w:bookmarkStart w:id="31" w:name="Datapaths"/>
            <w:r w:rsidR="001D795E">
              <w:rPr>
                <w:color w:val="000000"/>
                <w:sz w:val="18"/>
                <w:szCs w:val="18"/>
              </w:rPr>
              <w:fldChar w:fldCharType="begin">
                <w:ffData>
                  <w:name w:val="Datapaths"/>
                  <w:enabled/>
                  <w:calcOnExit w:val="0"/>
                  <w:textInput>
                    <w:default w:val="&lt;&lt; Beschrijf de gebruikte paden en de overeenkomende properties &gt;&gt;"/>
                  </w:textInput>
                </w:ffData>
              </w:fldChar>
            </w:r>
            <w:r w:rsidR="001D795E" w:rsidRPr="001D795E">
              <w:rPr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 w:rsidR="001D795E">
              <w:rPr>
                <w:color w:val="000000"/>
                <w:sz w:val="18"/>
                <w:szCs w:val="18"/>
              </w:rPr>
            </w:r>
            <w:r w:rsidR="001D795E">
              <w:rPr>
                <w:color w:val="000000"/>
                <w:sz w:val="18"/>
                <w:szCs w:val="18"/>
              </w:rPr>
              <w:fldChar w:fldCharType="separate"/>
            </w:r>
            <w:r w:rsidR="001D795E" w:rsidRPr="001D795E">
              <w:rPr>
                <w:noProof/>
                <w:color w:val="000000"/>
                <w:sz w:val="18"/>
                <w:szCs w:val="18"/>
                <w:lang w:val="nl-NL"/>
              </w:rPr>
              <w:t>&lt;&lt; Beschrijf de gebruikte paden en de overeenkomende properties &gt;&gt;</w:t>
            </w:r>
            <w:r w:rsidR="001D795E">
              <w:rPr>
                <w:color w:val="000000"/>
                <w:sz w:val="18"/>
                <w:szCs w:val="18"/>
              </w:rPr>
              <w:fldChar w:fldCharType="end"/>
            </w:r>
            <w:bookmarkEnd w:id="31"/>
          </w:p>
          <w:p w14:paraId="7E108C75" w14:textId="77777777" w:rsidR="00372A50" w:rsidRPr="001D795E" w:rsidRDefault="00372A50" w:rsidP="00372A50">
            <w:pPr>
              <w:spacing w:line="240" w:lineRule="auto"/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2" w:name="Check30"/>
            <w:r w:rsidRPr="001D795E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79061F"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32"/>
            <w:r w:rsidR="001D795E" w:rsidRPr="001D795E">
              <w:rPr>
                <w:color w:val="000000"/>
                <w:sz w:val="18"/>
                <w:szCs w:val="18"/>
                <w:lang w:val="nl-NL"/>
              </w:rPr>
              <w:t xml:space="preserve"> Nee</w:t>
            </w:r>
            <w:r w:rsidRPr="001D795E">
              <w:rPr>
                <w:color w:val="000000"/>
                <w:sz w:val="18"/>
                <w:szCs w:val="18"/>
                <w:lang w:val="nl-NL"/>
              </w:rPr>
              <w:t xml:space="preserve">, </w:t>
            </w:r>
            <w:r w:rsidR="001D795E" w:rsidRPr="001D795E">
              <w:rPr>
                <w:color w:val="000000"/>
                <w:sz w:val="18"/>
                <w:szCs w:val="18"/>
                <w:lang w:val="nl-NL"/>
              </w:rPr>
              <w:t>dit is niet van toepassing</w:t>
            </w:r>
            <w:r w:rsidRPr="001D795E">
              <w:rPr>
                <w:color w:val="000000"/>
                <w:sz w:val="18"/>
                <w:szCs w:val="18"/>
                <w:lang w:val="nl-NL"/>
              </w:rPr>
              <w:t>.</w:t>
            </w:r>
          </w:p>
          <w:p w14:paraId="5BE9629B" w14:textId="77777777" w:rsidR="00372A50" w:rsidRPr="001D795E" w:rsidRDefault="00372A50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</w:tc>
      </w:tr>
      <w:tr w:rsidR="00002989" w:rsidRPr="001D795E" w14:paraId="15E19666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6BC88AEB" w14:textId="77777777" w:rsidR="00931D08" w:rsidRPr="006167CF" w:rsidRDefault="001D795E" w:rsidP="006274D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Vervuiling verwijderd</w:t>
            </w:r>
            <w:r w:rsidR="00401DB6" w:rsidRPr="006167CF">
              <w:rPr>
                <w:color w:val="000000"/>
                <w:sz w:val="18"/>
                <w:szCs w:val="18"/>
              </w:rPr>
              <w:t>: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14:paraId="07863F5A" w14:textId="77777777" w:rsidR="00002989" w:rsidRPr="006167CF" w:rsidRDefault="00931D08" w:rsidP="006274D8">
            <w:pPr>
              <w:rPr>
                <w:iCs/>
                <w:color w:val="000000"/>
                <w:sz w:val="18"/>
                <w:szCs w:val="18"/>
              </w:rPr>
            </w:pPr>
            <w:r w:rsidRPr="006167CF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Selectievakje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Selectievakje7"/>
            <w:r w:rsidRPr="006167CF">
              <w:rPr>
                <w:iCs/>
                <w:color w:val="000000"/>
                <w:sz w:val="18"/>
                <w:szCs w:val="18"/>
              </w:rPr>
              <w:instrText xml:space="preserve"> FORMCHECKBOX </w:instrText>
            </w:r>
            <w:r w:rsidR="006274D8" w:rsidRPr="006167CF">
              <w:rPr>
                <w:iCs/>
                <w:color w:val="000000"/>
                <w:sz w:val="18"/>
                <w:szCs w:val="18"/>
              </w:rPr>
            </w:r>
            <w:r w:rsidRPr="006167CF"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33"/>
            <w:r w:rsidRPr="006167CF">
              <w:rPr>
                <w:iCs/>
                <w:color w:val="000000"/>
                <w:sz w:val="18"/>
                <w:szCs w:val="18"/>
              </w:rPr>
              <w:t xml:space="preserve"> </w:t>
            </w:r>
            <w:r w:rsidR="001D795E">
              <w:rPr>
                <w:iCs/>
                <w:color w:val="000000"/>
                <w:sz w:val="18"/>
                <w:szCs w:val="18"/>
              </w:rPr>
              <w:t>Ja</w:t>
            </w:r>
            <w:r w:rsidR="006C6403" w:rsidRPr="006167CF">
              <w:rPr>
                <w:iCs/>
                <w:color w:val="000000"/>
                <w:sz w:val="18"/>
                <w:szCs w:val="18"/>
              </w:rPr>
              <w:t>.</w:t>
            </w:r>
          </w:p>
          <w:p w14:paraId="44391B6A" w14:textId="77777777" w:rsidR="0072057D" w:rsidRPr="001D795E" w:rsidRDefault="0072057D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4" w:name="Check32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79061F" w:rsidRPr="006167CF">
              <w:rPr>
                <w:iCs/>
                <w:color w:val="000000"/>
                <w:sz w:val="18"/>
                <w:szCs w:val="18"/>
              </w:rPr>
            </w:r>
            <w:r w:rsidRPr="006167CF"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34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N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ee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,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dit is niet van toepassing want de source is een vendor msi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>.</w:t>
            </w:r>
          </w:p>
          <w:p w14:paraId="5DDD826E" w14:textId="77777777" w:rsidR="0072057D" w:rsidRPr="001D795E" w:rsidRDefault="0072057D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</w:tc>
      </w:tr>
      <w:tr w:rsidR="00002989" w:rsidRPr="001D795E" w14:paraId="7245A18E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0A5371C4" w14:textId="77777777" w:rsidR="00002989" w:rsidRPr="006167CF" w:rsidRDefault="001D795E" w:rsidP="006274D8">
            <w:pPr>
              <w:rPr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Permissies toegevoegd</w:t>
            </w:r>
            <w:r w:rsidR="00401DB6"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t>: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14:paraId="3E403436" w14:textId="77777777" w:rsidR="00002989" w:rsidRPr="001D795E" w:rsidRDefault="00931D0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Selectievakje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5" w:name="Selectievakje9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79061F" w:rsidRPr="006167CF">
              <w:rPr>
                <w:iCs/>
                <w:color w:val="000000"/>
                <w:sz w:val="18"/>
                <w:szCs w:val="18"/>
              </w:rPr>
            </w:r>
            <w:r w:rsidRPr="006167CF"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35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N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ee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,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er zijn geen additionele permissies nodig</w:t>
            </w:r>
            <w:r w:rsidR="00401DB6" w:rsidRPr="001D795E">
              <w:rPr>
                <w:iCs/>
                <w:color w:val="000000"/>
                <w:sz w:val="18"/>
                <w:szCs w:val="18"/>
                <w:lang w:val="nl-NL"/>
              </w:rPr>
              <w:t>.</w:t>
            </w:r>
          </w:p>
          <w:p w14:paraId="401FC473" w14:textId="77777777" w:rsidR="00931D08" w:rsidRPr="001D795E" w:rsidRDefault="00931D08" w:rsidP="00931D08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Selectievakje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Selectievakje10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6274D8" w:rsidRPr="006167CF">
              <w:rPr>
                <w:iCs/>
                <w:color w:val="000000"/>
                <w:sz w:val="18"/>
                <w:szCs w:val="18"/>
              </w:rPr>
            </w:r>
            <w:r w:rsidRPr="006167CF"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36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Ja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,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de volgende rechten zijn toegevoegd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: </w:t>
            </w:r>
            <w:bookmarkStart w:id="37" w:name="Text27"/>
            <w:r w:rsidR="001D795E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 w:rsidR="001D795E">
              <w:rPr>
                <w:iCs/>
                <w:color w:val="000000"/>
                <w:sz w:val="18"/>
                <w:szCs w:val="18"/>
              </w:rPr>
            </w:r>
            <w:r w:rsidR="001D795E">
              <w:rPr>
                <w:iCs/>
                <w:color w:val="000000"/>
                <w:sz w:val="18"/>
                <w:szCs w:val="18"/>
              </w:rPr>
              <w:fldChar w:fldCharType="separate"/>
            </w:r>
            <w:r w:rsidR="001D795E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37"/>
          </w:p>
          <w:p w14:paraId="1DC03889" w14:textId="77777777" w:rsidR="00931D08" w:rsidRPr="001D795E" w:rsidRDefault="00931D0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</w:tc>
      </w:tr>
      <w:tr w:rsidR="00002989" w:rsidRPr="001D795E" w14:paraId="49982F8D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7453B0DB" w14:textId="77777777" w:rsidR="00002989" w:rsidRPr="006167CF" w:rsidRDefault="00E976F8" w:rsidP="006274D8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  <w:lang w:val="en-GB"/>
              </w:rPr>
              <w:lastRenderedPageBreak/>
              <w:t>Custom Actions</w:t>
            </w:r>
            <w:r w:rsidR="001D795E">
              <w:rPr>
                <w:color w:val="000000"/>
                <w:sz w:val="18"/>
                <w:szCs w:val="18"/>
                <w:lang w:val="en-GB"/>
              </w:rPr>
              <w:t xml:space="preserve"> toegevoegd</w:t>
            </w:r>
            <w:r w:rsidR="00401DB6" w:rsidRPr="006167CF">
              <w:rPr>
                <w:color w:val="000000"/>
                <w:sz w:val="18"/>
                <w:szCs w:val="18"/>
                <w:lang w:val="en-GB"/>
              </w:rPr>
              <w:t>:</w:t>
            </w:r>
          </w:p>
        </w:tc>
        <w:tc>
          <w:tcPr>
            <w:tcW w:w="5984" w:type="dxa"/>
          </w:tcPr>
          <w:p w14:paraId="49B4AD88" w14:textId="77777777" w:rsidR="00002989" w:rsidRPr="001D795E" w:rsidRDefault="00E976F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Selectievakje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8" w:name="Selectievakje11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79061F" w:rsidRPr="006167CF">
              <w:rPr>
                <w:iCs/>
                <w:color w:val="000000"/>
                <w:sz w:val="18"/>
                <w:szCs w:val="18"/>
              </w:rPr>
            </w:r>
            <w:r w:rsidRPr="006167CF"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38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N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ee, additione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>l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e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custom actions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zijn niet nodig</w:t>
            </w:r>
            <w:r w:rsidR="00401DB6" w:rsidRPr="001D795E">
              <w:rPr>
                <w:iCs/>
                <w:color w:val="000000"/>
                <w:sz w:val="18"/>
                <w:szCs w:val="18"/>
                <w:lang w:val="nl-NL"/>
              </w:rPr>
              <w:t>.</w:t>
            </w:r>
          </w:p>
          <w:p w14:paraId="33720A81" w14:textId="77777777" w:rsidR="00E976F8" w:rsidRPr="001D795E" w:rsidRDefault="00E976F8" w:rsidP="006274D8">
            <w:pPr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Selectievakje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Selectievakje12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6274D8" w:rsidRPr="006167CF">
              <w:rPr>
                <w:iCs/>
                <w:color w:val="000000"/>
                <w:sz w:val="18"/>
                <w:szCs w:val="18"/>
              </w:rPr>
            </w:r>
            <w:r w:rsidRPr="006167CF"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39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Ja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,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de volgende custom actions zijn toegevoegd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: </w:t>
            </w:r>
            <w:bookmarkStart w:id="40" w:name="Text28"/>
            <w:r w:rsidR="001D795E">
              <w:rPr>
                <w:iCs/>
                <w:color w:val="000000"/>
                <w:sz w:val="18"/>
                <w:szCs w:val="18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 w:rsidR="001D795E">
              <w:rPr>
                <w:iCs/>
                <w:color w:val="000000"/>
                <w:sz w:val="18"/>
                <w:szCs w:val="18"/>
              </w:rPr>
            </w:r>
            <w:r w:rsidR="001D795E">
              <w:rPr>
                <w:iCs/>
                <w:color w:val="000000"/>
                <w:sz w:val="18"/>
                <w:szCs w:val="18"/>
              </w:rPr>
              <w:fldChar w:fldCharType="separate"/>
            </w:r>
            <w:r w:rsidR="001D795E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iCs/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iCs/>
                <w:color w:val="000000"/>
                <w:sz w:val="18"/>
                <w:szCs w:val="18"/>
              </w:rPr>
              <w:fldChar w:fldCharType="end"/>
            </w:r>
            <w:bookmarkEnd w:id="40"/>
          </w:p>
          <w:p w14:paraId="3909D75F" w14:textId="77777777" w:rsidR="00E976F8" w:rsidRPr="001D795E" w:rsidRDefault="00E976F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</w:tc>
      </w:tr>
      <w:tr w:rsidR="00E976F8" w:rsidRPr="001D795E" w14:paraId="5FC7289E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6E651E78" w14:textId="77777777" w:rsidR="00E976F8" w:rsidRPr="006167CF" w:rsidRDefault="00443803" w:rsidP="006274D8">
            <w:pPr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ICE </w:t>
            </w:r>
            <w:r w:rsidR="00E976F8"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validation </w:t>
            </w:r>
            <w:r w:rsidR="001D795E">
              <w:rPr>
                <w:rFonts w:cs="Arial"/>
                <w:color w:val="000000"/>
                <w:sz w:val="18"/>
                <w:szCs w:val="18"/>
                <w:lang w:val="en-GB"/>
              </w:rPr>
              <w:t>uitgevoerd</w:t>
            </w:r>
            <w:r w:rsidR="00401DB6"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t>:</w:t>
            </w:r>
          </w:p>
          <w:p w14:paraId="384ED12A" w14:textId="77777777" w:rsidR="00DB2F18" w:rsidRPr="006167CF" w:rsidRDefault="00DB2F18" w:rsidP="006274D8">
            <w:pPr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  <w:p w14:paraId="42BAFD91" w14:textId="77777777" w:rsidR="00DB2F18" w:rsidRPr="006167CF" w:rsidRDefault="00DB2F18" w:rsidP="006274D8">
            <w:pPr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  <w:p w14:paraId="1A9E7E31" w14:textId="77777777" w:rsidR="00DB2F18" w:rsidRPr="006167CF" w:rsidRDefault="00DB2F18" w:rsidP="006274D8">
            <w:pPr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  <w:p w14:paraId="4D5BE176" w14:textId="77777777" w:rsidR="00DB2F18" w:rsidRPr="006167CF" w:rsidRDefault="00DB2F18" w:rsidP="006274D8">
            <w:pPr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5984" w:type="dxa"/>
          </w:tcPr>
          <w:p w14:paraId="58E54687" w14:textId="77777777" w:rsidR="00E976F8" w:rsidRPr="001D795E" w:rsidRDefault="00E976F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Selectievakje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Selectievakje15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6274D8"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  <w:bookmarkEnd w:id="41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Ja</w:t>
            </w:r>
            <w:r w:rsidR="00401DB6"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,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geen 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errors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gevonden</w:t>
            </w:r>
            <w:r w:rsidR="00401DB6" w:rsidRPr="001D795E">
              <w:rPr>
                <w:iCs/>
                <w:color w:val="000000"/>
                <w:sz w:val="18"/>
                <w:szCs w:val="18"/>
                <w:lang w:val="nl-NL"/>
              </w:rPr>
              <w:t>.</w:t>
            </w:r>
          </w:p>
          <w:p w14:paraId="6ECFA100" w14:textId="77777777" w:rsidR="00E976F8" w:rsidRPr="001D795E" w:rsidRDefault="00E976F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Selectievakje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Selectievakje16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6274D8"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  <w:bookmarkEnd w:id="42"/>
            <w:r w:rsidR="00401DB6"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Ja</w:t>
            </w:r>
            <w:r w:rsidR="00401DB6"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,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de volgende errors zijn aangetroffen</w:t>
            </w:r>
            <w:r w:rsidR="00DB2F18" w:rsidRPr="001D795E">
              <w:rPr>
                <w:iCs/>
                <w:color w:val="000000"/>
                <w:sz w:val="18"/>
                <w:szCs w:val="18"/>
                <w:lang w:val="nl-NL"/>
              </w:rPr>
              <w:t>:</w:t>
            </w:r>
          </w:p>
          <w:p w14:paraId="2E6075C9" w14:textId="77777777" w:rsidR="00DB2F18" w:rsidRPr="001D795E" w:rsidRDefault="00DB2F1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  <w:p w14:paraId="4593725E" w14:textId="77777777" w:rsidR="00DB2F18" w:rsidRPr="006167CF" w:rsidRDefault="00DB2F18" w:rsidP="006274D8">
            <w:pPr>
              <w:rPr>
                <w:iCs/>
                <w:color w:val="000000"/>
                <w:sz w:val="18"/>
                <w:szCs w:val="18"/>
                <w:lang w:val="en-GB"/>
              </w:rPr>
            </w:pPr>
            <w:r w:rsidRPr="001D795E">
              <w:rPr>
                <w:iCs/>
                <w:color w:val="000000"/>
                <w:sz w:val="18"/>
                <w:szCs w:val="18"/>
              </w:rPr>
              <w:t xml:space="preserve">     </w:t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t>ICE errors</w:t>
            </w:r>
            <w:r w:rsidR="001D795E">
              <w:rPr>
                <w:iCs/>
                <w:color w:val="000000"/>
                <w:sz w:val="18"/>
                <w:szCs w:val="18"/>
                <w:lang w:val="en-GB"/>
              </w:rPr>
              <w:t xml:space="preserve"> opgelost</w:t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t xml:space="preserve">: </w:t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3" w:name="Text6"/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instrText xml:space="preserve"> FORMTEXT </w:instrText>
            </w:r>
            <w:r w:rsidR="006274D8"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separate"/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  <w:bookmarkEnd w:id="43"/>
          </w:p>
          <w:p w14:paraId="44974B87" w14:textId="77777777" w:rsidR="00D84E67" w:rsidRPr="001D795E" w:rsidRDefault="00DB2F1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   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I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>CE errors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niet opgelost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: </w:t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4" w:name="Text7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 w:rsidR="006274D8"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separate"/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  <w:bookmarkEnd w:id="44"/>
            <w:r w:rsidR="00D84E67"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Re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de</w:t>
            </w:r>
            <w:r w:rsidR="001D795E">
              <w:rPr>
                <w:iCs/>
                <w:color w:val="000000"/>
                <w:sz w:val="18"/>
                <w:szCs w:val="18"/>
                <w:lang w:val="nl-NL"/>
              </w:rPr>
              <w:t>n om ze niet op te lossen</w:t>
            </w:r>
            <w:r w:rsidR="00D84E67"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: </w:t>
            </w:r>
            <w:r w:rsidR="00D84E67"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45" w:name="Text18"/>
            <w:r w:rsidR="00D84E67"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 w:rsidR="00794C00"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="00D84E67"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separate"/>
            </w:r>
            <w:r w:rsidR="00442173">
              <w:rPr>
                <w:iCs/>
                <w:color w:val="000000"/>
                <w:sz w:val="18"/>
                <w:szCs w:val="18"/>
                <w:lang w:val="en-GB"/>
              </w:rPr>
              <w:t> </w:t>
            </w:r>
            <w:r w:rsidR="00442173">
              <w:rPr>
                <w:iCs/>
                <w:color w:val="000000"/>
                <w:sz w:val="18"/>
                <w:szCs w:val="18"/>
                <w:lang w:val="en-GB"/>
              </w:rPr>
              <w:t> </w:t>
            </w:r>
            <w:r w:rsidR="00442173">
              <w:rPr>
                <w:iCs/>
                <w:color w:val="000000"/>
                <w:sz w:val="18"/>
                <w:szCs w:val="18"/>
                <w:lang w:val="en-GB"/>
              </w:rPr>
              <w:t> </w:t>
            </w:r>
            <w:r w:rsidR="00442173">
              <w:rPr>
                <w:iCs/>
                <w:color w:val="000000"/>
                <w:sz w:val="18"/>
                <w:szCs w:val="18"/>
                <w:lang w:val="en-GB"/>
              </w:rPr>
              <w:t> </w:t>
            </w:r>
            <w:r w:rsidR="00442173">
              <w:rPr>
                <w:iCs/>
                <w:color w:val="000000"/>
                <w:sz w:val="18"/>
                <w:szCs w:val="18"/>
                <w:lang w:val="en-GB"/>
              </w:rPr>
              <w:t> </w:t>
            </w:r>
            <w:r w:rsidR="00D84E67"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  <w:bookmarkEnd w:id="45"/>
          </w:p>
          <w:p w14:paraId="7B39498A" w14:textId="77777777" w:rsidR="00DB2F18" w:rsidRPr="001D795E" w:rsidRDefault="00DB2F1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</w:tc>
      </w:tr>
      <w:tr w:rsidR="00DB2F18" w:rsidRPr="001D795E" w14:paraId="47F29FDA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766E2E68" w14:textId="77777777" w:rsidR="00DB2F18" w:rsidRPr="006167CF" w:rsidRDefault="001D795E" w:rsidP="001D795E">
            <w:pPr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EASIw</w:t>
            </w:r>
            <w:r w:rsidR="00DB2F18"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izard check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uitgevoerd</w:t>
            </w:r>
            <w:r w:rsidR="0081669C"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t>:</w:t>
            </w:r>
          </w:p>
        </w:tc>
        <w:tc>
          <w:tcPr>
            <w:tcW w:w="5984" w:type="dxa"/>
          </w:tcPr>
          <w:p w14:paraId="7BF73307" w14:textId="77777777" w:rsidR="00DB2F18" w:rsidRPr="001D795E" w:rsidRDefault="00DB2F1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Selectievakje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Selectievakje19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6274D8"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  <w:bookmarkEnd w:id="46"/>
            <w:r w:rsidR="00401DB6"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Ja</w:t>
            </w:r>
            <w:r w:rsidR="00401DB6"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,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geen fouten gevonden</w:t>
            </w:r>
            <w:r w:rsidR="00401DB6" w:rsidRPr="001D795E">
              <w:rPr>
                <w:iCs/>
                <w:color w:val="000000"/>
                <w:sz w:val="18"/>
                <w:szCs w:val="18"/>
                <w:lang w:val="nl-NL"/>
              </w:rPr>
              <w:t>.</w:t>
            </w:r>
          </w:p>
          <w:p w14:paraId="556D9F6F" w14:textId="77777777" w:rsidR="00DB2F18" w:rsidRPr="001D795E" w:rsidRDefault="00DB2F1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Selectievakje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Selectievakje20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6274D8"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  <w:bookmarkEnd w:id="47"/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Ja, de volgende fouten zijn opgelost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: </w:t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8" w:name="Text8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 w:rsidR="006274D8"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separate"/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  <w:bookmarkEnd w:id="48"/>
          </w:p>
          <w:p w14:paraId="698A43F5" w14:textId="77777777" w:rsidR="00DB2F18" w:rsidRPr="001D795E" w:rsidRDefault="00DB2F1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Selectievakje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9" w:name="Selectievakje21"/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8B78BD"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  <w:bookmarkEnd w:id="49"/>
            <w:r w:rsidR="003765BB"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N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ee</w:t>
            </w:r>
            <w:r w:rsidR="003765BB"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,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de test is niet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rele</w:t>
            </w:r>
            <w:r w:rsidR="00401DB6" w:rsidRPr="001D795E">
              <w:rPr>
                <w:iCs/>
                <w:color w:val="000000"/>
                <w:sz w:val="18"/>
                <w:szCs w:val="18"/>
                <w:lang w:val="nl-NL"/>
              </w:rPr>
              <w:t>vant (vendor MSI+MST).</w:t>
            </w:r>
          </w:p>
          <w:p w14:paraId="785DF7A6" w14:textId="77777777" w:rsidR="00DB2F18" w:rsidRPr="001D795E" w:rsidRDefault="00DB2F18" w:rsidP="006274D8">
            <w:pPr>
              <w:rPr>
                <w:iCs/>
                <w:color w:val="000000"/>
                <w:sz w:val="18"/>
                <w:szCs w:val="18"/>
                <w:lang w:val="nl-NL"/>
              </w:rPr>
            </w:pPr>
          </w:p>
        </w:tc>
      </w:tr>
      <w:tr w:rsidR="00E976F8" w:rsidRPr="001D795E" w14:paraId="4554442B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43" w:type="dxa"/>
          </w:tcPr>
          <w:p w14:paraId="41EB5479" w14:textId="77777777" w:rsidR="00E976F8" w:rsidRPr="001D795E" w:rsidRDefault="001D795E" w:rsidP="00E976F8">
            <w:pPr>
              <w:rPr>
                <w:rFonts w:cs="Arial"/>
                <w:color w:val="000000"/>
                <w:sz w:val="18"/>
                <w:szCs w:val="18"/>
                <w:lang w:val="nl-NL"/>
              </w:rPr>
            </w:pPr>
            <w:r w:rsidRPr="001D795E">
              <w:rPr>
                <w:rFonts w:cs="Arial"/>
                <w:color w:val="000000"/>
                <w:sz w:val="18"/>
                <w:szCs w:val="18"/>
                <w:lang w:val="nl-NL"/>
              </w:rPr>
              <w:t>Package gebouwd volgens standards en richtlijnen</w:t>
            </w:r>
            <w:r w:rsidR="0081669C" w:rsidRPr="001D795E">
              <w:rPr>
                <w:rFonts w:cs="Arial"/>
                <w:color w:val="000000"/>
                <w:sz w:val="18"/>
                <w:szCs w:val="18"/>
                <w:lang w:val="nl-NL"/>
              </w:rPr>
              <w:t>:</w:t>
            </w:r>
          </w:p>
          <w:p w14:paraId="7C147D78" w14:textId="77777777" w:rsidR="00E976F8" w:rsidRPr="001D795E" w:rsidRDefault="00E976F8" w:rsidP="006274D8">
            <w:pPr>
              <w:rPr>
                <w:rFonts w:cs="Arial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14:paraId="391E6ACB" w14:textId="77777777" w:rsidR="00E976F8" w:rsidRPr="001D795E" w:rsidRDefault="00E976F8" w:rsidP="00E976F8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Selectievakje1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8B78BD"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Ja</w:t>
            </w:r>
            <w:r w:rsidR="00E3677C" w:rsidRPr="001D795E">
              <w:rPr>
                <w:iCs/>
                <w:color w:val="000000"/>
                <w:sz w:val="18"/>
                <w:szCs w:val="18"/>
                <w:lang w:val="nl-NL"/>
              </w:rPr>
              <w:t>.</w:t>
            </w:r>
          </w:p>
          <w:p w14:paraId="5EF3AD82" w14:textId="77777777" w:rsidR="00E976F8" w:rsidRPr="001D795E" w:rsidRDefault="00E976F8" w:rsidP="001D795E">
            <w:pPr>
              <w:rPr>
                <w:iCs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Selectievakje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 N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ee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, </w:t>
            </w:r>
            <w:r w:rsidR="001D795E" w:rsidRPr="001D795E">
              <w:rPr>
                <w:iCs/>
                <w:color w:val="000000"/>
                <w:sz w:val="18"/>
                <w:szCs w:val="18"/>
                <w:lang w:val="nl-NL"/>
              </w:rPr>
              <w:t>de volgende afwijkingen op de standards zijn toegepast</w:t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t xml:space="preserve">: </w:t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D795E">
              <w:rPr>
                <w:iCs/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separate"/>
            </w:r>
            <w:r w:rsidRPr="006167CF">
              <w:rPr>
                <w:rFonts w:ascii="Cambria Math" w:hAnsi="Cambria Math" w:cs="Cambria Math"/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rFonts w:ascii="Cambria Math" w:hAnsi="Cambria Math" w:cs="Cambria Math"/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rFonts w:ascii="Cambria Math" w:hAnsi="Cambria Math" w:cs="Cambria Math"/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rFonts w:ascii="Cambria Math" w:hAnsi="Cambria Math" w:cs="Cambria Math"/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rFonts w:ascii="Cambria Math" w:hAnsi="Cambria Math" w:cs="Cambria Math"/>
                <w:iCs/>
                <w:noProof/>
                <w:color w:val="000000"/>
                <w:sz w:val="18"/>
                <w:szCs w:val="18"/>
                <w:lang w:val="en-GB"/>
              </w:rPr>
              <w:t> </w:t>
            </w:r>
            <w:r w:rsidRPr="006167CF">
              <w:rPr>
                <w:iCs/>
                <w:color w:val="000000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CC80DB2" w14:textId="77777777" w:rsidR="00123FC3" w:rsidRPr="001D795E" w:rsidRDefault="00123FC3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988"/>
        <w:gridCol w:w="5939"/>
      </w:tblGrid>
      <w:tr w:rsidR="00E976F8" w:rsidRPr="006167CF" w14:paraId="05C2D5C1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31C24AF8" w14:textId="77777777" w:rsidR="00E976F8" w:rsidRPr="006167CF" w:rsidRDefault="001D795E" w:rsidP="006274D8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Test na bouw</w:t>
            </w:r>
          </w:p>
        </w:tc>
      </w:tr>
      <w:tr w:rsidR="00E976F8" w:rsidRPr="001D795E" w14:paraId="6127E39F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88" w:type="dxa"/>
          </w:tcPr>
          <w:p w14:paraId="1E8EEF6F" w14:textId="77777777" w:rsidR="00E976F8" w:rsidRPr="006167CF" w:rsidRDefault="001D795E" w:rsidP="006274D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Getest </w:t>
            </w:r>
            <w:r w:rsidR="00A74840" w:rsidRPr="006167CF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l</w:t>
            </w:r>
            <w:r w:rsidR="00A74840" w:rsidRPr="006167CF">
              <w:rPr>
                <w:color w:val="000000"/>
                <w:sz w:val="18"/>
                <w:szCs w:val="18"/>
              </w:rPr>
              <w:t>s local administrator</w:t>
            </w:r>
            <w:r w:rsidR="00197603" w:rsidRPr="006167CF">
              <w:rPr>
                <w:color w:val="000000"/>
                <w:sz w:val="18"/>
                <w:szCs w:val="18"/>
              </w:rPr>
              <w:t>:</w:t>
            </w:r>
          </w:p>
          <w:p w14:paraId="6C843024" w14:textId="77777777" w:rsidR="00A74840" w:rsidRPr="006167CF" w:rsidRDefault="00A74840" w:rsidP="006274D8">
            <w:pPr>
              <w:rPr>
                <w:color w:val="000000"/>
                <w:sz w:val="18"/>
                <w:szCs w:val="18"/>
              </w:rPr>
            </w:pPr>
          </w:p>
          <w:p w14:paraId="2637C579" w14:textId="77777777" w:rsidR="00A74840" w:rsidRPr="006167CF" w:rsidRDefault="00A74840" w:rsidP="006274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939" w:type="dxa"/>
            <w:tcBorders>
              <w:top w:val="single" w:sz="4" w:space="0" w:color="auto"/>
            </w:tcBorders>
          </w:tcPr>
          <w:p w14:paraId="449F781E" w14:textId="77777777" w:rsidR="00A74840" w:rsidRPr="006167CF" w:rsidRDefault="00A74840" w:rsidP="006274D8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Selectievakje2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0" w:name="Selectievakje26"/>
            <w:r w:rsidRPr="006167CF">
              <w:rPr>
                <w:color w:val="000000"/>
                <w:sz w:val="18"/>
                <w:szCs w:val="18"/>
              </w:rPr>
              <w:instrText xml:space="preserve"> FORMCHECKBOX </w:instrText>
            </w:r>
            <w:r w:rsidR="0079061F"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50"/>
            <w:r w:rsidR="00197603" w:rsidRPr="006167CF">
              <w:rPr>
                <w:color w:val="000000"/>
                <w:sz w:val="18"/>
                <w:szCs w:val="18"/>
              </w:rPr>
              <w:t xml:space="preserve"> </w:t>
            </w:r>
            <w:r w:rsidR="001D795E">
              <w:rPr>
                <w:color w:val="000000"/>
                <w:sz w:val="18"/>
                <w:szCs w:val="18"/>
              </w:rPr>
              <w:t>Ja</w:t>
            </w:r>
            <w:r w:rsidR="00197603" w:rsidRPr="006167CF">
              <w:rPr>
                <w:color w:val="000000"/>
                <w:sz w:val="18"/>
                <w:szCs w:val="18"/>
              </w:rPr>
              <w:t xml:space="preserve">, </w:t>
            </w:r>
            <w:r w:rsidRPr="006167CF">
              <w:rPr>
                <w:color w:val="000000"/>
                <w:sz w:val="18"/>
                <w:szCs w:val="18"/>
              </w:rPr>
              <w:t>test is OK</w:t>
            </w:r>
            <w:r w:rsidR="00197603" w:rsidRPr="006167CF">
              <w:rPr>
                <w:color w:val="000000"/>
                <w:sz w:val="18"/>
                <w:szCs w:val="18"/>
              </w:rPr>
              <w:t>.</w:t>
            </w:r>
          </w:p>
          <w:p w14:paraId="34CFE37A" w14:textId="77777777" w:rsidR="00A5073A" w:rsidRPr="001D795E" w:rsidRDefault="00A5073A" w:rsidP="00A5073A">
            <w:pPr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Selectievakje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95E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r w:rsidR="001D795E" w:rsidRPr="001D795E">
              <w:rPr>
                <w:color w:val="000000"/>
                <w:sz w:val="18"/>
                <w:szCs w:val="18"/>
                <w:lang w:val="nl-NL"/>
              </w:rPr>
              <w:t xml:space="preserve"> Nee</w:t>
            </w:r>
            <w:r w:rsidRPr="001D795E">
              <w:rPr>
                <w:color w:val="000000"/>
                <w:sz w:val="18"/>
                <w:szCs w:val="18"/>
                <w:lang w:val="nl-NL"/>
              </w:rPr>
              <w:t xml:space="preserve">, </w:t>
            </w:r>
            <w:r w:rsidR="001D795E" w:rsidRPr="001D795E">
              <w:rPr>
                <w:color w:val="000000"/>
                <w:sz w:val="18"/>
                <w:szCs w:val="18"/>
                <w:lang w:val="nl-NL"/>
              </w:rPr>
              <w:t>alleen de snelkoppelingen zijn gestart, verder testen is niet mogelijk</w:t>
            </w:r>
            <w:r w:rsidRPr="001D795E">
              <w:rPr>
                <w:color w:val="000000"/>
                <w:sz w:val="18"/>
                <w:szCs w:val="18"/>
                <w:lang w:val="nl-NL"/>
              </w:rPr>
              <w:t xml:space="preserve">: </w:t>
            </w:r>
            <w:bookmarkStart w:id="51" w:name="Text20"/>
            <w:r w:rsidR="001D795E">
              <w:rPr>
                <w:color w:val="000000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="001D795E" w:rsidRPr="001D795E">
              <w:rPr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 w:rsidR="001D795E">
              <w:rPr>
                <w:color w:val="000000"/>
                <w:sz w:val="18"/>
                <w:szCs w:val="18"/>
              </w:rPr>
            </w:r>
            <w:r w:rsidR="001D795E">
              <w:rPr>
                <w:color w:val="000000"/>
                <w:sz w:val="18"/>
                <w:szCs w:val="18"/>
              </w:rPr>
              <w:fldChar w:fldCharType="separate"/>
            </w:r>
            <w:r w:rsidR="001D795E">
              <w:rPr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noProof/>
                <w:color w:val="000000"/>
                <w:sz w:val="18"/>
                <w:szCs w:val="18"/>
              </w:rPr>
              <w:t> </w:t>
            </w:r>
            <w:r w:rsidR="001D795E">
              <w:rPr>
                <w:color w:val="000000"/>
                <w:sz w:val="18"/>
                <w:szCs w:val="18"/>
              </w:rPr>
              <w:fldChar w:fldCharType="end"/>
            </w:r>
            <w:bookmarkEnd w:id="51"/>
          </w:p>
          <w:p w14:paraId="26568B39" w14:textId="77777777" w:rsidR="00D84E67" w:rsidRPr="001D795E" w:rsidRDefault="00D84E67" w:rsidP="006274D8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</w:tr>
      <w:tr w:rsidR="00DF7497" w:rsidRPr="00DF7497" w14:paraId="4CAB3879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88" w:type="dxa"/>
          </w:tcPr>
          <w:p w14:paraId="52542367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Get</w:t>
            </w:r>
            <w:r w:rsidRPr="006167CF">
              <w:rPr>
                <w:color w:val="000000"/>
                <w:sz w:val="18"/>
                <w:szCs w:val="18"/>
              </w:rPr>
              <w:t>est a</w:t>
            </w:r>
            <w:r>
              <w:rPr>
                <w:color w:val="000000"/>
                <w:sz w:val="18"/>
                <w:szCs w:val="18"/>
              </w:rPr>
              <w:t>l</w:t>
            </w:r>
            <w:r w:rsidRPr="006167CF">
              <w:rPr>
                <w:color w:val="000000"/>
                <w:sz w:val="18"/>
                <w:szCs w:val="18"/>
              </w:rPr>
              <w:t>s standard user:</w:t>
            </w:r>
          </w:p>
          <w:p w14:paraId="00DEFBB1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</w:p>
          <w:p w14:paraId="056A5D8B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</w:p>
          <w:p w14:paraId="5C933F5D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939" w:type="dxa"/>
          </w:tcPr>
          <w:p w14:paraId="17F2BC05" w14:textId="77777777" w:rsidR="00DF7497" w:rsidRPr="00DF7497" w:rsidRDefault="00DF7497" w:rsidP="00DF7497">
            <w:pPr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Selectievakje2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F7497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79061F"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r w:rsidRPr="00DF7497">
              <w:rPr>
                <w:color w:val="000000"/>
                <w:sz w:val="18"/>
                <w:szCs w:val="18"/>
                <w:lang w:val="nl-NL"/>
              </w:rPr>
              <w:t xml:space="preserve"> Ja, test is OK.</w:t>
            </w:r>
          </w:p>
          <w:p w14:paraId="5623CF40" w14:textId="77777777" w:rsidR="00DF7497" w:rsidRPr="001D795E" w:rsidRDefault="00DF7497" w:rsidP="00DF7497">
            <w:pPr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Selectievakje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95E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r w:rsidRPr="001D795E">
              <w:rPr>
                <w:color w:val="000000"/>
                <w:sz w:val="18"/>
                <w:szCs w:val="18"/>
                <w:lang w:val="nl-NL"/>
              </w:rPr>
              <w:t xml:space="preserve"> Nee, alleen de snelkoppelingen zijn gestart, verder testen is niet mogelijk: </w:t>
            </w: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1D795E">
              <w:rPr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 </w:t>
            </w:r>
            <w:r>
              <w:rPr>
                <w:noProof/>
                <w:color w:val="000000"/>
                <w:sz w:val="18"/>
                <w:szCs w:val="18"/>
              </w:rPr>
              <w:t> </w:t>
            </w:r>
            <w:r>
              <w:rPr>
                <w:noProof/>
                <w:color w:val="000000"/>
                <w:sz w:val="18"/>
                <w:szCs w:val="18"/>
              </w:rPr>
              <w:t> </w:t>
            </w:r>
            <w:r>
              <w:rPr>
                <w:noProof/>
                <w:color w:val="000000"/>
                <w:sz w:val="18"/>
                <w:szCs w:val="18"/>
              </w:rPr>
              <w:t> </w:t>
            </w:r>
            <w:r>
              <w:rPr>
                <w:noProof/>
                <w:color w:val="000000"/>
                <w:sz w:val="18"/>
                <w:szCs w:val="18"/>
              </w:rPr>
              <w:t> 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  <w:p w14:paraId="36D2B65F" w14:textId="77777777" w:rsidR="00DF7497" w:rsidRPr="001D795E" w:rsidRDefault="00DF7497" w:rsidP="00DF7497">
            <w:pPr>
              <w:rPr>
                <w:color w:val="000000"/>
                <w:sz w:val="18"/>
                <w:szCs w:val="18"/>
                <w:lang w:val="nl-NL"/>
              </w:rPr>
            </w:pPr>
          </w:p>
        </w:tc>
      </w:tr>
      <w:tr w:rsidR="00DF7497" w:rsidRPr="006167CF" w14:paraId="33CDB5C3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88" w:type="dxa"/>
          </w:tcPr>
          <w:p w14:paraId="5FA24B41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</w:t>
            </w:r>
            <w:r w:rsidR="000D7F00">
              <w:rPr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installatie</w:t>
            </w:r>
            <w:r w:rsidR="000D7F00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getest</w:t>
            </w:r>
            <w:r w:rsidRPr="006167CF">
              <w:rPr>
                <w:color w:val="000000"/>
                <w:sz w:val="18"/>
                <w:szCs w:val="18"/>
              </w:rPr>
              <w:t>:</w:t>
            </w:r>
          </w:p>
          <w:p w14:paraId="702DD986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</w:p>
          <w:p w14:paraId="29FECC83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939" w:type="dxa"/>
          </w:tcPr>
          <w:p w14:paraId="2EF8878C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Selectievakje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2" w:name="Selectievakje31"/>
            <w:r w:rsidRPr="006167CF">
              <w:rPr>
                <w:color w:val="000000"/>
                <w:sz w:val="18"/>
                <w:szCs w:val="18"/>
              </w:rPr>
              <w:instrText xml:space="preserve"> FORMCHECKBOX </w:instrText>
            </w:r>
            <w:r w:rsidR="0079061F"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52"/>
            <w:r w:rsidRPr="006167CF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Ja</w:t>
            </w:r>
            <w:r w:rsidRPr="006167CF">
              <w:rPr>
                <w:color w:val="000000"/>
                <w:sz w:val="18"/>
                <w:szCs w:val="18"/>
              </w:rPr>
              <w:t>, test is OK.</w:t>
            </w:r>
          </w:p>
          <w:p w14:paraId="0F74C40E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Selectievakje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Selectievakje32"/>
            <w:r w:rsidRPr="00DF7497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53"/>
            <w:r w:rsidRPr="00DF7497">
              <w:rPr>
                <w:color w:val="000000"/>
                <w:sz w:val="18"/>
                <w:szCs w:val="18"/>
                <w:lang w:val="nl-NL"/>
              </w:rPr>
              <w:t xml:space="preserve"> Ja, de volgende </w:t>
            </w:r>
            <w:proofErr w:type="gramStart"/>
            <w:r w:rsidRPr="00DF7497">
              <w:rPr>
                <w:color w:val="000000"/>
                <w:sz w:val="18"/>
                <w:szCs w:val="18"/>
                <w:lang w:val="nl-NL"/>
              </w:rPr>
              <w:t>files /</w:t>
            </w:r>
            <w:proofErr w:type="gramEnd"/>
            <w:r w:rsidRPr="00DF7497">
              <w:rPr>
                <w:color w:val="000000"/>
                <w:sz w:val="18"/>
                <w:szCs w:val="18"/>
                <w:lang w:val="nl-NL"/>
              </w:rPr>
              <w:t xml:space="preserve"> folders / registry keys blijven achter. </w:t>
            </w:r>
            <w:r>
              <w:rPr>
                <w:color w:val="000000"/>
                <w:sz w:val="18"/>
                <w:szCs w:val="18"/>
              </w:rPr>
              <w:t>Opmerkingen</w:t>
            </w:r>
            <w:r w:rsidRPr="006167CF">
              <w:rPr>
                <w:color w:val="000000"/>
                <w:sz w:val="18"/>
                <w:szCs w:val="18"/>
              </w:rPr>
              <w:t xml:space="preserve">: </w:t>
            </w: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54" w:name="Text12"/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54"/>
          </w:p>
          <w:p w14:paraId="0D91F76D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</w:p>
        </w:tc>
      </w:tr>
      <w:tr w:rsidR="00DF7497" w:rsidRPr="00DF7497" w14:paraId="5F03573E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88" w:type="dxa"/>
          </w:tcPr>
          <w:p w14:paraId="75C2D746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  <w:r w:rsidRPr="006167CF">
              <w:rPr>
                <w:color w:val="000000"/>
                <w:sz w:val="18"/>
                <w:szCs w:val="18"/>
              </w:rPr>
              <w:t>pgrade</w:t>
            </w:r>
            <w:r>
              <w:rPr>
                <w:color w:val="000000"/>
                <w:sz w:val="18"/>
                <w:szCs w:val="18"/>
              </w:rPr>
              <w:t xml:space="preserve"> getest</w:t>
            </w:r>
            <w:r w:rsidRPr="006167CF">
              <w:rPr>
                <w:color w:val="000000"/>
                <w:sz w:val="18"/>
                <w:szCs w:val="18"/>
              </w:rPr>
              <w:t>:</w:t>
            </w:r>
          </w:p>
          <w:p w14:paraId="4EC985AD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</w:p>
          <w:p w14:paraId="241A1165" w14:textId="77777777" w:rsidR="00DF7497" w:rsidRPr="006167CF" w:rsidRDefault="00DF7497" w:rsidP="006274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939" w:type="dxa"/>
          </w:tcPr>
          <w:p w14:paraId="171A177A" w14:textId="77777777" w:rsidR="00DF7497" w:rsidRPr="00DF7497" w:rsidRDefault="00DF7497" w:rsidP="00B1559D">
            <w:pPr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Selectievakje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Selectievakje33"/>
            <w:r w:rsidRPr="006167CF">
              <w:rPr>
                <w:color w:val="000000"/>
                <w:sz w:val="18"/>
                <w:szCs w:val="18"/>
              </w:rPr>
              <w:instrText xml:space="preserve"> FORMCHECKBOX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55"/>
            <w:r w:rsidRPr="006167CF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Ja</w:t>
            </w:r>
            <w:r w:rsidRPr="006167CF">
              <w:rPr>
                <w:color w:val="000000"/>
                <w:sz w:val="18"/>
                <w:szCs w:val="18"/>
              </w:rPr>
              <w:t>, test is OK.</w:t>
            </w:r>
            <w:r w:rsidR="00B1559D">
              <w:rPr>
                <w:color w:val="000000"/>
                <w:sz w:val="18"/>
                <w:szCs w:val="18"/>
              </w:rPr>
              <w:br/>
            </w:r>
            <w:r w:rsidR="00B1559D" w:rsidRPr="009445CC">
              <w:rPr>
                <w:color w:val="000000"/>
                <w:sz w:val="18"/>
                <w:szCs w:val="18"/>
                <w:lang w:val="nl-NL"/>
              </w:rPr>
              <w:t xml:space="preserve">Geteste </w:t>
            </w:r>
            <w:proofErr w:type="gramStart"/>
            <w:r w:rsidR="00B1559D" w:rsidRPr="009445CC">
              <w:rPr>
                <w:color w:val="000000"/>
                <w:sz w:val="18"/>
                <w:szCs w:val="18"/>
                <w:lang w:val="nl-NL"/>
              </w:rPr>
              <w:t>versies :</w:t>
            </w:r>
            <w:proofErr w:type="gramEnd"/>
            <w:r w:rsidR="00B1559D" w:rsidRPr="009445CC">
              <w:rPr>
                <w:color w:val="000000"/>
                <w:sz w:val="18"/>
                <w:szCs w:val="18"/>
                <w:lang w:val="nl-NL"/>
              </w:rPr>
              <w:t xml:space="preserve">  </w:t>
            </w:r>
            <w:r w:rsidR="00B1559D" w:rsidRPr="009445CC">
              <w:rPr>
                <w:color w:val="000000"/>
                <w:sz w:val="18"/>
                <w:szCs w:val="18"/>
                <w:lang w:val="nl-NL"/>
              </w:rPr>
              <w:br/>
            </w:r>
            <w:r w:rsidR="00B1559D"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="00B1559D" w:rsidRPr="009445CC">
              <w:rPr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 w:rsidR="00B1559D" w:rsidRPr="006167CF">
              <w:rPr>
                <w:color w:val="000000"/>
                <w:sz w:val="18"/>
                <w:szCs w:val="18"/>
              </w:rPr>
            </w:r>
            <w:r w:rsidR="00B1559D"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B1559D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B1559D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B1559D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B1559D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B1559D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B1559D" w:rsidRPr="006167CF">
              <w:rPr>
                <w:color w:val="000000"/>
                <w:sz w:val="18"/>
                <w:szCs w:val="18"/>
              </w:rPr>
              <w:fldChar w:fldCharType="end"/>
            </w:r>
            <w:r w:rsidR="00B1559D" w:rsidRPr="009445CC">
              <w:rPr>
                <w:color w:val="000000"/>
                <w:sz w:val="18"/>
                <w:szCs w:val="18"/>
                <w:lang w:val="nl-NL"/>
              </w:rPr>
              <w:br/>
            </w:r>
            <w:r w:rsidR="00B1559D"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="00B1559D" w:rsidRPr="009445CC">
              <w:rPr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 w:rsidR="00B1559D" w:rsidRPr="006167CF">
              <w:rPr>
                <w:color w:val="000000"/>
                <w:sz w:val="18"/>
                <w:szCs w:val="18"/>
              </w:rPr>
            </w:r>
            <w:r w:rsidR="00B1559D"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B1559D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B1559D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B1559D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B1559D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B1559D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B1559D" w:rsidRPr="006167CF">
              <w:rPr>
                <w:color w:val="000000"/>
                <w:sz w:val="18"/>
                <w:szCs w:val="18"/>
              </w:rPr>
              <w:fldChar w:fldCharType="end"/>
            </w:r>
            <w:r w:rsidR="00B1559D" w:rsidRPr="009445CC">
              <w:rPr>
                <w:color w:val="000000"/>
                <w:sz w:val="18"/>
                <w:szCs w:val="18"/>
                <w:lang w:val="nl-NL"/>
              </w:rPr>
              <w:br/>
            </w: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Selectievakje3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6" w:name="Selectievakje34"/>
            <w:r w:rsidRPr="00DF7497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79061F"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56"/>
            <w:r w:rsidRPr="00DF7497">
              <w:rPr>
                <w:color w:val="000000"/>
                <w:sz w:val="18"/>
                <w:szCs w:val="18"/>
                <w:lang w:val="nl-NL"/>
              </w:rPr>
              <w:t xml:space="preserve"> Nee, dit is niet van toepassing.</w:t>
            </w:r>
          </w:p>
        </w:tc>
      </w:tr>
      <w:tr w:rsidR="00B1559D" w:rsidRPr="00DF7497" w14:paraId="3427A2F7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88" w:type="dxa"/>
          </w:tcPr>
          <w:p w14:paraId="1E36E102" w14:textId="77777777" w:rsidR="00B1559D" w:rsidRPr="006167CF" w:rsidRDefault="00B1559D" w:rsidP="00B1559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UAC getest</w:t>
            </w:r>
            <w:r w:rsidRPr="006167CF">
              <w:rPr>
                <w:color w:val="000000"/>
                <w:sz w:val="18"/>
                <w:szCs w:val="18"/>
              </w:rPr>
              <w:t>:</w:t>
            </w:r>
          </w:p>
          <w:p w14:paraId="3A62CA64" w14:textId="77777777" w:rsidR="00B1559D" w:rsidRDefault="00B1559D" w:rsidP="006274D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939" w:type="dxa"/>
          </w:tcPr>
          <w:p w14:paraId="7AFB2ECC" w14:textId="77777777" w:rsidR="00B1559D" w:rsidRPr="009445CC" w:rsidRDefault="00B1559D" w:rsidP="00B1559D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en-GB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445CC">
              <w:rPr>
                <w:sz w:val="18"/>
                <w:szCs w:val="18"/>
                <w:lang w:val="nl-NL"/>
              </w:rPr>
              <w:instrText xml:space="preserve"> FORMCHECKBOX </w:instrText>
            </w:r>
            <w:r w:rsidR="008B78BD"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9445CC">
              <w:rPr>
                <w:sz w:val="18"/>
                <w:szCs w:val="18"/>
                <w:lang w:val="nl-NL"/>
              </w:rPr>
              <w:t xml:space="preserve"> Ja, test is OK.</w:t>
            </w:r>
          </w:p>
          <w:p w14:paraId="113F4B76" w14:textId="77777777" w:rsidR="00B1559D" w:rsidRPr="009445CC" w:rsidRDefault="00B1559D" w:rsidP="00B1559D">
            <w:pPr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en-GB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445CC">
              <w:rPr>
                <w:sz w:val="18"/>
                <w:szCs w:val="18"/>
                <w:lang w:val="nl-NL"/>
              </w:rPr>
              <w:instrText xml:space="preserve"> FORMCHECKBOX </w:instrText>
            </w:r>
            <w:r w:rsidRPr="00853647"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9445CC">
              <w:rPr>
                <w:sz w:val="18"/>
                <w:szCs w:val="18"/>
                <w:lang w:val="nl-NL"/>
              </w:rPr>
              <w:t xml:space="preserve"> Nee, gemaakte fix: </w:t>
            </w:r>
            <w:r>
              <w:rPr>
                <w:sz w:val="18"/>
                <w:szCs w:val="18"/>
                <w:lang w:val="en-GB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&lt;&lt; Fill in this option when the customer's environment (license server, network connection etc.) is required for testing purposes. Place useful screenshots under &quot;Other remarks&quot;. &gt;&gt;"/>
                  </w:textInput>
                </w:ffData>
              </w:fldChar>
            </w:r>
            <w:r w:rsidRPr="009445CC">
              <w:rPr>
                <w:sz w:val="18"/>
                <w:szCs w:val="18"/>
                <w:lang w:val="nl-NL"/>
              </w:rPr>
              <w:instrText xml:space="preserve"> FORMTEXT </w:instrText>
            </w:r>
            <w:r w:rsidRPr="00AF579B"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separate"/>
            </w:r>
            <w:r w:rsidRPr="009445CC">
              <w:rPr>
                <w:noProof/>
                <w:sz w:val="18"/>
                <w:szCs w:val="18"/>
                <w:lang w:val="nl-NL"/>
              </w:rPr>
              <w:t xml:space="preserve">&lt;&lt; Vul hieir in welke fix is toegepast om UAC te omzeilen&gt;&gt; </w:t>
            </w:r>
            <w:r>
              <w:rPr>
                <w:sz w:val="18"/>
                <w:szCs w:val="18"/>
                <w:lang w:val="en-GB"/>
              </w:rPr>
              <w:fldChar w:fldCharType="end"/>
            </w:r>
          </w:p>
          <w:p w14:paraId="443EB161" w14:textId="77777777" w:rsidR="00B1559D" w:rsidRPr="009445CC" w:rsidRDefault="00B1559D" w:rsidP="00B1559D">
            <w:pPr>
              <w:rPr>
                <w:color w:val="000000"/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en-GB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445CC">
              <w:rPr>
                <w:sz w:val="18"/>
                <w:szCs w:val="18"/>
                <w:lang w:val="nl-NL"/>
              </w:rPr>
              <w:instrText xml:space="preserve"> FORMCHECKBOX </w:instrText>
            </w:r>
            <w:r w:rsidRPr="00853647">
              <w:rPr>
                <w:sz w:val="18"/>
                <w:szCs w:val="18"/>
                <w:lang w:val="en-GB"/>
              </w:rPr>
            </w:r>
            <w:r>
              <w:rPr>
                <w:sz w:val="18"/>
                <w:szCs w:val="18"/>
                <w:lang w:val="en-GB"/>
              </w:rPr>
              <w:fldChar w:fldCharType="end"/>
            </w:r>
            <w:r w:rsidRPr="009445CC">
              <w:rPr>
                <w:sz w:val="18"/>
                <w:szCs w:val="18"/>
                <w:lang w:val="nl-NL"/>
              </w:rPr>
              <w:t xml:space="preserve"> </w:t>
            </w:r>
            <w:proofErr w:type="gramStart"/>
            <w:r w:rsidRPr="009445CC">
              <w:rPr>
                <w:sz w:val="18"/>
                <w:szCs w:val="18"/>
                <w:lang w:val="nl-NL"/>
              </w:rPr>
              <w:t>Nee,Geen</w:t>
            </w:r>
            <w:proofErr w:type="gramEnd"/>
            <w:r w:rsidRPr="009445CC">
              <w:rPr>
                <w:sz w:val="18"/>
                <w:szCs w:val="18"/>
                <w:lang w:val="nl-NL"/>
              </w:rPr>
              <w:t xml:space="preserve"> fix mogelijk.</w:t>
            </w:r>
            <w:r w:rsidRPr="009445CC">
              <w:rPr>
                <w:sz w:val="18"/>
                <w:szCs w:val="18"/>
                <w:lang w:val="nl-NL"/>
              </w:rPr>
              <w:br/>
              <w:t xml:space="preserve"> User moet admin credentials hebben en/of opgeven om met deze applicatie te kunnen werken</w:t>
            </w:r>
          </w:p>
        </w:tc>
      </w:tr>
      <w:tr w:rsidR="00DF7497" w:rsidRPr="006167CF" w14:paraId="2BD478A8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88" w:type="dxa"/>
          </w:tcPr>
          <w:p w14:paraId="6FA3B791" w14:textId="77777777" w:rsidR="00DF7497" w:rsidRPr="006167CF" w:rsidRDefault="00DF7497" w:rsidP="000471AB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Known errors, etc:</w:t>
            </w:r>
          </w:p>
        </w:tc>
        <w:bookmarkStart w:id="57" w:name="PERR"/>
        <w:tc>
          <w:tcPr>
            <w:tcW w:w="5939" w:type="dxa"/>
          </w:tcPr>
          <w:p w14:paraId="76C62DB5" w14:textId="77777777" w:rsidR="00DF7497" w:rsidRPr="006167CF" w:rsidRDefault="00DF7497" w:rsidP="000471AB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PERR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57"/>
          </w:p>
        </w:tc>
      </w:tr>
      <w:tr w:rsidR="00DF7497" w:rsidRPr="006167CF" w14:paraId="3ED72977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88" w:type="dxa"/>
          </w:tcPr>
          <w:p w14:paraId="1125A145" w14:textId="77777777" w:rsidR="00DF7497" w:rsidRPr="006167CF" w:rsidRDefault="00DF7497" w:rsidP="00DF7497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E</w:t>
            </w:r>
            <w:r>
              <w:rPr>
                <w:color w:val="000000"/>
                <w:sz w:val="18"/>
                <w:szCs w:val="18"/>
              </w:rPr>
              <w:t>i</w:t>
            </w:r>
            <w:r w:rsidRPr="006167CF">
              <w:rPr>
                <w:color w:val="000000"/>
                <w:sz w:val="18"/>
                <w:szCs w:val="18"/>
              </w:rPr>
              <w:t>nd</w:t>
            </w:r>
            <w:r>
              <w:rPr>
                <w:color w:val="000000"/>
                <w:sz w:val="18"/>
                <w:szCs w:val="18"/>
              </w:rPr>
              <w:t>e</w:t>
            </w:r>
            <w:r w:rsidRPr="006167CF">
              <w:rPr>
                <w:color w:val="000000"/>
                <w:sz w:val="18"/>
                <w:szCs w:val="18"/>
              </w:rPr>
              <w:t xml:space="preserve"> b</w:t>
            </w:r>
            <w:r>
              <w:rPr>
                <w:color w:val="000000"/>
                <w:sz w:val="18"/>
                <w:szCs w:val="18"/>
              </w:rPr>
              <w:t>ouw fase:</w:t>
            </w:r>
          </w:p>
        </w:tc>
        <w:tc>
          <w:tcPr>
            <w:tcW w:w="5939" w:type="dxa"/>
          </w:tcPr>
          <w:p w14:paraId="6BA89E8B" w14:textId="77777777" w:rsidR="00DF7497" w:rsidRPr="006167CF" w:rsidRDefault="00DF7497" w:rsidP="000471A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Datum</w:t>
            </w:r>
            <w:r w:rsidRPr="006167CF">
              <w:rPr>
                <w:color w:val="000000"/>
                <w:sz w:val="18"/>
                <w:szCs w:val="18"/>
              </w:rPr>
              <w:t xml:space="preserve">: </w:t>
            </w: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8" w:name="Text29"/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58"/>
          </w:p>
        </w:tc>
      </w:tr>
    </w:tbl>
    <w:p w14:paraId="5F5E9484" w14:textId="77777777" w:rsidR="006B2883" w:rsidRPr="006167CF" w:rsidRDefault="006B2883">
      <w:pPr>
        <w:tabs>
          <w:tab w:val="left" w:pos="2790"/>
        </w:tabs>
        <w:rPr>
          <w:iCs/>
          <w:color w:val="000000"/>
          <w:sz w:val="18"/>
          <w:szCs w:val="18"/>
        </w:rPr>
      </w:pPr>
    </w:p>
    <w:p w14:paraId="4A74876F" w14:textId="77777777" w:rsidR="00665154" w:rsidRPr="00DF7497" w:rsidRDefault="00665154" w:rsidP="00665154">
      <w:pPr>
        <w:tabs>
          <w:tab w:val="left" w:pos="2790"/>
        </w:tabs>
        <w:rPr>
          <w:b/>
          <w:iCs/>
          <w:color w:val="000000"/>
          <w:sz w:val="18"/>
          <w:szCs w:val="18"/>
          <w:lang w:val="nl-NL"/>
        </w:rPr>
      </w:pPr>
      <w:r w:rsidRPr="00DF7497">
        <w:rPr>
          <w:b/>
          <w:iCs/>
          <w:color w:val="000000"/>
          <w:sz w:val="18"/>
          <w:szCs w:val="18"/>
          <w:lang w:val="nl-NL"/>
        </w:rPr>
        <w:t xml:space="preserve">In </w:t>
      </w:r>
      <w:r w:rsidR="00DF7497" w:rsidRPr="00DF7497">
        <w:rPr>
          <w:b/>
          <w:iCs/>
          <w:color w:val="000000"/>
          <w:sz w:val="18"/>
          <w:szCs w:val="18"/>
          <w:lang w:val="nl-NL"/>
        </w:rPr>
        <w:t>geval van een</w:t>
      </w:r>
      <w:r w:rsidRPr="00DF7497">
        <w:rPr>
          <w:b/>
          <w:iCs/>
          <w:color w:val="000000"/>
          <w:sz w:val="18"/>
          <w:szCs w:val="18"/>
          <w:lang w:val="nl-NL"/>
        </w:rPr>
        <w:t xml:space="preserve"> snapshot o</w:t>
      </w:r>
      <w:r w:rsidR="00DF7497" w:rsidRPr="00DF7497">
        <w:rPr>
          <w:b/>
          <w:iCs/>
          <w:color w:val="000000"/>
          <w:sz w:val="18"/>
          <w:szCs w:val="18"/>
          <w:lang w:val="nl-NL"/>
        </w:rPr>
        <w:t>f</w:t>
      </w:r>
      <w:r w:rsidRPr="00DF7497">
        <w:rPr>
          <w:b/>
          <w:iCs/>
          <w:color w:val="000000"/>
          <w:sz w:val="18"/>
          <w:szCs w:val="18"/>
          <w:lang w:val="nl-NL"/>
        </w:rPr>
        <w:t xml:space="preserve"> hand</w:t>
      </w:r>
      <w:r w:rsidR="00DF7497" w:rsidRPr="00DF7497">
        <w:rPr>
          <w:b/>
          <w:iCs/>
          <w:color w:val="000000"/>
          <w:sz w:val="18"/>
          <w:szCs w:val="18"/>
          <w:lang w:val="nl-NL"/>
        </w:rPr>
        <w:t>matig gebouwde msi, vul onderstaande table in</w:t>
      </w:r>
      <w:r w:rsidRPr="00DF7497">
        <w:rPr>
          <w:b/>
          <w:iCs/>
          <w:color w:val="000000"/>
          <w:sz w:val="18"/>
          <w:szCs w:val="18"/>
          <w:lang w:val="nl-NL"/>
        </w:rPr>
        <w:t>:</w:t>
      </w:r>
    </w:p>
    <w:p w14:paraId="737C9459" w14:textId="77777777" w:rsidR="00665154" w:rsidRPr="00DF7497" w:rsidRDefault="00665154" w:rsidP="00665154">
      <w:pPr>
        <w:tabs>
          <w:tab w:val="left" w:pos="2790"/>
        </w:tabs>
        <w:rPr>
          <w:iCs/>
          <w:color w:val="000000"/>
          <w:sz w:val="18"/>
          <w:szCs w:val="18"/>
          <w:lang w:val="nl-NL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2"/>
        <w:gridCol w:w="6125"/>
      </w:tblGrid>
      <w:tr w:rsidR="00665154" w:rsidRPr="006167CF" w14:paraId="6D237BC1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0D54112C" w14:textId="77777777" w:rsidR="00665154" w:rsidRPr="006167CF" w:rsidRDefault="00665154" w:rsidP="00DF7497">
            <w:pPr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6167CF">
              <w:rPr>
                <w:b/>
                <w:bCs/>
                <w:color w:val="000000"/>
                <w:sz w:val="18"/>
                <w:szCs w:val="18"/>
                <w:lang w:val="en-GB"/>
              </w:rPr>
              <w:t xml:space="preserve">Package details snapshot </w:t>
            </w:r>
            <w:r w:rsidR="00DF7497">
              <w:rPr>
                <w:b/>
                <w:bCs/>
                <w:color w:val="000000"/>
                <w:sz w:val="18"/>
                <w:szCs w:val="18"/>
                <w:lang w:val="en-GB"/>
              </w:rPr>
              <w:t>of handmatig gebouwde</w:t>
            </w:r>
            <w:r w:rsidRPr="006167CF">
              <w:rPr>
                <w:b/>
                <w:bCs/>
                <w:color w:val="000000"/>
                <w:sz w:val="18"/>
                <w:szCs w:val="18"/>
                <w:lang w:val="en-GB"/>
              </w:rPr>
              <w:t xml:space="preserve"> MSI</w:t>
            </w:r>
          </w:p>
        </w:tc>
      </w:tr>
      <w:tr w:rsidR="00665154" w:rsidRPr="006167CF" w14:paraId="10604E92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054F92DA" w14:textId="77777777" w:rsidR="00665154" w:rsidRPr="006167CF" w:rsidRDefault="00DF7497" w:rsidP="00DF749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Naam</w:t>
            </w:r>
            <w:r w:rsidR="00665154" w:rsidRPr="006167CF">
              <w:rPr>
                <w:color w:val="000000"/>
                <w:sz w:val="18"/>
                <w:szCs w:val="18"/>
                <w:lang w:val="en-GB"/>
              </w:rPr>
              <w:t xml:space="preserve"> MSI-file:</w:t>
            </w:r>
          </w:p>
        </w:tc>
        <w:bookmarkStart w:id="59" w:name="PMSINAAM"/>
        <w:tc>
          <w:tcPr>
            <w:tcW w:w="6125" w:type="dxa"/>
          </w:tcPr>
          <w:p w14:paraId="58C172DC" w14:textId="77777777" w:rsidR="00665154" w:rsidRPr="006167CF" w:rsidRDefault="00665154" w:rsidP="000471AB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PMSINAAM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59"/>
          </w:p>
        </w:tc>
      </w:tr>
      <w:tr w:rsidR="00665154" w:rsidRPr="006167CF" w14:paraId="784A614D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59B2F90D" w14:textId="77777777" w:rsidR="00665154" w:rsidRPr="006167CF" w:rsidRDefault="00665154" w:rsidP="00DF7497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Na</w:t>
            </w:r>
            <w:r w:rsidR="00DF7497">
              <w:rPr>
                <w:color w:val="000000"/>
                <w:sz w:val="18"/>
                <w:szCs w:val="18"/>
              </w:rPr>
              <w:t>a</w:t>
            </w:r>
            <w:r w:rsidRPr="006167CF">
              <w:rPr>
                <w:color w:val="000000"/>
                <w:sz w:val="18"/>
                <w:szCs w:val="18"/>
              </w:rPr>
              <w:t>m MST-file:</w:t>
            </w:r>
          </w:p>
        </w:tc>
        <w:bookmarkStart w:id="60" w:name="PMSTNAAM"/>
        <w:tc>
          <w:tcPr>
            <w:tcW w:w="6125" w:type="dxa"/>
          </w:tcPr>
          <w:p w14:paraId="42094289" w14:textId="77777777" w:rsidR="00665154" w:rsidRPr="006167CF" w:rsidRDefault="00DF7497" w:rsidP="000471A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PMSTNAAM"/>
                  <w:enabled/>
                  <w:calcOnExit w:val="0"/>
                  <w:textInput>
                    <w:default w:val="&lt;&lt; bv in geval van afwijkingen tussen 2 platforms. &gt;&gt;"/>
                  </w:textInput>
                </w:ffData>
              </w:fldChar>
            </w:r>
            <w:r w:rsidRPr="00DF7497">
              <w:rPr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Pr="00DF7497">
              <w:rPr>
                <w:noProof/>
                <w:color w:val="000000"/>
                <w:sz w:val="18"/>
                <w:szCs w:val="18"/>
                <w:lang w:val="nl-NL"/>
              </w:rPr>
              <w:t xml:space="preserve">&lt;&lt; bv in geval van afwijkingen tussen 2 platforms. </w:t>
            </w:r>
            <w:r>
              <w:rPr>
                <w:noProof/>
                <w:color w:val="000000"/>
                <w:sz w:val="18"/>
                <w:szCs w:val="18"/>
              </w:rPr>
              <w:t>&gt;&gt;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60"/>
          </w:p>
        </w:tc>
      </w:tr>
      <w:tr w:rsidR="00665154" w:rsidRPr="006167CF" w14:paraId="137474CD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5883B784" w14:textId="77777777" w:rsidR="00665154" w:rsidRPr="006167CF" w:rsidRDefault="00665154" w:rsidP="00DF7497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Build versi</w:t>
            </w:r>
            <w:r w:rsidR="00DF7497">
              <w:rPr>
                <w:color w:val="000000"/>
                <w:sz w:val="18"/>
                <w:szCs w:val="18"/>
              </w:rPr>
              <w:t>e</w:t>
            </w:r>
            <w:r w:rsidRPr="006167CF">
              <w:rPr>
                <w:color w:val="000000"/>
                <w:sz w:val="18"/>
                <w:szCs w:val="18"/>
              </w:rPr>
              <w:t>:</w:t>
            </w:r>
          </w:p>
        </w:tc>
        <w:tc>
          <w:tcPr>
            <w:tcW w:w="6125" w:type="dxa"/>
          </w:tcPr>
          <w:p w14:paraId="50241633" w14:textId="77777777" w:rsidR="00665154" w:rsidRPr="006167CF" w:rsidRDefault="00665154" w:rsidP="000471AB">
            <w:pPr>
              <w:rPr>
                <w:color w:val="000000"/>
                <w:sz w:val="18"/>
                <w:szCs w:val="18"/>
                <w:lang w:val="fr-FR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61" w:name="Text13"/>
            <w:r w:rsidRPr="006167CF">
              <w:rPr>
                <w:color w:val="000000"/>
                <w:sz w:val="18"/>
                <w:szCs w:val="18"/>
                <w:lang w:val="fr-FR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61"/>
            <w:r w:rsidRPr="006167CF">
              <w:rPr>
                <w:color w:val="000000"/>
                <w:sz w:val="18"/>
                <w:szCs w:val="18"/>
                <w:lang w:val="fr-FR"/>
              </w:rPr>
              <w:t xml:space="preserve"> (</w:t>
            </w:r>
            <w:proofErr w:type="gramStart"/>
            <w:r w:rsidRPr="006167CF">
              <w:rPr>
                <w:color w:val="000000"/>
                <w:sz w:val="18"/>
                <w:szCs w:val="18"/>
                <w:lang w:val="fr-FR"/>
              </w:rPr>
              <w:t>Format:</w:t>
            </w:r>
            <w:proofErr w:type="gramEnd"/>
            <w:r w:rsidRPr="006167CF">
              <w:rPr>
                <w:color w:val="000000"/>
                <w:sz w:val="18"/>
                <w:szCs w:val="18"/>
                <w:lang w:val="fr-FR"/>
              </w:rPr>
              <w:t xml:space="preserve"> Major.Minor.Revision ex.: v1.0.0)</w:t>
            </w:r>
          </w:p>
        </w:tc>
      </w:tr>
      <w:tr w:rsidR="00665154" w:rsidRPr="006167CF" w14:paraId="54FB74F5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75B1A0E1" w14:textId="77777777" w:rsidR="00665154" w:rsidRPr="006167CF" w:rsidRDefault="00665154" w:rsidP="000471AB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Product Name:</w:t>
            </w:r>
          </w:p>
        </w:tc>
        <w:tc>
          <w:tcPr>
            <w:tcW w:w="6125" w:type="dxa"/>
          </w:tcPr>
          <w:p w14:paraId="3A75D1B9" w14:textId="77777777" w:rsidR="00665154" w:rsidRPr="006167CF" w:rsidRDefault="00665154" w:rsidP="000471AB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62" w:name="Text31"/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62"/>
          </w:p>
        </w:tc>
      </w:tr>
      <w:tr w:rsidR="00665154" w:rsidRPr="006167CF" w14:paraId="2CE5BDD4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4DC2B12C" w14:textId="77777777" w:rsidR="00665154" w:rsidRPr="006167CF" w:rsidRDefault="00665154" w:rsidP="000471AB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lastRenderedPageBreak/>
              <w:t>Title:</w:t>
            </w:r>
          </w:p>
        </w:tc>
        <w:tc>
          <w:tcPr>
            <w:tcW w:w="6125" w:type="dxa"/>
          </w:tcPr>
          <w:p w14:paraId="4113BA7A" w14:textId="77777777" w:rsidR="00665154" w:rsidRPr="006167CF" w:rsidRDefault="00665154" w:rsidP="000471AB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63" w:name="Text33"/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63"/>
          </w:p>
        </w:tc>
      </w:tr>
      <w:tr w:rsidR="00665154" w:rsidRPr="006167CF" w14:paraId="3EA9328F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04B029E3" w14:textId="77777777" w:rsidR="00665154" w:rsidRPr="006167CF" w:rsidRDefault="00665154" w:rsidP="000471AB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Product Version:</w:t>
            </w:r>
          </w:p>
        </w:tc>
        <w:tc>
          <w:tcPr>
            <w:tcW w:w="6125" w:type="dxa"/>
          </w:tcPr>
          <w:p w14:paraId="7543A1F5" w14:textId="77777777" w:rsidR="00665154" w:rsidRPr="006167CF" w:rsidRDefault="00665154" w:rsidP="000471AB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64" w:name="Text32"/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64"/>
          </w:p>
        </w:tc>
      </w:tr>
      <w:tr w:rsidR="00665154" w:rsidRPr="006167CF" w14:paraId="69AB2E10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7C0569D8" w14:textId="77777777" w:rsidR="00665154" w:rsidRPr="006167CF" w:rsidRDefault="00DF7497" w:rsidP="000471AB">
            <w:pPr>
              <w:rPr>
                <w:color w:val="000000"/>
                <w:sz w:val="18"/>
                <w:szCs w:val="18"/>
                <w:lang w:val="fr-FR"/>
              </w:rPr>
            </w:pPr>
            <w:r>
              <w:rPr>
                <w:color w:val="000000"/>
                <w:sz w:val="18"/>
                <w:szCs w:val="18"/>
                <w:lang w:val="fr-FR"/>
              </w:rPr>
              <w:t>Installatie</w:t>
            </w:r>
            <w:r w:rsidR="00665154" w:rsidRPr="006167CF">
              <w:rPr>
                <w:color w:val="000000"/>
                <w:sz w:val="18"/>
                <w:szCs w:val="18"/>
                <w:lang w:val="fr-FR"/>
              </w:rPr>
              <w:t xml:space="preserve"> </w:t>
            </w:r>
            <w:proofErr w:type="gramStart"/>
            <w:r w:rsidR="00665154" w:rsidRPr="006167CF">
              <w:rPr>
                <w:color w:val="000000"/>
                <w:sz w:val="18"/>
                <w:szCs w:val="18"/>
                <w:lang w:val="fr-FR"/>
              </w:rPr>
              <w:t>command</w:t>
            </w:r>
            <w:r>
              <w:rPr>
                <w:color w:val="000000"/>
                <w:sz w:val="18"/>
                <w:szCs w:val="18"/>
                <w:lang w:val="fr-FR"/>
              </w:rPr>
              <w:t>o</w:t>
            </w:r>
            <w:r w:rsidR="00665154" w:rsidRPr="006167CF">
              <w:rPr>
                <w:color w:val="000000"/>
                <w:sz w:val="18"/>
                <w:szCs w:val="18"/>
                <w:lang w:val="fr-FR"/>
              </w:rPr>
              <w:t>:</w:t>
            </w:r>
            <w:proofErr w:type="gramEnd"/>
          </w:p>
        </w:tc>
        <w:bookmarkStart w:id="65" w:name="PINSTCMD"/>
        <w:tc>
          <w:tcPr>
            <w:tcW w:w="6125" w:type="dxa"/>
          </w:tcPr>
          <w:p w14:paraId="76BA71C3" w14:textId="77777777" w:rsidR="00665154" w:rsidRPr="006167CF" w:rsidRDefault="00665154" w:rsidP="000471AB">
            <w:pPr>
              <w:rPr>
                <w:color w:val="000000"/>
                <w:sz w:val="18"/>
                <w:szCs w:val="18"/>
                <w:lang w:val="en-GB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PINSTCMD"/>
                  <w:enabled/>
                  <w:calcOnExit w:val="0"/>
                  <w:textInput>
                    <w:default w:val="msiexec /i &lt;filename.msi&gt; /qb-!"/>
                  </w:textInput>
                </w:ffData>
              </w:fldChar>
            </w:r>
            <w:r w:rsidRPr="006167CF">
              <w:rPr>
                <w:color w:val="000000"/>
                <w:sz w:val="18"/>
                <w:szCs w:val="18"/>
                <w:lang w:val="en-GB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  <w:lang w:val="en-GB"/>
              </w:rPr>
              <w:t>msiexec /i &lt;filename.msi&gt; /qb-!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65"/>
          </w:p>
        </w:tc>
      </w:tr>
      <w:tr w:rsidR="00665154" w:rsidRPr="006167CF" w14:paraId="43315AD2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67130F20" w14:textId="77777777" w:rsidR="00665154" w:rsidRPr="006167CF" w:rsidRDefault="00DF7497" w:rsidP="000471AB">
            <w:pPr>
              <w:rPr>
                <w:color w:val="000000"/>
                <w:sz w:val="18"/>
                <w:szCs w:val="18"/>
                <w:lang w:val="fr-FR"/>
              </w:rPr>
            </w:pPr>
            <w:r>
              <w:rPr>
                <w:color w:val="000000"/>
                <w:sz w:val="18"/>
                <w:szCs w:val="18"/>
                <w:lang w:val="fr-FR"/>
              </w:rPr>
              <w:t>De-installatie</w:t>
            </w:r>
            <w:r w:rsidR="00665154" w:rsidRPr="006167CF">
              <w:rPr>
                <w:color w:val="000000"/>
                <w:sz w:val="18"/>
                <w:szCs w:val="18"/>
                <w:lang w:val="fr-FR"/>
              </w:rPr>
              <w:t xml:space="preserve"> </w:t>
            </w:r>
            <w:proofErr w:type="gramStart"/>
            <w:r w:rsidR="00665154" w:rsidRPr="006167CF">
              <w:rPr>
                <w:color w:val="000000"/>
                <w:sz w:val="18"/>
                <w:szCs w:val="18"/>
                <w:lang w:val="fr-FR"/>
              </w:rPr>
              <w:t>command</w:t>
            </w:r>
            <w:r>
              <w:rPr>
                <w:color w:val="000000"/>
                <w:sz w:val="18"/>
                <w:szCs w:val="18"/>
                <w:lang w:val="fr-FR"/>
              </w:rPr>
              <w:t>o</w:t>
            </w:r>
            <w:r w:rsidR="00665154" w:rsidRPr="006167CF">
              <w:rPr>
                <w:color w:val="000000"/>
                <w:sz w:val="18"/>
                <w:szCs w:val="18"/>
                <w:lang w:val="fr-FR"/>
              </w:rPr>
              <w:t>:</w:t>
            </w:r>
            <w:proofErr w:type="gramEnd"/>
          </w:p>
        </w:tc>
        <w:bookmarkStart w:id="66" w:name="PDEINSTCMD"/>
        <w:tc>
          <w:tcPr>
            <w:tcW w:w="6125" w:type="dxa"/>
          </w:tcPr>
          <w:p w14:paraId="61382D5E" w14:textId="77777777" w:rsidR="00665154" w:rsidRPr="006167CF" w:rsidRDefault="00665154" w:rsidP="000471AB">
            <w:pPr>
              <w:rPr>
                <w:color w:val="000000"/>
                <w:sz w:val="18"/>
                <w:szCs w:val="18"/>
                <w:lang w:val="en-GB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PDEINSTCMD"/>
                  <w:enabled/>
                  <w:calcOnExit w:val="0"/>
                  <w:textInput>
                    <w:default w:val="msiexec /x &lt;filename.msi&gt; /qb-!"/>
                  </w:textInput>
                </w:ffData>
              </w:fldChar>
            </w:r>
            <w:r w:rsidRPr="006167CF">
              <w:rPr>
                <w:color w:val="000000"/>
                <w:sz w:val="18"/>
                <w:szCs w:val="18"/>
                <w:lang w:val="en-GB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  <w:lang w:val="en-GB"/>
              </w:rPr>
              <w:t>msiexec /x &lt;filename.msi&gt; /qb-!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66"/>
          </w:p>
        </w:tc>
      </w:tr>
    </w:tbl>
    <w:p w14:paraId="577604CD" w14:textId="77777777" w:rsidR="00665154" w:rsidRPr="006167CF" w:rsidRDefault="00665154">
      <w:pPr>
        <w:tabs>
          <w:tab w:val="left" w:pos="2790"/>
        </w:tabs>
        <w:rPr>
          <w:b/>
          <w:iCs/>
          <w:color w:val="000000"/>
          <w:sz w:val="18"/>
          <w:szCs w:val="18"/>
        </w:rPr>
      </w:pPr>
    </w:p>
    <w:p w14:paraId="65A3167F" w14:textId="77777777" w:rsidR="007E545E" w:rsidRPr="00DF7497" w:rsidRDefault="00DF7497" w:rsidP="00DF7497">
      <w:pPr>
        <w:tabs>
          <w:tab w:val="left" w:pos="2790"/>
        </w:tabs>
        <w:rPr>
          <w:b/>
          <w:iCs/>
          <w:color w:val="000000"/>
          <w:sz w:val="18"/>
          <w:szCs w:val="18"/>
          <w:lang w:val="nl-NL"/>
        </w:rPr>
      </w:pPr>
      <w:r w:rsidRPr="00DF7497">
        <w:rPr>
          <w:b/>
          <w:iCs/>
          <w:color w:val="000000"/>
          <w:sz w:val="18"/>
          <w:szCs w:val="18"/>
          <w:lang w:val="nl-NL"/>
        </w:rPr>
        <w:t>In geval van een vendor installatie (</w:t>
      </w:r>
      <w:r w:rsidR="007E545E" w:rsidRPr="00DF7497">
        <w:rPr>
          <w:b/>
          <w:iCs/>
          <w:color w:val="000000"/>
          <w:sz w:val="18"/>
          <w:szCs w:val="18"/>
          <w:lang w:val="nl-NL"/>
        </w:rPr>
        <w:t>vendor MSI + MST o</w:t>
      </w:r>
      <w:r w:rsidRPr="00DF7497">
        <w:rPr>
          <w:b/>
          <w:iCs/>
          <w:color w:val="000000"/>
          <w:sz w:val="18"/>
          <w:szCs w:val="18"/>
          <w:lang w:val="nl-NL"/>
        </w:rPr>
        <w:t>f installatie</w:t>
      </w:r>
      <w:r w:rsidR="007E545E" w:rsidRPr="00DF7497">
        <w:rPr>
          <w:b/>
          <w:iCs/>
          <w:color w:val="000000"/>
          <w:sz w:val="18"/>
          <w:szCs w:val="18"/>
          <w:lang w:val="nl-NL"/>
        </w:rPr>
        <w:t xml:space="preserve"> </w:t>
      </w:r>
      <w:r w:rsidRPr="00DF7497">
        <w:rPr>
          <w:b/>
          <w:iCs/>
          <w:color w:val="000000"/>
          <w:sz w:val="18"/>
          <w:szCs w:val="18"/>
          <w:lang w:val="nl-NL"/>
        </w:rPr>
        <w:t>met aparte</w:t>
      </w:r>
      <w:r w:rsidR="007E545E" w:rsidRPr="00DF7497">
        <w:rPr>
          <w:b/>
          <w:iCs/>
          <w:color w:val="000000"/>
          <w:sz w:val="18"/>
          <w:szCs w:val="18"/>
          <w:lang w:val="nl-NL"/>
        </w:rPr>
        <w:t xml:space="preserve"> .ini o</w:t>
      </w:r>
      <w:r w:rsidRPr="00DF7497">
        <w:rPr>
          <w:b/>
          <w:iCs/>
          <w:color w:val="000000"/>
          <w:sz w:val="18"/>
          <w:szCs w:val="18"/>
          <w:lang w:val="nl-NL"/>
        </w:rPr>
        <w:t>f</w:t>
      </w:r>
      <w:r w:rsidR="007E545E" w:rsidRPr="00DF7497">
        <w:rPr>
          <w:b/>
          <w:iCs/>
          <w:color w:val="000000"/>
          <w:sz w:val="18"/>
          <w:szCs w:val="18"/>
          <w:lang w:val="nl-NL"/>
        </w:rPr>
        <w:t xml:space="preserve"> .xml file) </w:t>
      </w:r>
      <w:r w:rsidRPr="00DF7497">
        <w:rPr>
          <w:b/>
          <w:iCs/>
          <w:color w:val="000000"/>
          <w:sz w:val="18"/>
          <w:szCs w:val="18"/>
          <w:lang w:val="nl-NL"/>
        </w:rPr>
        <w:t xml:space="preserve">vul de tabel </w:t>
      </w:r>
      <w:r>
        <w:rPr>
          <w:b/>
          <w:iCs/>
          <w:color w:val="000000"/>
          <w:sz w:val="18"/>
          <w:szCs w:val="18"/>
          <w:lang w:val="nl-NL"/>
        </w:rPr>
        <w:t>hier onder</w:t>
      </w:r>
      <w:r w:rsidR="007E545E" w:rsidRPr="00DF7497">
        <w:rPr>
          <w:b/>
          <w:iCs/>
          <w:color w:val="000000"/>
          <w:sz w:val="18"/>
          <w:szCs w:val="18"/>
          <w:lang w:val="nl-NL"/>
        </w:rPr>
        <w:t>:</w:t>
      </w:r>
    </w:p>
    <w:p w14:paraId="3CA2E0CD" w14:textId="77777777" w:rsidR="007E545E" w:rsidRPr="00DF7497" w:rsidRDefault="007E545E">
      <w:pPr>
        <w:tabs>
          <w:tab w:val="left" w:pos="2790"/>
        </w:tabs>
        <w:rPr>
          <w:iCs/>
          <w:color w:val="000000"/>
          <w:sz w:val="18"/>
          <w:szCs w:val="18"/>
          <w:lang w:val="nl-NL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2"/>
        <w:gridCol w:w="6125"/>
      </w:tblGrid>
      <w:tr w:rsidR="007E545E" w:rsidRPr="006167CF" w14:paraId="6B9E86F5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4F96EA12" w14:textId="77777777" w:rsidR="007E545E" w:rsidRPr="006167CF" w:rsidRDefault="007E545E" w:rsidP="00DF749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167CF">
              <w:rPr>
                <w:b/>
                <w:bCs/>
                <w:color w:val="000000"/>
                <w:sz w:val="18"/>
                <w:szCs w:val="18"/>
              </w:rPr>
              <w:t>Package details vendor installati</w:t>
            </w:r>
            <w:r w:rsidR="00DF7497">
              <w:rPr>
                <w:b/>
                <w:bCs/>
                <w:color w:val="000000"/>
                <w:sz w:val="18"/>
                <w:szCs w:val="18"/>
              </w:rPr>
              <w:t>e</w:t>
            </w:r>
          </w:p>
        </w:tc>
      </w:tr>
      <w:tr w:rsidR="00DF7497" w:rsidRPr="006167CF" w14:paraId="6EF4A74A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3BAC5DB7" w14:textId="77777777" w:rsidR="00DF7497" w:rsidRPr="006167CF" w:rsidRDefault="00DF7497" w:rsidP="00DF749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Naam</w:t>
            </w:r>
            <w:r w:rsidRPr="006167CF">
              <w:rPr>
                <w:color w:val="000000"/>
                <w:sz w:val="18"/>
                <w:szCs w:val="18"/>
                <w:lang w:val="en-GB"/>
              </w:rPr>
              <w:t xml:space="preserve"> MSI-file:</w:t>
            </w:r>
          </w:p>
        </w:tc>
        <w:bookmarkStart w:id="67" w:name="MSINAAM"/>
        <w:tc>
          <w:tcPr>
            <w:tcW w:w="6125" w:type="dxa"/>
          </w:tcPr>
          <w:p w14:paraId="5E9400EF" w14:textId="77777777" w:rsidR="00DF7497" w:rsidRPr="006167CF" w:rsidRDefault="00DF7497" w:rsidP="000471A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MSINAAM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67"/>
          </w:p>
        </w:tc>
      </w:tr>
      <w:tr w:rsidR="00DF7497" w:rsidRPr="006167CF" w14:paraId="340027AB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3AC2B340" w14:textId="77777777" w:rsidR="00DF7497" w:rsidRPr="006167CF" w:rsidRDefault="00DF7497" w:rsidP="00DF7497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Na</w:t>
            </w:r>
            <w:r>
              <w:rPr>
                <w:color w:val="000000"/>
                <w:sz w:val="18"/>
                <w:szCs w:val="18"/>
              </w:rPr>
              <w:t>a</w:t>
            </w:r>
            <w:r w:rsidRPr="006167CF">
              <w:rPr>
                <w:color w:val="000000"/>
                <w:sz w:val="18"/>
                <w:szCs w:val="18"/>
              </w:rPr>
              <w:t>m MST-file:</w:t>
            </w:r>
          </w:p>
        </w:tc>
        <w:bookmarkStart w:id="68" w:name="MSTNAAM"/>
        <w:tc>
          <w:tcPr>
            <w:tcW w:w="6125" w:type="dxa"/>
          </w:tcPr>
          <w:p w14:paraId="5A637158" w14:textId="77777777" w:rsidR="00DF7497" w:rsidRPr="006167CF" w:rsidRDefault="00DF7497" w:rsidP="000471A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MSTNAAM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68"/>
          </w:p>
        </w:tc>
      </w:tr>
      <w:tr w:rsidR="00DF7497" w:rsidRPr="006167CF" w14:paraId="52AEE344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04FE97C7" w14:textId="77777777" w:rsidR="00DF7497" w:rsidRPr="006167CF" w:rsidRDefault="00DF7497" w:rsidP="00DF7497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Build versi</w:t>
            </w:r>
            <w:r>
              <w:rPr>
                <w:color w:val="000000"/>
                <w:sz w:val="18"/>
                <w:szCs w:val="18"/>
              </w:rPr>
              <w:t>e</w:t>
            </w:r>
            <w:r w:rsidRPr="006167CF">
              <w:rPr>
                <w:color w:val="000000"/>
                <w:sz w:val="18"/>
                <w:szCs w:val="18"/>
              </w:rPr>
              <w:t>:</w:t>
            </w:r>
          </w:p>
        </w:tc>
        <w:bookmarkStart w:id="69" w:name="Buildversie"/>
        <w:tc>
          <w:tcPr>
            <w:tcW w:w="6125" w:type="dxa"/>
          </w:tcPr>
          <w:p w14:paraId="361159CD" w14:textId="77777777" w:rsidR="00DF7497" w:rsidRPr="006167CF" w:rsidRDefault="00DF7497" w:rsidP="000471AB">
            <w:pPr>
              <w:rPr>
                <w:color w:val="000000"/>
                <w:sz w:val="18"/>
                <w:szCs w:val="18"/>
                <w:lang w:val="fr-FR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Buildversie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69"/>
            <w:r w:rsidRPr="006167CF">
              <w:rPr>
                <w:color w:val="000000"/>
                <w:sz w:val="18"/>
                <w:szCs w:val="18"/>
                <w:lang w:val="fr-FR"/>
              </w:rPr>
              <w:t xml:space="preserve"> (</w:t>
            </w:r>
            <w:proofErr w:type="gramStart"/>
            <w:r w:rsidRPr="006167CF">
              <w:rPr>
                <w:color w:val="000000"/>
                <w:sz w:val="18"/>
                <w:szCs w:val="18"/>
                <w:lang w:val="fr-FR"/>
              </w:rPr>
              <w:t>Format:</w:t>
            </w:r>
            <w:proofErr w:type="gramEnd"/>
            <w:r w:rsidRPr="006167CF">
              <w:rPr>
                <w:color w:val="000000"/>
                <w:sz w:val="18"/>
                <w:szCs w:val="18"/>
                <w:lang w:val="fr-FR"/>
              </w:rPr>
              <w:t xml:space="preserve"> Major.Minor.Revision ex.: v1.0.0)</w:t>
            </w:r>
          </w:p>
        </w:tc>
      </w:tr>
      <w:tr w:rsidR="00DF7497" w:rsidRPr="006167CF" w14:paraId="4D255536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1A5180B8" w14:textId="77777777" w:rsidR="00DF7497" w:rsidRPr="006167CF" w:rsidRDefault="00DF7497" w:rsidP="00DF7497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Product Name:</w:t>
            </w:r>
          </w:p>
        </w:tc>
        <w:bookmarkStart w:id="70" w:name="Text30"/>
        <w:tc>
          <w:tcPr>
            <w:tcW w:w="6125" w:type="dxa"/>
          </w:tcPr>
          <w:p w14:paraId="43C3E497" w14:textId="77777777" w:rsidR="00DF7497" w:rsidRPr="006167CF" w:rsidRDefault="00DF7497" w:rsidP="000471A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70"/>
          </w:p>
        </w:tc>
      </w:tr>
      <w:tr w:rsidR="00DF7497" w:rsidRPr="006167CF" w14:paraId="510816B7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2C42E916" w14:textId="77777777" w:rsidR="00DF7497" w:rsidRPr="006167CF" w:rsidRDefault="00DF7497" w:rsidP="00DF7497">
            <w:pPr>
              <w:rPr>
                <w:color w:val="000000"/>
                <w:sz w:val="18"/>
                <w:szCs w:val="18"/>
                <w:lang w:val="fr-FR"/>
              </w:rPr>
            </w:pPr>
            <w:r>
              <w:rPr>
                <w:color w:val="000000"/>
                <w:sz w:val="18"/>
                <w:szCs w:val="18"/>
                <w:lang w:val="fr-FR"/>
              </w:rPr>
              <w:t>Installatie</w:t>
            </w:r>
            <w:r w:rsidRPr="006167CF">
              <w:rPr>
                <w:color w:val="00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167CF">
              <w:rPr>
                <w:color w:val="000000"/>
                <w:sz w:val="18"/>
                <w:szCs w:val="18"/>
                <w:lang w:val="fr-FR"/>
              </w:rPr>
              <w:t>command</w:t>
            </w:r>
            <w:r>
              <w:rPr>
                <w:color w:val="000000"/>
                <w:sz w:val="18"/>
                <w:szCs w:val="18"/>
                <w:lang w:val="fr-FR"/>
              </w:rPr>
              <w:t>o</w:t>
            </w:r>
            <w:r w:rsidRPr="006167CF">
              <w:rPr>
                <w:color w:val="000000"/>
                <w:sz w:val="18"/>
                <w:szCs w:val="18"/>
                <w:lang w:val="fr-FR"/>
              </w:rPr>
              <w:t>:</w:t>
            </w:r>
            <w:proofErr w:type="gramEnd"/>
          </w:p>
        </w:tc>
        <w:bookmarkStart w:id="71" w:name="commandline"/>
        <w:tc>
          <w:tcPr>
            <w:tcW w:w="6125" w:type="dxa"/>
          </w:tcPr>
          <w:p w14:paraId="1DF4BD1F" w14:textId="77777777" w:rsidR="00DF7497" w:rsidRPr="006167CF" w:rsidRDefault="00DF7497" w:rsidP="000471AB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commandline"/>
                  <w:enabled/>
                  <w:calcOnExit w:val="0"/>
                  <w:textInput>
                    <w:default w:val="msiexec /i &lt;filename.msi&gt; TRANSFORMS=&lt;filename.mst&gt; /qb-!"/>
                  </w:textInput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71"/>
          </w:p>
        </w:tc>
      </w:tr>
      <w:tr w:rsidR="00DF7497" w:rsidRPr="006167CF" w14:paraId="12EFA512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3E5C5D1F" w14:textId="77777777" w:rsidR="00DF7497" w:rsidRPr="006167CF" w:rsidRDefault="00DF7497" w:rsidP="00DF7497">
            <w:pPr>
              <w:rPr>
                <w:color w:val="000000"/>
                <w:sz w:val="18"/>
                <w:szCs w:val="18"/>
                <w:lang w:val="fr-FR"/>
              </w:rPr>
            </w:pPr>
            <w:r>
              <w:rPr>
                <w:color w:val="000000"/>
                <w:sz w:val="18"/>
                <w:szCs w:val="18"/>
                <w:lang w:val="fr-FR"/>
              </w:rPr>
              <w:t>De-installatie</w:t>
            </w:r>
            <w:r w:rsidRPr="006167CF">
              <w:rPr>
                <w:color w:val="00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167CF">
              <w:rPr>
                <w:color w:val="000000"/>
                <w:sz w:val="18"/>
                <w:szCs w:val="18"/>
                <w:lang w:val="fr-FR"/>
              </w:rPr>
              <w:t>command</w:t>
            </w:r>
            <w:r>
              <w:rPr>
                <w:color w:val="000000"/>
                <w:sz w:val="18"/>
                <w:szCs w:val="18"/>
                <w:lang w:val="fr-FR"/>
              </w:rPr>
              <w:t>o</w:t>
            </w:r>
            <w:r w:rsidRPr="006167CF">
              <w:rPr>
                <w:color w:val="000000"/>
                <w:sz w:val="18"/>
                <w:szCs w:val="18"/>
                <w:lang w:val="fr-FR"/>
              </w:rPr>
              <w:t>:</w:t>
            </w:r>
            <w:proofErr w:type="gramEnd"/>
          </w:p>
        </w:tc>
        <w:bookmarkStart w:id="72" w:name="uncommandline"/>
        <w:tc>
          <w:tcPr>
            <w:tcW w:w="6125" w:type="dxa"/>
          </w:tcPr>
          <w:p w14:paraId="786D44A7" w14:textId="77777777" w:rsidR="00DF7497" w:rsidRPr="006167CF" w:rsidRDefault="00DF7497" w:rsidP="000471AB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uncommandline"/>
                  <w:enabled/>
                  <w:calcOnExit w:val="0"/>
                  <w:textInput>
                    <w:default w:val="msiexec /x &lt;filename.msi&gt; /qb-!"/>
                  </w:textInput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72"/>
          </w:p>
        </w:tc>
      </w:tr>
    </w:tbl>
    <w:p w14:paraId="0E9C5452" w14:textId="77777777" w:rsidR="00095727" w:rsidRPr="006167CF" w:rsidRDefault="00095727">
      <w:pPr>
        <w:rPr>
          <w:color w:val="000000"/>
          <w:sz w:val="18"/>
          <w:szCs w:val="18"/>
          <w:lang w:val="en-GB"/>
        </w:rPr>
        <w:sectPr w:rsidR="00095727" w:rsidRPr="006167CF">
          <w:headerReference w:type="default" r:id="rId14"/>
          <w:pgSz w:w="11906" w:h="16838"/>
          <w:pgMar w:top="1985" w:right="1418" w:bottom="1418" w:left="1701" w:header="720" w:footer="720" w:gutter="0"/>
          <w:cols w:space="720"/>
        </w:sectPr>
      </w:pPr>
    </w:p>
    <w:p w14:paraId="1E5B8AC8" w14:textId="77777777" w:rsidR="002B7F4D" w:rsidRDefault="002B7F4D">
      <w:pPr>
        <w:rPr>
          <w:color w:val="000000"/>
          <w:sz w:val="18"/>
          <w:szCs w:val="18"/>
          <w:lang w:val="en-GB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2"/>
        <w:gridCol w:w="6125"/>
      </w:tblGrid>
      <w:tr w:rsidR="00B1559D" w:rsidRPr="006167CF" w14:paraId="34C6C761" w14:textId="77777777" w:rsidTr="00C9704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38E7EEF4" w14:textId="77777777" w:rsidR="00B1559D" w:rsidRPr="006167CF" w:rsidRDefault="00B1559D" w:rsidP="00B1559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Extra Distributie Informatie</w:t>
            </w:r>
          </w:p>
        </w:tc>
      </w:tr>
      <w:tr w:rsidR="00B1559D" w:rsidRPr="006167CF" w14:paraId="63693B80" w14:textId="77777777" w:rsidTr="00C9704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48DBABAE" w14:textId="77777777" w:rsidR="00B1559D" w:rsidRPr="006167CF" w:rsidRDefault="00B1559D" w:rsidP="00C970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Update</w:t>
            </w:r>
          </w:p>
        </w:tc>
        <w:tc>
          <w:tcPr>
            <w:tcW w:w="6125" w:type="dxa"/>
          </w:tcPr>
          <w:p w14:paraId="2E560B14" w14:textId="77777777" w:rsidR="00B1559D" w:rsidRPr="006167CF" w:rsidRDefault="00B1559D" w:rsidP="00C97047">
            <w:pPr>
              <w:tabs>
                <w:tab w:val="right" w:pos="5600"/>
              </w:tabs>
              <w:rPr>
                <w:color w:val="000000"/>
                <w:sz w:val="18"/>
                <w:szCs w:val="18"/>
                <w:lang w:val="en-GB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79061F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</w:rPr>
              <w:t>No</w:t>
            </w:r>
            <w:r>
              <w:rPr>
                <w:rFonts w:cs="Arial"/>
                <w:color w:val="000000"/>
                <w:sz w:val="18"/>
                <w:szCs w:val="18"/>
              </w:rPr>
              <w:br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  <w:p w14:paraId="35F3C214" w14:textId="77777777" w:rsidR="00B1559D" w:rsidRPr="006167CF" w:rsidRDefault="00B1559D" w:rsidP="00C97047">
            <w:pPr>
              <w:tabs>
                <w:tab w:val="right" w:pos="5600"/>
              </w:tabs>
              <w:rPr>
                <w:color w:val="000000"/>
                <w:sz w:val="18"/>
                <w:szCs w:val="18"/>
                <w:lang w:val="en-GB"/>
              </w:rPr>
            </w:pPr>
            <w:r w:rsidRPr="006167CF">
              <w:rPr>
                <w:color w:val="000000"/>
                <w:sz w:val="18"/>
                <w:szCs w:val="18"/>
                <w:lang w:val="en-GB"/>
              </w:rPr>
              <w:t>_</w:t>
            </w:r>
            <w:proofErr w:type="gramStart"/>
            <w:r>
              <w:rPr>
                <w:color w:val="000000"/>
                <w:sz w:val="18"/>
                <w:szCs w:val="18"/>
                <w:lang w:val="en-GB"/>
              </w:rPr>
              <w:t>Updates :</w:t>
            </w:r>
            <w:proofErr w:type="gramEnd"/>
            <w:r w:rsidRPr="006167CF">
              <w:rPr>
                <w:color w:val="000000"/>
                <w:sz w:val="18"/>
                <w:szCs w:val="18"/>
                <w:lang w:val="en-GB"/>
              </w:rPr>
              <w:t xml:space="preserve">: </w:t>
            </w: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  <w:lang w:val="en-GB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</w:p>
        </w:tc>
      </w:tr>
      <w:tr w:rsidR="00B1559D" w:rsidRPr="006167CF" w14:paraId="44834342" w14:textId="77777777" w:rsidTr="00C9704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571C8D38" w14:textId="77777777" w:rsidR="00B1559D" w:rsidRPr="006167CF" w:rsidRDefault="00B1559D" w:rsidP="00B1559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Bevat een active setup</w:t>
            </w:r>
          </w:p>
        </w:tc>
        <w:tc>
          <w:tcPr>
            <w:tcW w:w="6125" w:type="dxa"/>
          </w:tcPr>
          <w:p w14:paraId="7D627083" w14:textId="77777777" w:rsidR="00B1559D" w:rsidRPr="006167CF" w:rsidRDefault="00B1559D" w:rsidP="00C97047">
            <w:pPr>
              <w:tabs>
                <w:tab w:val="right" w:pos="5600"/>
              </w:tabs>
              <w:rPr>
                <w:rFonts w:cs="Arial"/>
                <w:color w:val="000000"/>
                <w:sz w:val="18"/>
                <w:szCs w:val="18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79061F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</w:rPr>
              <w:t>No</w:t>
            </w:r>
            <w:r>
              <w:rPr>
                <w:rFonts w:cs="Arial"/>
                <w:color w:val="000000"/>
                <w:sz w:val="18"/>
                <w:szCs w:val="18"/>
              </w:rPr>
              <w:br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</w:tr>
      <w:tr w:rsidR="00B1559D" w:rsidRPr="006167CF" w14:paraId="21670F1F" w14:textId="77777777" w:rsidTr="00C9704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7AB80394" w14:textId="77777777" w:rsidR="00B1559D" w:rsidRDefault="00B1559D" w:rsidP="00B1559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Reboot vereist</w:t>
            </w:r>
          </w:p>
        </w:tc>
        <w:tc>
          <w:tcPr>
            <w:tcW w:w="6125" w:type="dxa"/>
          </w:tcPr>
          <w:p w14:paraId="006E4559" w14:textId="77777777" w:rsidR="00B1559D" w:rsidRPr="006167CF" w:rsidRDefault="00B1559D" w:rsidP="00C97047">
            <w:pPr>
              <w:tabs>
                <w:tab w:val="right" w:pos="5600"/>
              </w:tabs>
              <w:rPr>
                <w:rFonts w:cs="Arial"/>
                <w:color w:val="000000"/>
                <w:sz w:val="18"/>
                <w:szCs w:val="18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79061F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</w:rPr>
              <w:t>No</w:t>
            </w:r>
            <w:r>
              <w:rPr>
                <w:rFonts w:cs="Arial"/>
                <w:color w:val="000000"/>
                <w:sz w:val="18"/>
                <w:szCs w:val="18"/>
              </w:rPr>
              <w:br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</w:tr>
      <w:tr w:rsidR="00B1559D" w:rsidRPr="006167CF" w14:paraId="0F055172" w14:textId="77777777" w:rsidTr="00C9704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09BBDD0D" w14:textId="77777777" w:rsidR="00B1559D" w:rsidRDefault="00B1559D" w:rsidP="00C970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Prerequirements</w:t>
            </w:r>
          </w:p>
        </w:tc>
        <w:tc>
          <w:tcPr>
            <w:tcW w:w="6125" w:type="dxa"/>
          </w:tcPr>
          <w:p w14:paraId="071BF0F7" w14:textId="77777777" w:rsidR="00B1559D" w:rsidRDefault="00B1559D" w:rsidP="00C97047">
            <w:pPr>
              <w:tabs>
                <w:tab w:val="right" w:pos="5600"/>
              </w:tabs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  <w:lang w:val="en-GB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</w:p>
          <w:p w14:paraId="55F7D629" w14:textId="77777777" w:rsidR="00B1559D" w:rsidRDefault="00B1559D" w:rsidP="00C97047">
            <w:pPr>
              <w:tabs>
                <w:tab w:val="right" w:pos="5600"/>
              </w:tabs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  <w:lang w:val="en-GB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</w:p>
          <w:p w14:paraId="1FDFBB5A" w14:textId="77777777" w:rsidR="00B1559D" w:rsidRDefault="00B1559D" w:rsidP="00C97047">
            <w:pPr>
              <w:tabs>
                <w:tab w:val="right" w:pos="5600"/>
              </w:tabs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  <w:lang w:val="en-GB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</w:p>
          <w:p w14:paraId="65231C66" w14:textId="77777777" w:rsidR="00B1559D" w:rsidRPr="006167CF" w:rsidRDefault="00B1559D" w:rsidP="00C97047">
            <w:pPr>
              <w:tabs>
                <w:tab w:val="right" w:pos="5600"/>
              </w:tabs>
              <w:rPr>
                <w:rFonts w:cs="Arial"/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  <w:lang w:val="en-GB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5A123477" w14:textId="77777777" w:rsidR="00B1559D" w:rsidRPr="006167CF" w:rsidRDefault="00B1559D">
      <w:pPr>
        <w:rPr>
          <w:color w:val="000000"/>
          <w:sz w:val="18"/>
          <w:szCs w:val="18"/>
          <w:lang w:val="en-GB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927"/>
      </w:tblGrid>
      <w:tr w:rsidR="002B7F4D" w:rsidRPr="006167CF" w14:paraId="79CC54F7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739FF6" w14:textId="77777777" w:rsidR="002B7F4D" w:rsidRPr="006167CF" w:rsidRDefault="002B7F4D" w:rsidP="00DF7497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167CF">
              <w:rPr>
                <w:b/>
                <w:bCs/>
                <w:color w:val="000000"/>
                <w:sz w:val="18"/>
                <w:szCs w:val="18"/>
              </w:rPr>
              <w:t>O</w:t>
            </w:r>
            <w:r w:rsidR="00DF7497">
              <w:rPr>
                <w:b/>
                <w:bCs/>
                <w:color w:val="000000"/>
                <w:sz w:val="18"/>
                <w:szCs w:val="18"/>
              </w:rPr>
              <w:t>verige opmerkingen</w:t>
            </w:r>
          </w:p>
        </w:tc>
      </w:tr>
    </w:tbl>
    <w:p w14:paraId="2EE47534" w14:textId="77777777" w:rsidR="00B123FE" w:rsidRPr="006167CF" w:rsidRDefault="00B123FE">
      <w:pPr>
        <w:rPr>
          <w:color w:val="000000"/>
          <w:sz w:val="18"/>
          <w:szCs w:val="18"/>
        </w:rPr>
        <w:sectPr w:rsidR="00B123FE" w:rsidRPr="006167CF" w:rsidSect="00095727">
          <w:type w:val="continuous"/>
          <w:pgSz w:w="11906" w:h="16838"/>
          <w:pgMar w:top="1985" w:right="1418" w:bottom="1418" w:left="1701" w:header="720" w:footer="720" w:gutter="0"/>
          <w:cols w:space="720"/>
        </w:sectPr>
      </w:pPr>
    </w:p>
    <w:p w14:paraId="0D710DE8" w14:textId="77777777" w:rsidR="00B123FE" w:rsidRPr="006167CF" w:rsidRDefault="00B123FE">
      <w:pPr>
        <w:rPr>
          <w:color w:val="000000"/>
          <w:sz w:val="18"/>
          <w:szCs w:val="18"/>
        </w:rPr>
        <w:sectPr w:rsidR="00B123FE" w:rsidRPr="006167CF" w:rsidSect="00095727">
          <w:type w:val="continuous"/>
          <w:pgSz w:w="11906" w:h="16838"/>
          <w:pgMar w:top="1985" w:right="1418" w:bottom="1418" w:left="1701" w:header="720" w:footer="720" w:gutter="0"/>
          <w:cols w:space="720"/>
        </w:sectPr>
      </w:pPr>
    </w:p>
    <w:p w14:paraId="452F31BB" w14:textId="77777777" w:rsidR="008B78BD" w:rsidRDefault="008B78BD">
      <w:pPr>
        <w:rPr>
          <w:color w:val="000000"/>
          <w:sz w:val="18"/>
          <w:szCs w:val="18"/>
          <w:lang w:val="nl-NL"/>
        </w:rPr>
      </w:pPr>
      <w:r>
        <w:rPr>
          <w:color w:val="000000"/>
          <w:sz w:val="18"/>
          <w:szCs w:val="18"/>
          <w:lang w:val="nl-NL"/>
        </w:rPr>
        <w:t xml:space="preserve">Voor </w:t>
      </w:r>
      <w:proofErr w:type="spellStart"/>
      <w:r>
        <w:rPr>
          <w:color w:val="000000"/>
          <w:sz w:val="18"/>
          <w:szCs w:val="18"/>
          <w:lang w:val="nl-NL"/>
        </w:rPr>
        <w:t>deployment</w:t>
      </w:r>
      <w:proofErr w:type="spellEnd"/>
      <w:r>
        <w:rPr>
          <w:color w:val="000000"/>
          <w:sz w:val="18"/>
          <w:szCs w:val="18"/>
          <w:lang w:val="nl-NL"/>
        </w:rPr>
        <w:t xml:space="preserve"> met </w:t>
      </w:r>
      <w:proofErr w:type="spellStart"/>
      <w:r>
        <w:rPr>
          <w:color w:val="000000"/>
          <w:sz w:val="18"/>
          <w:szCs w:val="18"/>
          <w:lang w:val="nl-NL"/>
        </w:rPr>
        <w:t>Intune</w:t>
      </w:r>
      <w:proofErr w:type="spellEnd"/>
      <w:r>
        <w:rPr>
          <w:color w:val="000000"/>
          <w:sz w:val="18"/>
          <w:szCs w:val="18"/>
          <w:lang w:val="nl-NL"/>
        </w:rPr>
        <w:t xml:space="preserve"> is een win32 app package nodig vanwege externe bestanden. De installatie van </w:t>
      </w:r>
      <w:proofErr w:type="gramStart"/>
      <w:r>
        <w:rPr>
          <w:color w:val="000000"/>
          <w:sz w:val="18"/>
          <w:szCs w:val="18"/>
          <w:lang w:val="nl-NL"/>
        </w:rPr>
        <w:t>het package</w:t>
      </w:r>
      <w:proofErr w:type="gramEnd"/>
      <w:r>
        <w:rPr>
          <w:color w:val="000000"/>
          <w:sz w:val="18"/>
          <w:szCs w:val="18"/>
          <w:lang w:val="nl-NL"/>
        </w:rPr>
        <w:t xml:space="preserve"> is gerealiseerd met de App Deployment </w:t>
      </w:r>
      <w:proofErr w:type="spellStart"/>
      <w:r>
        <w:rPr>
          <w:color w:val="000000"/>
          <w:sz w:val="18"/>
          <w:szCs w:val="18"/>
          <w:lang w:val="nl-NL"/>
        </w:rPr>
        <w:t>toolkit</w:t>
      </w:r>
      <w:proofErr w:type="spellEnd"/>
      <w:r>
        <w:rPr>
          <w:color w:val="000000"/>
          <w:sz w:val="18"/>
          <w:szCs w:val="18"/>
          <w:lang w:val="nl-NL"/>
        </w:rPr>
        <w:t xml:space="preserve"> en met </w:t>
      </w:r>
      <w:r w:rsidRPr="008B78BD">
        <w:rPr>
          <w:color w:val="000000"/>
          <w:sz w:val="18"/>
          <w:szCs w:val="18"/>
          <w:lang w:val="nl-NL"/>
        </w:rPr>
        <w:t>IntuneWinAppUtil.exe</w:t>
      </w:r>
      <w:r>
        <w:rPr>
          <w:color w:val="000000"/>
          <w:sz w:val="18"/>
          <w:szCs w:val="18"/>
          <w:lang w:val="nl-NL"/>
        </w:rPr>
        <w:t xml:space="preserve"> omgezet naar een </w:t>
      </w:r>
      <w:proofErr w:type="spellStart"/>
      <w:r>
        <w:rPr>
          <w:color w:val="000000"/>
          <w:sz w:val="18"/>
          <w:szCs w:val="18"/>
          <w:lang w:val="nl-NL"/>
        </w:rPr>
        <w:t>intunewin</w:t>
      </w:r>
      <w:proofErr w:type="spellEnd"/>
      <w:r>
        <w:rPr>
          <w:color w:val="000000"/>
          <w:sz w:val="18"/>
          <w:szCs w:val="18"/>
          <w:lang w:val="nl-NL"/>
        </w:rPr>
        <w:t xml:space="preserve"> package.</w:t>
      </w:r>
    </w:p>
    <w:p w14:paraId="3E93B278" w14:textId="77777777" w:rsidR="008B78BD" w:rsidRDefault="008B78BD">
      <w:pPr>
        <w:rPr>
          <w:color w:val="000000"/>
          <w:sz w:val="18"/>
          <w:szCs w:val="18"/>
          <w:lang w:val="nl-NL"/>
        </w:rPr>
      </w:pPr>
    </w:p>
    <w:p w14:paraId="43326FC6" w14:textId="77777777" w:rsidR="008B78BD" w:rsidRPr="00CB48E5" w:rsidRDefault="008B78BD">
      <w:pPr>
        <w:rPr>
          <w:i/>
          <w:iCs/>
          <w:color w:val="000000"/>
          <w:sz w:val="18"/>
          <w:szCs w:val="18"/>
          <w:lang w:val="nl-NL"/>
        </w:rPr>
      </w:pPr>
      <w:r w:rsidRPr="00CB48E5">
        <w:rPr>
          <w:i/>
          <w:iCs/>
          <w:color w:val="000000"/>
          <w:sz w:val="22"/>
          <w:szCs w:val="22"/>
          <w:lang w:val="nl-NL"/>
        </w:rPr>
        <w:t xml:space="preserve">Deployment instructies voor </w:t>
      </w:r>
      <w:proofErr w:type="spellStart"/>
      <w:r w:rsidRPr="00CB48E5">
        <w:rPr>
          <w:i/>
          <w:iCs/>
          <w:color w:val="000000"/>
          <w:sz w:val="22"/>
          <w:szCs w:val="22"/>
          <w:lang w:val="nl-NL"/>
        </w:rPr>
        <w:t>Intune</w:t>
      </w:r>
      <w:proofErr w:type="spellEnd"/>
      <w:r w:rsidRPr="00CB48E5">
        <w:rPr>
          <w:i/>
          <w:iCs/>
          <w:color w:val="000000"/>
          <w:sz w:val="22"/>
          <w:szCs w:val="22"/>
          <w:lang w:val="nl-NL"/>
        </w:rPr>
        <w:t>:</w:t>
      </w:r>
    </w:p>
    <w:p w14:paraId="00F6D208" w14:textId="77777777" w:rsidR="008B78BD" w:rsidRDefault="008B78BD">
      <w:pPr>
        <w:rPr>
          <w:color w:val="000000"/>
          <w:sz w:val="18"/>
          <w:szCs w:val="18"/>
          <w:lang w:val="nl-NL"/>
        </w:rPr>
      </w:pPr>
    </w:p>
    <w:p w14:paraId="17E41AE1" w14:textId="77777777" w:rsidR="008B78BD" w:rsidRPr="008B78BD" w:rsidRDefault="008B78BD">
      <w:pPr>
        <w:rPr>
          <w:b/>
          <w:bCs/>
          <w:color w:val="000000"/>
          <w:sz w:val="18"/>
          <w:szCs w:val="18"/>
          <w:lang w:val="nl-NL"/>
        </w:rPr>
      </w:pPr>
      <w:r w:rsidRPr="008B78BD">
        <w:rPr>
          <w:b/>
          <w:bCs/>
          <w:color w:val="000000"/>
          <w:sz w:val="18"/>
          <w:szCs w:val="18"/>
          <w:lang w:val="nl-NL"/>
        </w:rPr>
        <w:t>App information</w:t>
      </w:r>
    </w:p>
    <w:p w14:paraId="24E7F665" w14:textId="77777777" w:rsidR="008B78BD" w:rsidRDefault="008B78BD" w:rsidP="008B78BD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>
        <w:rPr>
          <w:color w:val="000000"/>
          <w:sz w:val="18"/>
          <w:szCs w:val="18"/>
          <w:lang w:val="nl-NL"/>
        </w:rPr>
        <w:t>Packagefile</w:t>
      </w:r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</w:r>
      <w:proofErr w:type="spellStart"/>
      <w:r w:rsidR="00442173">
        <w:rPr>
          <w:color w:val="000000"/>
          <w:sz w:val="18"/>
          <w:szCs w:val="18"/>
          <w:lang w:val="nl-NL"/>
        </w:rPr>
        <w:t>x</w:t>
      </w:r>
      <w:r w:rsidRPr="008B78BD">
        <w:rPr>
          <w:color w:val="000000"/>
          <w:sz w:val="18"/>
          <w:szCs w:val="18"/>
          <w:lang w:val="nl-NL"/>
        </w:rPr>
        <w:t>.intunewin</w:t>
      </w:r>
      <w:proofErr w:type="spellEnd"/>
    </w:p>
    <w:p w14:paraId="71E438B3" w14:textId="77777777" w:rsidR="008B78BD" w:rsidRDefault="008B78BD" w:rsidP="008B78BD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>
        <w:rPr>
          <w:color w:val="000000"/>
          <w:sz w:val="18"/>
          <w:szCs w:val="18"/>
          <w:lang w:val="nl-NL"/>
        </w:rPr>
        <w:t>Name</w:t>
      </w:r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</w:r>
      <w:r w:rsidR="00442173">
        <w:rPr>
          <w:color w:val="000000"/>
          <w:sz w:val="18"/>
          <w:szCs w:val="18"/>
          <w:lang w:val="nl-NL"/>
        </w:rPr>
        <w:t>&lt;name&gt;</w:t>
      </w:r>
    </w:p>
    <w:p w14:paraId="5B600F78" w14:textId="77777777" w:rsidR="008B78BD" w:rsidRPr="008B78BD" w:rsidRDefault="008B78BD" w:rsidP="008B78BD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proofErr w:type="spellStart"/>
      <w:r>
        <w:rPr>
          <w:color w:val="000000"/>
          <w:sz w:val="18"/>
          <w:szCs w:val="18"/>
          <w:lang w:val="nl-NL"/>
        </w:rPr>
        <w:t>Description</w:t>
      </w:r>
      <w:proofErr w:type="spellEnd"/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</w:r>
      <w:r w:rsidR="00442173">
        <w:rPr>
          <w:rFonts w:ascii="Segoe UI" w:hAnsi="Segoe UI" w:cs="Segoe UI"/>
          <w:color w:val="323130"/>
          <w:shd w:val="clear" w:color="auto" w:fill="FFFFFF"/>
        </w:rPr>
        <w:t>&lt;description&gt;</w:t>
      </w:r>
    </w:p>
    <w:p w14:paraId="0F3E4823" w14:textId="77777777" w:rsidR="008B78BD" w:rsidRPr="008B78BD" w:rsidRDefault="008B78BD" w:rsidP="008B78BD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>
        <w:rPr>
          <w:rFonts w:ascii="Segoe UI" w:hAnsi="Segoe UI" w:cs="Segoe UI"/>
          <w:color w:val="323130"/>
          <w:shd w:val="clear" w:color="auto" w:fill="FFFFFF"/>
        </w:rPr>
        <w:t>Publisher</w:t>
      </w:r>
      <w:r>
        <w:rPr>
          <w:rFonts w:ascii="Segoe UI" w:hAnsi="Segoe UI" w:cs="Segoe UI"/>
          <w:color w:val="323130"/>
          <w:shd w:val="clear" w:color="auto" w:fill="FFFFFF"/>
        </w:rPr>
        <w:tab/>
      </w:r>
      <w:r>
        <w:rPr>
          <w:rFonts w:ascii="Segoe UI" w:hAnsi="Segoe UI" w:cs="Segoe UI"/>
          <w:color w:val="323130"/>
          <w:shd w:val="clear" w:color="auto" w:fill="FFFFFF"/>
        </w:rPr>
        <w:tab/>
      </w:r>
      <w:r>
        <w:rPr>
          <w:rFonts w:ascii="Segoe UI" w:hAnsi="Segoe UI" w:cs="Segoe UI"/>
          <w:color w:val="323130"/>
          <w:shd w:val="clear" w:color="auto" w:fill="FFFFFF"/>
        </w:rPr>
        <w:tab/>
      </w:r>
      <w:r w:rsidR="00442173">
        <w:rPr>
          <w:rFonts w:ascii="Segoe UI" w:hAnsi="Segoe UI" w:cs="Segoe UI"/>
          <w:color w:val="323130"/>
          <w:shd w:val="clear" w:color="auto" w:fill="FFFFFF"/>
        </w:rPr>
        <w:t>&lt;Publisher&gt;</w:t>
      </w:r>
    </w:p>
    <w:p w14:paraId="63621C83" w14:textId="77777777" w:rsidR="008B78BD" w:rsidRPr="008B78BD" w:rsidRDefault="008B78BD" w:rsidP="008B78BD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>
        <w:rPr>
          <w:rFonts w:ascii="Segoe UI" w:hAnsi="Segoe UI" w:cs="Segoe UI"/>
          <w:color w:val="323130"/>
          <w:shd w:val="clear" w:color="auto" w:fill="FFFFFF"/>
        </w:rPr>
        <w:t>App Version</w:t>
      </w:r>
      <w:r>
        <w:rPr>
          <w:rFonts w:ascii="Segoe UI" w:hAnsi="Segoe UI" w:cs="Segoe UI"/>
          <w:color w:val="323130"/>
          <w:shd w:val="clear" w:color="auto" w:fill="FFFFFF"/>
        </w:rPr>
        <w:tab/>
      </w:r>
      <w:r>
        <w:rPr>
          <w:rFonts w:ascii="Segoe UI" w:hAnsi="Segoe UI" w:cs="Segoe UI"/>
          <w:color w:val="323130"/>
          <w:shd w:val="clear" w:color="auto" w:fill="FFFFFF"/>
        </w:rPr>
        <w:tab/>
      </w:r>
      <w:r>
        <w:rPr>
          <w:rFonts w:ascii="Segoe UI" w:hAnsi="Segoe UI" w:cs="Segoe UI"/>
          <w:color w:val="323130"/>
          <w:shd w:val="clear" w:color="auto" w:fill="FFFFFF"/>
        </w:rPr>
        <w:tab/>
      </w:r>
      <w:r w:rsidR="00442173">
        <w:rPr>
          <w:rFonts w:ascii="Segoe UI" w:hAnsi="Segoe UI" w:cs="Segoe UI"/>
          <w:color w:val="323130"/>
          <w:shd w:val="clear" w:color="auto" w:fill="FFFFFF"/>
        </w:rPr>
        <w:t>&lt;Version&gt;</w:t>
      </w:r>
    </w:p>
    <w:p w14:paraId="45ECB777" w14:textId="77777777" w:rsidR="008B78BD" w:rsidRDefault="008B78BD" w:rsidP="008B78BD">
      <w:pPr>
        <w:rPr>
          <w:rFonts w:ascii="Segoe UI" w:hAnsi="Segoe UI" w:cs="Segoe UI"/>
          <w:color w:val="323130"/>
          <w:shd w:val="clear" w:color="auto" w:fill="FFFFFF"/>
        </w:rPr>
      </w:pPr>
    </w:p>
    <w:p w14:paraId="25471CF6" w14:textId="77777777" w:rsidR="008B78BD" w:rsidRDefault="008B78BD" w:rsidP="008B78BD">
      <w:pPr>
        <w:rPr>
          <w:rFonts w:ascii="Segoe UI" w:hAnsi="Segoe UI" w:cs="Segoe UI"/>
          <w:color w:val="323130"/>
          <w:shd w:val="clear" w:color="auto" w:fill="FFFFFF"/>
        </w:rPr>
      </w:pPr>
      <w:r>
        <w:rPr>
          <w:rFonts w:ascii="Segoe UI" w:hAnsi="Segoe UI" w:cs="Segoe UI"/>
          <w:b/>
          <w:bCs/>
          <w:color w:val="323130"/>
          <w:shd w:val="clear" w:color="auto" w:fill="FFFFFF"/>
        </w:rPr>
        <w:t>Program</w:t>
      </w:r>
    </w:p>
    <w:p w14:paraId="342EBCD8" w14:textId="77777777" w:rsidR="008B78BD" w:rsidRPr="008B78BD" w:rsidRDefault="008B78BD" w:rsidP="008B78BD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>
        <w:rPr>
          <w:rFonts w:ascii="Segoe UI" w:hAnsi="Segoe UI" w:cs="Segoe UI"/>
          <w:color w:val="605E5C"/>
          <w:shd w:val="clear" w:color="auto" w:fill="FFFFFF"/>
        </w:rPr>
        <w:t>Install command</w:t>
      </w:r>
      <w:r>
        <w:rPr>
          <w:rFonts w:ascii="Segoe UI" w:hAnsi="Segoe UI" w:cs="Segoe UI"/>
          <w:color w:val="605E5C"/>
          <w:shd w:val="clear" w:color="auto" w:fill="FFFFFF"/>
        </w:rPr>
        <w:tab/>
      </w:r>
      <w:r>
        <w:rPr>
          <w:rFonts w:ascii="Segoe UI" w:hAnsi="Segoe UI" w:cs="Segoe UI"/>
          <w:color w:val="605E5C"/>
          <w:shd w:val="clear" w:color="auto" w:fill="FFFFFF"/>
        </w:rPr>
        <w:tab/>
      </w:r>
      <w:r>
        <w:rPr>
          <w:rFonts w:ascii="Segoe UI" w:hAnsi="Segoe UI" w:cs="Segoe UI"/>
          <w:color w:val="323130"/>
          <w:shd w:val="clear" w:color="auto" w:fill="FFFFFF"/>
        </w:rPr>
        <w:t>Deploy-Application.exe</w:t>
      </w:r>
    </w:p>
    <w:p w14:paraId="000F7C25" w14:textId="77777777" w:rsidR="008B78BD" w:rsidRPr="008B78BD" w:rsidRDefault="008B78BD" w:rsidP="008B78BD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>
        <w:rPr>
          <w:rFonts w:ascii="Segoe UI" w:hAnsi="Segoe UI" w:cs="Segoe UI"/>
          <w:color w:val="605E5C"/>
          <w:shd w:val="clear" w:color="auto" w:fill="FFFFFF"/>
        </w:rPr>
        <w:t>Uninstall command</w:t>
      </w:r>
      <w:r>
        <w:rPr>
          <w:rFonts w:ascii="Segoe UI" w:hAnsi="Segoe UI" w:cs="Segoe UI"/>
          <w:color w:val="605E5C"/>
          <w:shd w:val="clear" w:color="auto" w:fill="FFFFFF"/>
        </w:rPr>
        <w:tab/>
      </w:r>
      <w:r>
        <w:rPr>
          <w:rFonts w:ascii="Segoe UI" w:hAnsi="Segoe UI" w:cs="Segoe UI"/>
          <w:color w:val="605E5C"/>
          <w:shd w:val="clear" w:color="auto" w:fill="FFFFFF"/>
        </w:rPr>
        <w:tab/>
      </w:r>
      <w:r>
        <w:rPr>
          <w:rFonts w:ascii="Segoe UI" w:hAnsi="Segoe UI" w:cs="Segoe UI"/>
          <w:color w:val="323130"/>
          <w:shd w:val="clear" w:color="auto" w:fill="FFFFFF"/>
        </w:rPr>
        <w:t>Deploy-Application.exe -</w:t>
      </w:r>
      <w:proofErr w:type="spellStart"/>
      <w:r>
        <w:rPr>
          <w:rFonts w:ascii="Segoe UI" w:hAnsi="Segoe UI" w:cs="Segoe UI"/>
          <w:color w:val="323130"/>
          <w:shd w:val="clear" w:color="auto" w:fill="FFFFFF"/>
        </w:rPr>
        <w:t>DeploymentType</w:t>
      </w:r>
      <w:proofErr w:type="spellEnd"/>
      <w:r>
        <w:rPr>
          <w:rFonts w:ascii="Segoe UI" w:hAnsi="Segoe UI" w:cs="Segoe UI"/>
          <w:color w:val="323130"/>
          <w:shd w:val="clear" w:color="auto" w:fill="FFFFFF"/>
        </w:rPr>
        <w:t xml:space="preserve"> 'Uninstall'</w:t>
      </w:r>
    </w:p>
    <w:p w14:paraId="6D1A4A77" w14:textId="77777777" w:rsidR="008B78BD" w:rsidRPr="008B78BD" w:rsidRDefault="008B78BD" w:rsidP="008B78BD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>
        <w:rPr>
          <w:rFonts w:ascii="Segoe UI" w:hAnsi="Segoe UI" w:cs="Segoe UI"/>
          <w:color w:val="605E5C"/>
          <w:shd w:val="clear" w:color="auto" w:fill="FFFFFF"/>
        </w:rPr>
        <w:t>Install behavior</w:t>
      </w:r>
      <w:r>
        <w:rPr>
          <w:rFonts w:ascii="Segoe UI" w:hAnsi="Segoe UI" w:cs="Segoe UI"/>
          <w:color w:val="605E5C"/>
          <w:shd w:val="clear" w:color="auto" w:fill="FFFFFF"/>
        </w:rPr>
        <w:tab/>
      </w:r>
      <w:r>
        <w:rPr>
          <w:rFonts w:ascii="Segoe UI" w:hAnsi="Segoe UI" w:cs="Segoe UI"/>
          <w:color w:val="605E5C"/>
          <w:shd w:val="clear" w:color="auto" w:fill="FFFFFF"/>
        </w:rPr>
        <w:tab/>
      </w:r>
      <w:r>
        <w:rPr>
          <w:rFonts w:ascii="Segoe UI" w:hAnsi="Segoe UI" w:cs="Segoe UI"/>
          <w:color w:val="605E5C"/>
          <w:shd w:val="clear" w:color="auto" w:fill="FFFFFF"/>
        </w:rPr>
        <w:tab/>
        <w:t>System</w:t>
      </w:r>
    </w:p>
    <w:p w14:paraId="24A7ABD3" w14:textId="77777777" w:rsidR="008B78BD" w:rsidRPr="008B78BD" w:rsidRDefault="008B78BD" w:rsidP="008B78BD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>
        <w:rPr>
          <w:rFonts w:ascii="Segoe UI" w:hAnsi="Segoe UI" w:cs="Segoe UI"/>
          <w:color w:val="605E5C"/>
          <w:shd w:val="clear" w:color="auto" w:fill="FFFFFF"/>
        </w:rPr>
        <w:t>Device restart behavior</w:t>
      </w:r>
      <w:r>
        <w:rPr>
          <w:rFonts w:ascii="Segoe UI" w:hAnsi="Segoe UI" w:cs="Segoe UI"/>
          <w:color w:val="605E5C"/>
          <w:shd w:val="clear" w:color="auto" w:fill="FFFFFF"/>
        </w:rPr>
        <w:tab/>
      </w:r>
      <w:r>
        <w:rPr>
          <w:rFonts w:ascii="Segoe UI" w:hAnsi="Segoe UI" w:cs="Segoe UI"/>
          <w:color w:val="605E5C"/>
          <w:shd w:val="clear" w:color="auto" w:fill="FFFFFF"/>
        </w:rPr>
        <w:tab/>
      </w:r>
      <w:r>
        <w:rPr>
          <w:rFonts w:ascii="Segoe UI" w:hAnsi="Segoe UI" w:cs="Segoe UI"/>
          <w:color w:val="323130"/>
          <w:shd w:val="clear" w:color="auto" w:fill="FFFFFF"/>
        </w:rPr>
        <w:t>App install may force a device restart (default)</w:t>
      </w:r>
    </w:p>
    <w:p w14:paraId="4F7770D4" w14:textId="77777777" w:rsidR="008B78BD" w:rsidRPr="008B78BD" w:rsidRDefault="008B78BD" w:rsidP="008B78BD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>
        <w:rPr>
          <w:rFonts w:ascii="Segoe UI" w:hAnsi="Segoe UI" w:cs="Segoe UI"/>
          <w:color w:val="605E5C"/>
          <w:shd w:val="clear" w:color="auto" w:fill="FFFFFF"/>
        </w:rPr>
        <w:t>Return Codes</w:t>
      </w:r>
      <w:r>
        <w:rPr>
          <w:rFonts w:ascii="Segoe UI" w:hAnsi="Segoe UI" w:cs="Segoe UI"/>
          <w:color w:val="605E5C"/>
          <w:shd w:val="clear" w:color="auto" w:fill="FFFFFF"/>
        </w:rPr>
        <w:tab/>
      </w:r>
      <w:r>
        <w:rPr>
          <w:rFonts w:ascii="Segoe UI" w:hAnsi="Segoe UI" w:cs="Segoe UI"/>
          <w:color w:val="605E5C"/>
          <w:shd w:val="clear" w:color="auto" w:fill="FFFFFF"/>
        </w:rPr>
        <w:tab/>
      </w:r>
      <w:r>
        <w:rPr>
          <w:rFonts w:ascii="Segoe UI" w:hAnsi="Segoe UI" w:cs="Segoe UI"/>
          <w:color w:val="605E5C"/>
          <w:shd w:val="clear" w:color="auto" w:fill="FFFFFF"/>
        </w:rPr>
        <w:tab/>
        <w:t>Default</w:t>
      </w:r>
    </w:p>
    <w:p w14:paraId="3430512E" w14:textId="77777777" w:rsidR="008B78BD" w:rsidRDefault="008B78BD" w:rsidP="008B78BD">
      <w:pPr>
        <w:rPr>
          <w:rFonts w:ascii="Segoe UI" w:hAnsi="Segoe UI" w:cs="Segoe UI"/>
          <w:color w:val="605E5C"/>
          <w:shd w:val="clear" w:color="auto" w:fill="FFFFFF"/>
        </w:rPr>
      </w:pPr>
    </w:p>
    <w:p w14:paraId="3CA71539" w14:textId="77777777" w:rsidR="008B78BD" w:rsidRDefault="008B78BD" w:rsidP="008B78BD">
      <w:pPr>
        <w:rPr>
          <w:rFonts w:ascii="Segoe UI" w:hAnsi="Segoe UI" w:cs="Segoe UI"/>
          <w:b/>
          <w:bCs/>
          <w:color w:val="605E5C"/>
          <w:shd w:val="clear" w:color="auto" w:fill="FFFFFF"/>
        </w:rPr>
      </w:pPr>
      <w:r>
        <w:rPr>
          <w:rFonts w:ascii="Segoe UI" w:hAnsi="Segoe UI" w:cs="Segoe UI"/>
          <w:b/>
          <w:bCs/>
          <w:color w:val="605E5C"/>
          <w:shd w:val="clear" w:color="auto" w:fill="FFFFFF"/>
        </w:rPr>
        <w:lastRenderedPageBreak/>
        <w:t>Requirements</w:t>
      </w:r>
    </w:p>
    <w:p w14:paraId="70E5F86E" w14:textId="77777777" w:rsidR="00384857" w:rsidRDefault="00384857" w:rsidP="009C402A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 w:rsidRPr="00384857">
        <w:rPr>
          <w:color w:val="000000"/>
          <w:sz w:val="18"/>
          <w:szCs w:val="18"/>
          <w:lang w:val="nl-NL"/>
        </w:rPr>
        <w:t xml:space="preserve">Operating system </w:t>
      </w:r>
      <w:proofErr w:type="spellStart"/>
      <w:r w:rsidRPr="00384857">
        <w:rPr>
          <w:color w:val="000000"/>
          <w:sz w:val="18"/>
          <w:szCs w:val="18"/>
          <w:lang w:val="nl-NL"/>
        </w:rPr>
        <w:t>architecture</w:t>
      </w:r>
      <w:proofErr w:type="spellEnd"/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  <w:t>x64</w:t>
      </w:r>
    </w:p>
    <w:p w14:paraId="4178942A" w14:textId="77777777" w:rsidR="00384857" w:rsidRDefault="00384857" w:rsidP="009C402A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 w:rsidRPr="00384857">
        <w:rPr>
          <w:color w:val="000000"/>
          <w:sz w:val="18"/>
          <w:szCs w:val="18"/>
          <w:lang w:val="nl-NL"/>
        </w:rPr>
        <w:t>Minimum operating system</w:t>
      </w:r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</w:r>
      <w:r w:rsidRPr="00384857">
        <w:rPr>
          <w:color w:val="000000"/>
          <w:sz w:val="18"/>
          <w:szCs w:val="18"/>
          <w:lang w:val="nl-NL"/>
        </w:rPr>
        <w:t>Windows 10 2004</w:t>
      </w:r>
    </w:p>
    <w:p w14:paraId="49D8E101" w14:textId="77777777" w:rsidR="00384857" w:rsidRDefault="00384857">
      <w:pPr>
        <w:rPr>
          <w:color w:val="000000"/>
          <w:sz w:val="18"/>
          <w:szCs w:val="18"/>
          <w:lang w:val="nl-NL"/>
        </w:rPr>
      </w:pPr>
    </w:p>
    <w:p w14:paraId="203CC3B9" w14:textId="77777777" w:rsidR="009C402A" w:rsidRDefault="009C402A">
      <w:pPr>
        <w:rPr>
          <w:color w:val="000000"/>
          <w:sz w:val="18"/>
          <w:szCs w:val="18"/>
          <w:lang w:val="nl-NL"/>
        </w:rPr>
      </w:pPr>
    </w:p>
    <w:p w14:paraId="562D5A4F" w14:textId="77777777" w:rsidR="009C402A" w:rsidRDefault="009C402A">
      <w:pPr>
        <w:rPr>
          <w:b/>
          <w:bCs/>
          <w:color w:val="000000"/>
          <w:sz w:val="18"/>
          <w:szCs w:val="18"/>
          <w:lang w:val="nl-NL"/>
        </w:rPr>
      </w:pPr>
      <w:proofErr w:type="spellStart"/>
      <w:r w:rsidRPr="009C402A">
        <w:rPr>
          <w:b/>
          <w:bCs/>
          <w:color w:val="000000"/>
          <w:sz w:val="18"/>
          <w:szCs w:val="18"/>
          <w:lang w:val="nl-NL"/>
        </w:rPr>
        <w:t>Detection</w:t>
      </w:r>
      <w:proofErr w:type="spellEnd"/>
      <w:r w:rsidRPr="009C402A">
        <w:rPr>
          <w:b/>
          <w:bCs/>
          <w:color w:val="000000"/>
          <w:sz w:val="18"/>
          <w:szCs w:val="18"/>
          <w:lang w:val="nl-NL"/>
        </w:rPr>
        <w:t xml:space="preserve"> </w:t>
      </w:r>
      <w:proofErr w:type="spellStart"/>
      <w:r w:rsidRPr="009C402A">
        <w:rPr>
          <w:b/>
          <w:bCs/>
          <w:color w:val="000000"/>
          <w:sz w:val="18"/>
          <w:szCs w:val="18"/>
          <w:lang w:val="nl-NL"/>
        </w:rPr>
        <w:t>rules</w:t>
      </w:r>
      <w:proofErr w:type="spellEnd"/>
    </w:p>
    <w:p w14:paraId="24EE7B31" w14:textId="77777777" w:rsidR="009C402A" w:rsidRDefault="009C402A" w:rsidP="009C402A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 w:rsidRPr="009C402A">
        <w:rPr>
          <w:color w:val="000000"/>
          <w:sz w:val="18"/>
          <w:szCs w:val="18"/>
          <w:lang w:val="nl-NL"/>
        </w:rPr>
        <w:t>Rules format</w:t>
      </w:r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</w:r>
      <w:proofErr w:type="spellStart"/>
      <w:r w:rsidRPr="009C402A">
        <w:rPr>
          <w:color w:val="000000"/>
          <w:sz w:val="18"/>
          <w:szCs w:val="18"/>
          <w:lang w:val="nl-NL"/>
        </w:rPr>
        <w:t>Manually</w:t>
      </w:r>
      <w:proofErr w:type="spellEnd"/>
      <w:r w:rsidRPr="009C402A">
        <w:rPr>
          <w:color w:val="000000"/>
          <w:sz w:val="18"/>
          <w:szCs w:val="18"/>
          <w:lang w:val="nl-NL"/>
        </w:rPr>
        <w:t xml:space="preserve"> </w:t>
      </w:r>
      <w:proofErr w:type="spellStart"/>
      <w:r w:rsidRPr="009C402A">
        <w:rPr>
          <w:color w:val="000000"/>
          <w:sz w:val="18"/>
          <w:szCs w:val="18"/>
          <w:lang w:val="nl-NL"/>
        </w:rPr>
        <w:t>configure</w:t>
      </w:r>
      <w:proofErr w:type="spellEnd"/>
      <w:r w:rsidRPr="009C402A">
        <w:rPr>
          <w:color w:val="000000"/>
          <w:sz w:val="18"/>
          <w:szCs w:val="18"/>
          <w:lang w:val="nl-NL"/>
        </w:rPr>
        <w:t xml:space="preserve"> </w:t>
      </w:r>
      <w:proofErr w:type="spellStart"/>
      <w:r w:rsidRPr="009C402A">
        <w:rPr>
          <w:color w:val="000000"/>
          <w:sz w:val="18"/>
          <w:szCs w:val="18"/>
          <w:lang w:val="nl-NL"/>
        </w:rPr>
        <w:t>detection</w:t>
      </w:r>
      <w:proofErr w:type="spellEnd"/>
      <w:r w:rsidRPr="009C402A">
        <w:rPr>
          <w:color w:val="000000"/>
          <w:sz w:val="18"/>
          <w:szCs w:val="18"/>
          <w:lang w:val="nl-NL"/>
        </w:rPr>
        <w:t xml:space="preserve"> </w:t>
      </w:r>
      <w:proofErr w:type="spellStart"/>
      <w:r w:rsidRPr="009C402A">
        <w:rPr>
          <w:color w:val="000000"/>
          <w:sz w:val="18"/>
          <w:szCs w:val="18"/>
          <w:lang w:val="nl-NL"/>
        </w:rPr>
        <w:t>rules</w:t>
      </w:r>
      <w:proofErr w:type="spellEnd"/>
    </w:p>
    <w:p w14:paraId="6BF8CF41" w14:textId="77777777" w:rsidR="009C402A" w:rsidRDefault="009C402A" w:rsidP="009C402A">
      <w:pPr>
        <w:rPr>
          <w:color w:val="000000"/>
          <w:sz w:val="18"/>
          <w:szCs w:val="18"/>
          <w:lang w:val="nl-NL"/>
        </w:rPr>
      </w:pPr>
    </w:p>
    <w:p w14:paraId="4333E341" w14:textId="77777777" w:rsidR="009C402A" w:rsidRDefault="009C402A" w:rsidP="009C402A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proofErr w:type="spellStart"/>
      <w:r>
        <w:rPr>
          <w:color w:val="000000"/>
          <w:sz w:val="18"/>
          <w:szCs w:val="18"/>
          <w:lang w:val="nl-NL"/>
        </w:rPr>
        <w:t>Rule</w:t>
      </w:r>
      <w:proofErr w:type="spellEnd"/>
      <w:r>
        <w:rPr>
          <w:color w:val="000000"/>
          <w:sz w:val="18"/>
          <w:szCs w:val="18"/>
          <w:lang w:val="nl-NL"/>
        </w:rPr>
        <w:t xml:space="preserve"> Type</w:t>
      </w:r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</w:r>
      <w:r>
        <w:rPr>
          <w:color w:val="000000"/>
          <w:sz w:val="18"/>
          <w:szCs w:val="18"/>
          <w:lang w:val="nl-NL"/>
        </w:rPr>
        <w:tab/>
        <w:t>MSI</w:t>
      </w:r>
    </w:p>
    <w:p w14:paraId="38A20B28" w14:textId="77777777" w:rsidR="009C402A" w:rsidRPr="009C402A" w:rsidRDefault="009C402A" w:rsidP="009C402A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</w:pPr>
      <w:r>
        <w:rPr>
          <w:rFonts w:ascii="Segoe UI" w:hAnsi="Segoe UI" w:cs="Segoe UI"/>
          <w:color w:val="323130"/>
          <w:shd w:val="clear" w:color="auto" w:fill="FFFFFF"/>
        </w:rPr>
        <w:t>MSI product code</w:t>
      </w:r>
      <w:r>
        <w:rPr>
          <w:rFonts w:ascii="Segoe UI" w:hAnsi="Segoe UI" w:cs="Segoe UI"/>
          <w:color w:val="323130"/>
          <w:shd w:val="clear" w:color="auto" w:fill="FFFFFF"/>
        </w:rPr>
        <w:tab/>
      </w:r>
      <w:r>
        <w:rPr>
          <w:rFonts w:ascii="Segoe UI" w:hAnsi="Segoe UI" w:cs="Segoe UI"/>
          <w:color w:val="323130"/>
          <w:shd w:val="clear" w:color="auto" w:fill="FFFFFF"/>
        </w:rPr>
        <w:tab/>
      </w:r>
      <w:r w:rsidR="00442173">
        <w:rPr>
          <w:rFonts w:ascii="Segoe UI" w:hAnsi="Segoe UI" w:cs="Segoe UI"/>
          <w:color w:val="323130"/>
          <w:shd w:val="clear" w:color="auto" w:fill="FFFFFF"/>
        </w:rPr>
        <w:t>&lt;</w:t>
      </w:r>
      <w:proofErr w:type="spellStart"/>
      <w:r w:rsidR="00442173">
        <w:rPr>
          <w:rFonts w:ascii="Segoe UI" w:hAnsi="Segoe UI" w:cs="Segoe UI"/>
          <w:color w:val="323130"/>
          <w:shd w:val="clear" w:color="auto" w:fill="FFFFFF"/>
        </w:rPr>
        <w:t>ProductCode</w:t>
      </w:r>
      <w:proofErr w:type="spellEnd"/>
      <w:r w:rsidR="00442173">
        <w:rPr>
          <w:rFonts w:ascii="Segoe UI" w:hAnsi="Segoe UI" w:cs="Segoe UI"/>
          <w:color w:val="323130"/>
          <w:shd w:val="clear" w:color="auto" w:fill="FFFFFF"/>
        </w:rPr>
        <w:t>&gt;</w:t>
      </w:r>
    </w:p>
    <w:p w14:paraId="3B92CF81" w14:textId="77777777" w:rsidR="009C402A" w:rsidRDefault="009C402A" w:rsidP="009C402A">
      <w:pPr>
        <w:numPr>
          <w:ilvl w:val="0"/>
          <w:numId w:val="8"/>
        </w:numPr>
        <w:shd w:val="clear" w:color="auto" w:fill="FFFFFF"/>
        <w:spacing w:line="240" w:lineRule="auto"/>
        <w:rPr>
          <w:rFonts w:ascii="Segoe UI" w:hAnsi="Segoe UI" w:cs="Segoe UI"/>
          <w:color w:val="323130"/>
          <w:lang w:val="nl-NL"/>
        </w:rPr>
      </w:pPr>
      <w:proofErr w:type="gramStart"/>
      <w:r w:rsidRPr="009C402A">
        <w:rPr>
          <w:rFonts w:ascii="Segoe UI" w:hAnsi="Segoe UI" w:cs="Segoe UI"/>
          <w:color w:val="323130"/>
          <w:lang w:val="nl-NL"/>
        </w:rPr>
        <w:t>MSI product</w:t>
      </w:r>
      <w:proofErr w:type="gramEnd"/>
      <w:r w:rsidRPr="009C402A">
        <w:rPr>
          <w:rFonts w:ascii="Segoe UI" w:hAnsi="Segoe UI" w:cs="Segoe UI"/>
          <w:color w:val="323130"/>
          <w:lang w:val="nl-NL"/>
        </w:rPr>
        <w:t xml:space="preserve"> </w:t>
      </w:r>
      <w:proofErr w:type="spellStart"/>
      <w:r w:rsidRPr="009C402A">
        <w:rPr>
          <w:rFonts w:ascii="Segoe UI" w:hAnsi="Segoe UI" w:cs="Segoe UI"/>
          <w:color w:val="323130"/>
          <w:lang w:val="nl-NL"/>
        </w:rPr>
        <w:t>version</w:t>
      </w:r>
      <w:proofErr w:type="spellEnd"/>
      <w:r w:rsidRPr="009C402A">
        <w:rPr>
          <w:rFonts w:ascii="Segoe UI" w:hAnsi="Segoe UI" w:cs="Segoe UI"/>
          <w:color w:val="323130"/>
          <w:lang w:val="nl-NL"/>
        </w:rPr>
        <w:t xml:space="preserve"> check</w:t>
      </w:r>
      <w:r>
        <w:rPr>
          <w:rFonts w:ascii="Segoe UI" w:hAnsi="Segoe UI" w:cs="Segoe UI"/>
          <w:color w:val="323130"/>
          <w:lang w:val="nl-NL"/>
        </w:rPr>
        <w:tab/>
        <w:t>Yes</w:t>
      </w:r>
    </w:p>
    <w:p w14:paraId="0A2F56C4" w14:textId="77777777" w:rsidR="009C402A" w:rsidRDefault="009C402A" w:rsidP="009C402A">
      <w:pPr>
        <w:numPr>
          <w:ilvl w:val="0"/>
          <w:numId w:val="8"/>
        </w:numPr>
        <w:shd w:val="clear" w:color="auto" w:fill="FFFFFF"/>
        <w:spacing w:line="240" w:lineRule="auto"/>
        <w:rPr>
          <w:rFonts w:ascii="Segoe UI" w:hAnsi="Segoe UI" w:cs="Segoe UI"/>
          <w:color w:val="323130"/>
          <w:lang w:val="nl-NL"/>
        </w:rPr>
      </w:pPr>
      <w:r>
        <w:rPr>
          <w:rFonts w:ascii="Segoe UI" w:hAnsi="Segoe UI" w:cs="Segoe UI"/>
          <w:color w:val="323130"/>
          <w:lang w:val="nl-NL"/>
        </w:rPr>
        <w:t>Operator</w:t>
      </w:r>
      <w:r>
        <w:rPr>
          <w:rFonts w:ascii="Segoe UI" w:hAnsi="Segoe UI" w:cs="Segoe UI"/>
          <w:color w:val="323130"/>
          <w:lang w:val="nl-NL"/>
        </w:rPr>
        <w:tab/>
      </w:r>
      <w:r>
        <w:rPr>
          <w:rFonts w:ascii="Segoe UI" w:hAnsi="Segoe UI" w:cs="Segoe UI"/>
          <w:color w:val="323130"/>
          <w:lang w:val="nl-NL"/>
        </w:rPr>
        <w:tab/>
      </w:r>
      <w:r>
        <w:rPr>
          <w:rFonts w:ascii="Segoe UI" w:hAnsi="Segoe UI" w:cs="Segoe UI"/>
          <w:color w:val="323130"/>
          <w:lang w:val="nl-NL"/>
        </w:rPr>
        <w:tab/>
      </w:r>
      <w:proofErr w:type="spellStart"/>
      <w:r>
        <w:rPr>
          <w:rFonts w:ascii="Segoe UI" w:hAnsi="Segoe UI" w:cs="Segoe UI"/>
          <w:color w:val="323130"/>
          <w:lang w:val="nl-NL"/>
        </w:rPr>
        <w:t>Greater</w:t>
      </w:r>
      <w:proofErr w:type="spellEnd"/>
      <w:r>
        <w:rPr>
          <w:rFonts w:ascii="Segoe UI" w:hAnsi="Segoe UI" w:cs="Segoe UI"/>
          <w:color w:val="323130"/>
          <w:lang w:val="nl-NL"/>
        </w:rPr>
        <w:t xml:space="preserve"> </w:t>
      </w:r>
      <w:proofErr w:type="spellStart"/>
      <w:r>
        <w:rPr>
          <w:rFonts w:ascii="Segoe UI" w:hAnsi="Segoe UI" w:cs="Segoe UI"/>
          <w:color w:val="323130"/>
          <w:lang w:val="nl-NL"/>
        </w:rPr>
        <w:t>than</w:t>
      </w:r>
      <w:proofErr w:type="spellEnd"/>
      <w:r>
        <w:rPr>
          <w:rFonts w:ascii="Segoe UI" w:hAnsi="Segoe UI" w:cs="Segoe UI"/>
          <w:color w:val="323130"/>
          <w:lang w:val="nl-NL"/>
        </w:rPr>
        <w:t xml:space="preserve"> or </w:t>
      </w:r>
      <w:proofErr w:type="spellStart"/>
      <w:r>
        <w:rPr>
          <w:rFonts w:ascii="Segoe UI" w:hAnsi="Segoe UI" w:cs="Segoe UI"/>
          <w:color w:val="323130"/>
          <w:lang w:val="nl-NL"/>
        </w:rPr>
        <w:t>equal</w:t>
      </w:r>
      <w:proofErr w:type="spellEnd"/>
      <w:r>
        <w:rPr>
          <w:rFonts w:ascii="Segoe UI" w:hAnsi="Segoe UI" w:cs="Segoe UI"/>
          <w:color w:val="323130"/>
          <w:lang w:val="nl-NL"/>
        </w:rPr>
        <w:t xml:space="preserve"> </w:t>
      </w:r>
      <w:proofErr w:type="spellStart"/>
      <w:r>
        <w:rPr>
          <w:rFonts w:ascii="Segoe UI" w:hAnsi="Segoe UI" w:cs="Segoe UI"/>
          <w:color w:val="323130"/>
          <w:lang w:val="nl-NL"/>
        </w:rPr>
        <w:t>to</w:t>
      </w:r>
      <w:proofErr w:type="spellEnd"/>
    </w:p>
    <w:p w14:paraId="55205AF1" w14:textId="77777777" w:rsidR="009C402A" w:rsidRPr="009C402A" w:rsidRDefault="009C402A" w:rsidP="009C402A">
      <w:pPr>
        <w:numPr>
          <w:ilvl w:val="0"/>
          <w:numId w:val="8"/>
        </w:numPr>
        <w:shd w:val="clear" w:color="auto" w:fill="FFFFFF"/>
        <w:spacing w:line="240" w:lineRule="auto"/>
        <w:rPr>
          <w:rFonts w:ascii="Segoe UI" w:hAnsi="Segoe UI" w:cs="Segoe UI"/>
          <w:color w:val="323130"/>
          <w:lang w:val="nl-NL"/>
        </w:rPr>
      </w:pPr>
      <w:r>
        <w:rPr>
          <w:rFonts w:ascii="Segoe UI" w:hAnsi="Segoe UI" w:cs="Segoe UI"/>
          <w:color w:val="323130"/>
          <w:lang w:val="nl-NL"/>
        </w:rPr>
        <w:t>Value</w:t>
      </w:r>
      <w:r>
        <w:rPr>
          <w:rFonts w:ascii="Segoe UI" w:hAnsi="Segoe UI" w:cs="Segoe UI"/>
          <w:color w:val="323130"/>
          <w:lang w:val="nl-NL"/>
        </w:rPr>
        <w:tab/>
      </w:r>
      <w:r>
        <w:rPr>
          <w:rFonts w:ascii="Segoe UI" w:hAnsi="Segoe UI" w:cs="Segoe UI"/>
          <w:color w:val="323130"/>
          <w:lang w:val="nl-NL"/>
        </w:rPr>
        <w:tab/>
      </w:r>
      <w:r>
        <w:rPr>
          <w:rFonts w:ascii="Segoe UI" w:hAnsi="Segoe UI" w:cs="Segoe UI"/>
          <w:color w:val="323130"/>
          <w:lang w:val="nl-NL"/>
        </w:rPr>
        <w:tab/>
      </w:r>
      <w:r>
        <w:rPr>
          <w:rFonts w:ascii="Segoe UI" w:hAnsi="Segoe UI" w:cs="Segoe UI"/>
          <w:color w:val="323130"/>
          <w:lang w:val="nl-NL"/>
        </w:rPr>
        <w:tab/>
      </w:r>
      <w:r w:rsidR="00442173">
        <w:rPr>
          <w:rFonts w:ascii="Segoe UI" w:hAnsi="Segoe UI" w:cs="Segoe UI"/>
          <w:color w:val="323130"/>
          <w:lang w:val="nl-NL"/>
        </w:rPr>
        <w:t>&lt;Version&gt;</w:t>
      </w:r>
    </w:p>
    <w:p w14:paraId="554DC32A" w14:textId="77777777" w:rsidR="009C402A" w:rsidRPr="009C402A" w:rsidRDefault="009C402A" w:rsidP="009C402A">
      <w:pPr>
        <w:numPr>
          <w:ilvl w:val="0"/>
          <w:numId w:val="8"/>
        </w:numPr>
        <w:rPr>
          <w:color w:val="000000"/>
          <w:sz w:val="18"/>
          <w:szCs w:val="18"/>
          <w:lang w:val="nl-NL"/>
        </w:rPr>
        <w:sectPr w:rsidR="009C402A" w:rsidRPr="009C402A" w:rsidSect="00095727">
          <w:type w:val="continuous"/>
          <w:pgSz w:w="11906" w:h="16838"/>
          <w:pgMar w:top="1985" w:right="1418" w:bottom="1418" w:left="1701" w:header="720" w:footer="720" w:gutter="0"/>
          <w:cols w:space="720"/>
          <w:formProt w:val="0"/>
        </w:sectPr>
      </w:pP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2836"/>
        <w:gridCol w:w="5670"/>
      </w:tblGrid>
      <w:tr w:rsidR="00DF7497" w:rsidRPr="006167CF" w14:paraId="68FF704E" w14:textId="77777777" w:rsidTr="00DF7497">
        <w:tc>
          <w:tcPr>
            <w:tcW w:w="2836" w:type="dxa"/>
            <w:shd w:val="clear" w:color="auto" w:fill="E6E6E6"/>
          </w:tcPr>
          <w:p w14:paraId="23450684" w14:textId="77777777" w:rsidR="00DF7497" w:rsidRPr="00514A19" w:rsidRDefault="00DF7497" w:rsidP="00DF7497">
            <w:pPr>
              <w:rPr>
                <w:b/>
                <w:i/>
              </w:rPr>
            </w:pPr>
            <w:r w:rsidRPr="00514A19">
              <w:rPr>
                <w:b/>
                <w:i/>
              </w:rPr>
              <w:lastRenderedPageBreak/>
              <w:t>Ingevuld door:</w:t>
            </w:r>
          </w:p>
        </w:tc>
        <w:tc>
          <w:tcPr>
            <w:tcW w:w="5670" w:type="dxa"/>
            <w:shd w:val="clear" w:color="auto" w:fill="E6E6E6"/>
          </w:tcPr>
          <w:p w14:paraId="2A17AAC7" w14:textId="77777777" w:rsidR="00DF7497" w:rsidRPr="006167CF" w:rsidRDefault="00DF7497" w:rsidP="00FE1FD3">
            <w:pPr>
              <w:rPr>
                <w:i/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Quality Assurance</w:t>
            </w:r>
          </w:p>
        </w:tc>
      </w:tr>
      <w:tr w:rsidR="00DF7497" w:rsidRPr="006167CF" w14:paraId="2EE00825" w14:textId="77777777" w:rsidTr="00DF7497">
        <w:tc>
          <w:tcPr>
            <w:tcW w:w="2836" w:type="dxa"/>
            <w:shd w:val="clear" w:color="auto" w:fill="E6E6E6"/>
          </w:tcPr>
          <w:p w14:paraId="2A843C46" w14:textId="77777777" w:rsidR="00DF7497" w:rsidRPr="00514A19" w:rsidRDefault="00DF7497" w:rsidP="00DF7497">
            <w:pPr>
              <w:rPr>
                <w:b/>
                <w:i/>
              </w:rPr>
            </w:pPr>
            <w:r w:rsidRPr="00514A19">
              <w:rPr>
                <w:b/>
                <w:i/>
              </w:rPr>
              <w:t>Moment van invullen</w:t>
            </w:r>
          </w:p>
        </w:tc>
        <w:tc>
          <w:tcPr>
            <w:tcW w:w="5670" w:type="dxa"/>
            <w:shd w:val="clear" w:color="auto" w:fill="E6E6E6"/>
          </w:tcPr>
          <w:p w14:paraId="2E091E66" w14:textId="77777777" w:rsidR="00DF7497" w:rsidRPr="006167CF" w:rsidRDefault="00DF7497" w:rsidP="00FE1FD3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Tijdens/Na</w:t>
            </w:r>
            <w:r w:rsidRPr="006167CF">
              <w:rPr>
                <w:color w:val="000000"/>
                <w:sz w:val="18"/>
                <w:szCs w:val="18"/>
              </w:rPr>
              <w:t xml:space="preserve"> Quality Assurance</w:t>
            </w:r>
          </w:p>
        </w:tc>
      </w:tr>
      <w:tr w:rsidR="00DF7497" w:rsidRPr="006167CF" w14:paraId="37442E0C" w14:textId="77777777" w:rsidTr="00DF7497">
        <w:tc>
          <w:tcPr>
            <w:tcW w:w="2836" w:type="dxa"/>
            <w:shd w:val="clear" w:color="auto" w:fill="E6E6E6"/>
          </w:tcPr>
          <w:p w14:paraId="63A54C28" w14:textId="77777777" w:rsidR="00DF7497" w:rsidRPr="00514A19" w:rsidRDefault="00DF7497" w:rsidP="00DF7497">
            <w:pPr>
              <w:rPr>
                <w:b/>
                <w:i/>
              </w:rPr>
            </w:pPr>
            <w:r w:rsidRPr="00514A19">
              <w:rPr>
                <w:b/>
                <w:i/>
              </w:rPr>
              <w:t>Acties na invullen</w:t>
            </w:r>
          </w:p>
        </w:tc>
        <w:tc>
          <w:tcPr>
            <w:tcW w:w="5670" w:type="dxa"/>
            <w:shd w:val="clear" w:color="auto" w:fill="E6E6E6"/>
          </w:tcPr>
          <w:p w14:paraId="576776C4" w14:textId="77777777" w:rsidR="00DF7497" w:rsidRPr="006167CF" w:rsidRDefault="00DF7497" w:rsidP="00DF7497">
            <w:pPr>
              <w:rPr>
                <w:i/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Start Distibuti</w:t>
            </w:r>
            <w:r>
              <w:rPr>
                <w:color w:val="000000"/>
                <w:sz w:val="18"/>
                <w:szCs w:val="18"/>
              </w:rPr>
              <w:t>e</w:t>
            </w:r>
            <w:r w:rsidRPr="006167CF">
              <w:rPr>
                <w:color w:val="000000"/>
                <w:sz w:val="18"/>
                <w:szCs w:val="18"/>
              </w:rPr>
              <w:t xml:space="preserve"> Test</w:t>
            </w:r>
          </w:p>
        </w:tc>
      </w:tr>
    </w:tbl>
    <w:p w14:paraId="4DA74AF7" w14:textId="77777777" w:rsidR="00547F71" w:rsidRPr="006167CF" w:rsidRDefault="00547F71">
      <w:pPr>
        <w:tabs>
          <w:tab w:val="left" w:pos="2790"/>
        </w:tabs>
        <w:rPr>
          <w:iCs/>
          <w:color w:val="000000"/>
          <w:sz w:val="18"/>
          <w:szCs w:val="18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2"/>
        <w:gridCol w:w="6125"/>
      </w:tblGrid>
      <w:tr w:rsidR="002B7F4D" w:rsidRPr="006167CF" w14:paraId="13177511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25F3BFF2" w14:textId="77777777" w:rsidR="002B7F4D" w:rsidRPr="006167CF" w:rsidRDefault="007A6C8C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167CF">
              <w:rPr>
                <w:b/>
                <w:bCs/>
                <w:color w:val="000000"/>
                <w:sz w:val="18"/>
                <w:szCs w:val="18"/>
                <w:lang w:val="fr-FR"/>
              </w:rPr>
              <w:t>General</w:t>
            </w:r>
            <w:r w:rsidRPr="006167CF">
              <w:rPr>
                <w:b/>
                <w:bCs/>
                <w:color w:val="000000"/>
                <w:sz w:val="18"/>
                <w:szCs w:val="18"/>
                <w:lang w:val="en-GB"/>
              </w:rPr>
              <w:t xml:space="preserve"> Details</w:t>
            </w:r>
          </w:p>
        </w:tc>
      </w:tr>
      <w:tr w:rsidR="002B7F4D" w:rsidRPr="006167CF" w14:paraId="3ACBA7BD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05F2D1F7" w14:textId="77777777" w:rsidR="002B7F4D" w:rsidRPr="006167CF" w:rsidRDefault="002B7F4D" w:rsidP="00DF7497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>QA-</w:t>
            </w:r>
            <w:r w:rsidR="00DF7497">
              <w:rPr>
                <w:color w:val="000000"/>
                <w:sz w:val="18"/>
                <w:szCs w:val="18"/>
              </w:rPr>
              <w:t>packager</w:t>
            </w:r>
            <w:r w:rsidRPr="006167CF">
              <w:rPr>
                <w:color w:val="000000"/>
                <w:sz w:val="18"/>
                <w:szCs w:val="18"/>
              </w:rPr>
              <w:t>:</w:t>
            </w:r>
          </w:p>
        </w:tc>
        <w:bookmarkStart w:id="73" w:name="QQA"/>
        <w:tc>
          <w:tcPr>
            <w:tcW w:w="6125" w:type="dxa"/>
          </w:tcPr>
          <w:p w14:paraId="4F6D9A77" w14:textId="77777777" w:rsidR="002B7F4D" w:rsidRPr="006167CF" w:rsidRDefault="002B7F4D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QQA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73"/>
          </w:p>
        </w:tc>
      </w:tr>
      <w:tr w:rsidR="002B7F4D" w:rsidRPr="006167CF" w14:paraId="515B52FF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31EED5B4" w14:textId="77777777" w:rsidR="002B7F4D" w:rsidRPr="006167CF" w:rsidRDefault="00E2145D">
            <w:pPr>
              <w:rPr>
                <w:color w:val="000000"/>
                <w:sz w:val="18"/>
                <w:szCs w:val="18"/>
                <w:lang w:val="fr-FR"/>
              </w:rPr>
            </w:pPr>
            <w:proofErr w:type="gramStart"/>
            <w:r>
              <w:rPr>
                <w:color w:val="000000"/>
                <w:sz w:val="18"/>
                <w:szCs w:val="18"/>
                <w:lang w:val="fr-FR"/>
              </w:rPr>
              <w:t>Email:</w:t>
            </w:r>
            <w:proofErr w:type="gramEnd"/>
          </w:p>
        </w:tc>
        <w:bookmarkStart w:id="74" w:name="QTEL"/>
        <w:tc>
          <w:tcPr>
            <w:tcW w:w="6125" w:type="dxa"/>
          </w:tcPr>
          <w:p w14:paraId="32891E47" w14:textId="77777777" w:rsidR="002B7F4D" w:rsidRPr="006167CF" w:rsidRDefault="002B7F4D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QTEL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74"/>
          </w:p>
        </w:tc>
      </w:tr>
      <w:tr w:rsidR="002B7F4D" w:rsidRPr="006167CF" w14:paraId="2D2530C0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378BEC3C" w14:textId="77777777" w:rsidR="002B7F4D" w:rsidRPr="006167CF" w:rsidRDefault="00DF749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QA datum</w:t>
            </w:r>
            <w:r w:rsidR="002B7F4D" w:rsidRPr="006167CF">
              <w:rPr>
                <w:color w:val="000000"/>
                <w:sz w:val="18"/>
                <w:szCs w:val="18"/>
              </w:rPr>
              <w:t>:</w:t>
            </w:r>
          </w:p>
        </w:tc>
        <w:bookmarkStart w:id="75" w:name="QADAT"/>
        <w:tc>
          <w:tcPr>
            <w:tcW w:w="6125" w:type="dxa"/>
          </w:tcPr>
          <w:p w14:paraId="0DF28D58" w14:textId="77777777" w:rsidR="002B7F4D" w:rsidRPr="006167CF" w:rsidRDefault="002B7F4D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QADAT"/>
                  <w:enabled/>
                  <w:calcOnExit w:val="0"/>
                  <w:textInput>
                    <w:type w:val="date"/>
                    <w:format w:val="d MMMM yyyy"/>
                  </w:textInput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="00442173">
              <w:rPr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75"/>
          </w:p>
        </w:tc>
      </w:tr>
    </w:tbl>
    <w:p w14:paraId="06CC100B" w14:textId="77777777" w:rsidR="002B7F4D" w:rsidRPr="006167CF" w:rsidRDefault="002B7F4D">
      <w:pPr>
        <w:rPr>
          <w:color w:val="000000"/>
          <w:sz w:val="18"/>
          <w:szCs w:val="18"/>
          <w:lang w:val="fr-FR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2"/>
        <w:gridCol w:w="6125"/>
      </w:tblGrid>
      <w:tr w:rsidR="002B7F4D" w:rsidRPr="006167CF" w14:paraId="7DDEC0C6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927" w:type="dxa"/>
            <w:gridSpan w:val="2"/>
            <w:shd w:val="clear" w:color="auto" w:fill="E6E6E6"/>
          </w:tcPr>
          <w:p w14:paraId="5D9024C0" w14:textId="77777777" w:rsidR="002B7F4D" w:rsidRPr="006167CF" w:rsidRDefault="001E0972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167CF">
              <w:rPr>
                <w:b/>
                <w:color w:val="000000"/>
                <w:sz w:val="18"/>
                <w:szCs w:val="18"/>
              </w:rPr>
              <w:t>Quality Assurance</w:t>
            </w:r>
          </w:p>
        </w:tc>
      </w:tr>
      <w:tr w:rsidR="002B7F4D" w:rsidRPr="00DF7497" w14:paraId="35A6FB1A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659662C4" w14:textId="77777777" w:rsidR="002B7F4D" w:rsidRPr="006167CF" w:rsidRDefault="00DF749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Uitgevoerde controle</w:t>
            </w:r>
          </w:p>
        </w:tc>
        <w:tc>
          <w:tcPr>
            <w:tcW w:w="6125" w:type="dxa"/>
          </w:tcPr>
          <w:p w14:paraId="5557D657" w14:textId="77777777" w:rsidR="002B7F4D" w:rsidRPr="006167CF" w:rsidRDefault="002B7F4D">
            <w:pPr>
              <w:tabs>
                <w:tab w:val="right" w:pos="5600"/>
              </w:tabs>
              <w:rPr>
                <w:rFonts w:cs="Arial"/>
                <w:color w:val="000000"/>
                <w:sz w:val="18"/>
                <w:szCs w:val="18"/>
                <w:u w:val="single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tab/>
            </w:r>
            <w:r w:rsidR="00DF7497">
              <w:rPr>
                <w:rFonts w:cs="Arial"/>
                <w:color w:val="000000"/>
                <w:sz w:val="18"/>
                <w:szCs w:val="18"/>
                <w:u w:val="single"/>
              </w:rPr>
              <w:t>FOUTEN</w:t>
            </w:r>
            <w:r w:rsidRPr="006167CF">
              <w:rPr>
                <w:rFonts w:cs="Arial"/>
                <w:color w:val="000000"/>
                <w:sz w:val="18"/>
                <w:szCs w:val="18"/>
                <w:u w:val="single"/>
              </w:rPr>
              <w:t>:</w:t>
            </w:r>
          </w:p>
          <w:p w14:paraId="25C698FB" w14:textId="77777777" w:rsidR="00420618" w:rsidRPr="00DF7497" w:rsidRDefault="00420618" w:rsidP="00420618">
            <w:pPr>
              <w:tabs>
                <w:tab w:val="right" w:pos="5600"/>
              </w:tabs>
              <w:rPr>
                <w:rFonts w:cs="Arial"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="0058681E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Gekozen aanpak</w:t>
            </w:r>
            <w:r w:rsidR="0058681E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(hand</w:t>
            </w:r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matig</w:t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/transform/capture)</w:t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4EE792B3" w14:textId="77777777" w:rsidR="002B7F4D" w:rsidRPr="00DF7497" w:rsidRDefault="002B7F4D">
            <w:pPr>
              <w:tabs>
                <w:tab w:val="right" w:pos="5600"/>
              </w:tabs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>Visu</w:t>
            </w:r>
            <w:r w:rsidR="00DF7497" w:rsidRPr="00DF7497">
              <w:rPr>
                <w:color w:val="000000"/>
                <w:sz w:val="18"/>
                <w:szCs w:val="18"/>
                <w:lang w:val="nl-NL"/>
              </w:rPr>
              <w:t>e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>l</w:t>
            </w:r>
            <w:r w:rsidR="00DF7497" w:rsidRPr="00DF7497">
              <w:rPr>
                <w:color w:val="000000"/>
                <w:sz w:val="18"/>
                <w:szCs w:val="18"/>
                <w:lang w:val="nl-NL"/>
              </w:rPr>
              <w:t>e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 xml:space="preserve"> c</w:t>
            </w:r>
            <w:r w:rsidR="001E0972" w:rsidRPr="00DF7497">
              <w:rPr>
                <w:color w:val="000000"/>
                <w:sz w:val="18"/>
                <w:szCs w:val="18"/>
                <w:lang w:val="nl-NL"/>
              </w:rPr>
              <w:t>heck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>:</w:t>
            </w:r>
          </w:p>
          <w:p w14:paraId="24F3BBBD" w14:textId="77777777" w:rsidR="002B7F4D" w:rsidRPr="00DF7497" w:rsidRDefault="002B7F4D">
            <w:pPr>
              <w:tabs>
                <w:tab w:val="right" w:pos="5600"/>
              </w:tabs>
              <w:ind w:left="355"/>
              <w:rPr>
                <w:rFonts w:cs="Arial"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="001E0972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Na</w:t>
            </w:r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a</w:t>
            </w:r>
            <w:r w:rsidR="001E0972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m</w:t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g</w:t>
            </w:r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eving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35760BEA" w14:textId="77777777" w:rsidR="002B7F4D" w:rsidRPr="00DF7497" w:rsidRDefault="002B7F4D">
            <w:pPr>
              <w:tabs>
                <w:tab w:val="right" w:pos="5600"/>
              </w:tabs>
              <w:ind w:left="355"/>
              <w:rPr>
                <w:rFonts w:cs="Arial"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</w:t>
            </w:r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Versie numm</w:t>
            </w:r>
            <w:r w:rsidR="00FE1FD3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er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0CB3EA13" w14:textId="77777777" w:rsidR="00420618" w:rsidRPr="006167CF" w:rsidRDefault="00420618">
            <w:pPr>
              <w:tabs>
                <w:tab w:val="right" w:pos="5600"/>
              </w:tabs>
              <w:ind w:left="355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 Relative source pa</w:t>
            </w:r>
            <w:r w:rsidR="001E0972"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t>ths</w:t>
            </w:r>
            <w:r w:rsidRPr="006167CF">
              <w:rPr>
                <w:color w:val="000000"/>
                <w:sz w:val="18"/>
                <w:szCs w:val="18"/>
                <w:lang w:val="en-GB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  <w:lang w:val="en-GB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6D279B1D" w14:textId="77777777" w:rsidR="002B7F4D" w:rsidRPr="00DF7497" w:rsidRDefault="002B7F4D">
            <w:pPr>
              <w:tabs>
                <w:tab w:val="right" w:pos="5600"/>
              </w:tabs>
              <w:ind w:left="355"/>
              <w:rPr>
                <w:rFonts w:cs="Arial"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</w:t>
            </w:r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Vervuiling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23769AED" w14:textId="77777777" w:rsidR="002B7F4D" w:rsidRPr="00DF7497" w:rsidRDefault="002B7F4D">
            <w:pPr>
              <w:tabs>
                <w:tab w:val="right" w:pos="5600"/>
              </w:tabs>
              <w:ind w:left="355"/>
              <w:rPr>
                <w:rFonts w:cs="Arial"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</w:t>
            </w:r>
            <w:r w:rsidR="007856BA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Constructi</w:t>
            </w:r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e</w:t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en inhoud</w:t>
            </w:r>
            <w:r w:rsidR="00E16702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MSI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18224573" w14:textId="77777777" w:rsidR="002B7F4D" w:rsidRPr="00DF7497" w:rsidRDefault="002B7F4D">
            <w:pPr>
              <w:tabs>
                <w:tab w:val="right" w:pos="5600"/>
              </w:tabs>
              <w:ind w:left="355"/>
              <w:rPr>
                <w:rFonts w:cs="Arial"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</w:t>
            </w:r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Gebruikte</w:t>
            </w:r>
            <w:r w:rsidR="00E16702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custom actions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75CF0DF6" w14:textId="77777777" w:rsidR="002B7F4D" w:rsidRPr="00DF7497" w:rsidRDefault="00DF7497">
            <w:pPr>
              <w:tabs>
                <w:tab w:val="right" w:pos="5600"/>
              </w:tabs>
              <w:rPr>
                <w:rFonts w:cs="Arial"/>
                <w:color w:val="000000"/>
                <w:sz w:val="18"/>
                <w:szCs w:val="18"/>
                <w:lang w:val="nl-NL"/>
              </w:rPr>
            </w:pPr>
            <w:r w:rsidRPr="00DF7497">
              <w:rPr>
                <w:color w:val="000000"/>
                <w:sz w:val="18"/>
                <w:szCs w:val="18"/>
                <w:lang w:val="nl-NL"/>
              </w:rPr>
              <w:t>User-permissies</w:t>
            </w:r>
            <w:r w:rsidR="002B7F4D" w:rsidRPr="00DF7497">
              <w:rPr>
                <w:color w:val="000000"/>
                <w:sz w:val="18"/>
                <w:szCs w:val="18"/>
                <w:lang w:val="nl-NL"/>
              </w:rPr>
              <w:t>:</w:t>
            </w:r>
          </w:p>
          <w:p w14:paraId="2357979F" w14:textId="77777777" w:rsidR="002B7F4D" w:rsidRPr="00DF7497" w:rsidRDefault="002B7F4D">
            <w:pPr>
              <w:tabs>
                <w:tab w:val="right" w:pos="5600"/>
              </w:tabs>
              <w:ind w:left="355"/>
              <w:rPr>
                <w:rFonts w:cs="Arial"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</w:t>
            </w:r>
            <w:proofErr w:type="gramStart"/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inhoud</w:t>
            </w:r>
            <w:proofErr w:type="gramEnd"/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="000D7F00">
              <w:rPr>
                <w:rFonts w:cs="Arial"/>
                <w:color w:val="000000"/>
                <w:sz w:val="18"/>
                <w:szCs w:val="18"/>
                <w:lang w:val="nl-NL"/>
              </w:rPr>
              <w:t>rechten</w:t>
            </w:r>
            <w:r w:rsidR="007856BA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file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72606EF9" w14:textId="77777777" w:rsidR="002B7F4D" w:rsidRPr="00DF7497" w:rsidRDefault="002B7F4D">
            <w:pPr>
              <w:tabs>
                <w:tab w:val="right" w:pos="5600"/>
              </w:tabs>
              <w:ind w:left="355"/>
              <w:rPr>
                <w:rFonts w:cs="Arial"/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 </w:t>
            </w:r>
            <w:proofErr w:type="gramStart"/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toepassen</w:t>
            </w:r>
            <w:proofErr w:type="gramEnd"/>
            <w:r w:rsidR="007856BA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 xml:space="preserve"> </w:t>
            </w:r>
            <w:r w:rsidR="00DF7497"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t>rechten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7497">
              <w:rPr>
                <w:rFonts w:cs="Arial"/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788E39D8" w14:textId="77777777" w:rsidR="002B7F4D" w:rsidRPr="006167CF" w:rsidRDefault="002B7F4D">
            <w:pPr>
              <w:tabs>
                <w:tab w:val="right" w:pos="5600"/>
              </w:tabs>
              <w:rPr>
                <w:rFonts w:cs="Arial"/>
                <w:color w:val="000000"/>
                <w:sz w:val="18"/>
                <w:szCs w:val="18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="00DF7497">
              <w:rPr>
                <w:rFonts w:cs="Arial"/>
                <w:color w:val="000000"/>
                <w:sz w:val="18"/>
                <w:szCs w:val="18"/>
              </w:rPr>
              <w:t>Volledigheid documentatie</w:t>
            </w:r>
            <w:r w:rsidRPr="006167CF">
              <w:rPr>
                <w:color w:val="000000"/>
                <w:sz w:val="18"/>
                <w:szCs w:val="18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034E092F" w14:textId="77777777" w:rsidR="00E16702" w:rsidRPr="006167CF" w:rsidRDefault="00E16702" w:rsidP="00E16702">
            <w:pPr>
              <w:tabs>
                <w:tab w:val="right" w:pos="5600"/>
              </w:tabs>
              <w:rPr>
                <w:rFonts w:cs="Arial"/>
                <w:color w:val="000000"/>
                <w:sz w:val="18"/>
                <w:szCs w:val="18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rFonts w:cs="Arial"/>
                <w:color w:val="000000"/>
                <w:sz w:val="18"/>
                <w:szCs w:val="18"/>
              </w:rPr>
              <w:t xml:space="preserve"> Uninstall </w:t>
            </w:r>
            <w:r w:rsidRPr="006167CF">
              <w:rPr>
                <w:rFonts w:cs="Arial"/>
                <w:color w:val="000000"/>
                <w:sz w:val="18"/>
                <w:szCs w:val="18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63C31156" w14:textId="77777777" w:rsidR="00E16702" w:rsidRPr="006167CF" w:rsidRDefault="00DF7497" w:rsidP="00E16702">
            <w:pPr>
              <w:tabs>
                <w:tab w:val="right" w:pos="5600"/>
              </w:tabs>
              <w:ind w:left="35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opmerkingen&gt;"/>
                  </w:textInput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&lt;opmerkingen&gt;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  <w:p w14:paraId="4D7CF21A" w14:textId="77777777" w:rsidR="002B7F4D" w:rsidRPr="006167CF" w:rsidRDefault="002B7F4D">
            <w:pPr>
              <w:tabs>
                <w:tab w:val="right" w:pos="5600"/>
              </w:tabs>
              <w:rPr>
                <w:rFonts w:cs="Arial"/>
                <w:color w:val="000000"/>
                <w:sz w:val="18"/>
                <w:szCs w:val="18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9C402A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rFonts w:cs="Arial"/>
                <w:color w:val="000000"/>
                <w:sz w:val="18"/>
                <w:szCs w:val="18"/>
              </w:rPr>
              <w:t xml:space="preserve"> MSI Validatie</w:t>
            </w:r>
            <w:r w:rsidRPr="006167CF">
              <w:rPr>
                <w:rFonts w:cs="Arial"/>
                <w:color w:val="000000"/>
                <w:sz w:val="18"/>
                <w:szCs w:val="18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4D60A277" w14:textId="77777777" w:rsidR="002B7F4D" w:rsidRPr="006167CF" w:rsidRDefault="00DF7497">
            <w:pPr>
              <w:tabs>
                <w:tab w:val="right" w:pos="5600"/>
              </w:tabs>
              <w:ind w:left="35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opmerkingen&gt;"/>
                  </w:textInput>
                </w:ffData>
              </w:fldChar>
            </w:r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&lt;opmerkingen&gt;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  <w:p w14:paraId="0F4592F7" w14:textId="77777777" w:rsidR="005754F1" w:rsidRPr="006167CF" w:rsidRDefault="005754F1" w:rsidP="005754F1">
            <w:pPr>
              <w:tabs>
                <w:tab w:val="right" w:pos="5600"/>
              </w:tabs>
              <w:rPr>
                <w:rFonts w:cs="Arial"/>
                <w:color w:val="000000"/>
                <w:sz w:val="18"/>
                <w:szCs w:val="18"/>
              </w:rPr>
            </w:pP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730286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rFonts w:cs="Arial"/>
                <w:color w:val="000000"/>
                <w:sz w:val="18"/>
                <w:szCs w:val="18"/>
              </w:rPr>
              <w:t xml:space="preserve"> EASIwizard c</w:t>
            </w:r>
            <w:r w:rsidR="001E0972" w:rsidRPr="006167CF">
              <w:rPr>
                <w:rFonts w:cs="Arial"/>
                <w:color w:val="000000"/>
                <w:sz w:val="18"/>
                <w:szCs w:val="18"/>
              </w:rPr>
              <w:t>heck</w:t>
            </w:r>
            <w:r w:rsidRPr="006167CF">
              <w:rPr>
                <w:rFonts w:cs="Arial"/>
                <w:color w:val="000000"/>
                <w:sz w:val="18"/>
                <w:szCs w:val="18"/>
              </w:rPr>
              <w:tab/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67CF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D12177" w:rsidRPr="006167CF">
              <w:rPr>
                <w:rFonts w:cs="Arial"/>
                <w:color w:val="000000"/>
                <w:sz w:val="18"/>
                <w:szCs w:val="18"/>
              </w:rPr>
            </w:r>
            <w:r w:rsidRPr="006167CF">
              <w:rPr>
                <w:rFonts w:cs="Arial"/>
                <w:color w:val="000000"/>
                <w:sz w:val="18"/>
                <w:szCs w:val="18"/>
              </w:rPr>
              <w:fldChar w:fldCharType="end"/>
            </w:r>
          </w:p>
          <w:p w14:paraId="7B23B823" w14:textId="77777777" w:rsidR="005754F1" w:rsidRPr="000D7F00" w:rsidRDefault="00DF7497" w:rsidP="005754F1">
            <w:pPr>
              <w:tabs>
                <w:tab w:val="right" w:pos="5600"/>
              </w:tabs>
              <w:ind w:left="355"/>
              <w:rPr>
                <w:color w:val="000000"/>
                <w:sz w:val="18"/>
                <w:szCs w:val="18"/>
                <w:lang w:val="nl-NL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opmerkingen&gt;"/>
                  </w:textInput>
                </w:ffData>
              </w:fldChar>
            </w:r>
            <w:r w:rsidRPr="000D7F00">
              <w:rPr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Pr="000D7F00">
              <w:rPr>
                <w:noProof/>
                <w:color w:val="000000"/>
                <w:sz w:val="18"/>
                <w:szCs w:val="18"/>
                <w:lang w:val="nl-NL"/>
              </w:rPr>
              <w:t>&lt;opmerkingen&gt;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  <w:p w14:paraId="245C0F94" w14:textId="77777777" w:rsidR="000D7F00" w:rsidRPr="000D7F00" w:rsidRDefault="000D7F00" w:rsidP="000D7F00">
            <w:pPr>
              <w:tabs>
                <w:tab w:val="right" w:pos="5600"/>
              </w:tabs>
              <w:rPr>
                <w:rFonts w:cs="Arial"/>
                <w:sz w:val="18"/>
                <w:szCs w:val="18"/>
                <w:lang w:val="nl-NL"/>
              </w:rPr>
            </w:pPr>
          </w:p>
          <w:p w14:paraId="7ACE53CA" w14:textId="77777777" w:rsidR="000D7F00" w:rsidRPr="000D7F00" w:rsidRDefault="000D7F00" w:rsidP="000D7F00">
            <w:pPr>
              <w:tabs>
                <w:tab w:val="right" w:pos="5600"/>
              </w:tabs>
              <w:rPr>
                <w:rFonts w:cs="Arial"/>
                <w:lang w:val="nl-NL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0D7F00">
              <w:rPr>
                <w:rFonts w:cs="Arial"/>
                <w:sz w:val="18"/>
                <w:szCs w:val="18"/>
                <w:lang w:val="nl-NL"/>
              </w:rPr>
              <w:instrText xml:space="preserve"> FORMCHECKBOX </w:instrText>
            </w:r>
            <w:r w:rsidR="00730286"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0D7F00">
              <w:rPr>
                <w:rFonts w:cs="Arial"/>
                <w:sz w:val="18"/>
                <w:szCs w:val="18"/>
                <w:lang w:val="nl-NL"/>
              </w:rPr>
              <w:t xml:space="preserve"> </w:t>
            </w:r>
            <w:r w:rsidRPr="000D7F00">
              <w:rPr>
                <w:lang w:val="nl-NL"/>
              </w:rPr>
              <w:t>Systeemtest conform intake</w:t>
            </w:r>
            <w:r w:rsidRPr="000D7F00">
              <w:rPr>
                <w:lang w:val="nl-NL"/>
              </w:rPr>
              <w:tab/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7F00">
              <w:rPr>
                <w:rFonts w:cs="Arial"/>
                <w:lang w:val="nl-NL"/>
              </w:rPr>
              <w:instrText xml:space="preserve"> FORMCHECKBOX </w:instrText>
            </w:r>
            <w:r w:rsidRPr="00872C0B"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  <w:p w14:paraId="587160F8" w14:textId="77777777" w:rsidR="000D7F00" w:rsidRDefault="000D7F00" w:rsidP="005754F1">
            <w:pPr>
              <w:tabs>
                <w:tab w:val="right" w:pos="5600"/>
              </w:tabs>
              <w:ind w:left="355"/>
              <w:rPr>
                <w:color w:val="000000"/>
                <w:sz w:val="18"/>
                <w:szCs w:val="18"/>
                <w:lang w:val="nl-NL"/>
              </w:rPr>
            </w:pPr>
          </w:p>
          <w:p w14:paraId="10A1FC36" w14:textId="77777777" w:rsidR="00D520C5" w:rsidRPr="000D7F00" w:rsidRDefault="00D520C5" w:rsidP="00D520C5">
            <w:pPr>
              <w:tabs>
                <w:tab w:val="right" w:pos="5600"/>
              </w:tabs>
              <w:rPr>
                <w:color w:val="000000"/>
                <w:sz w:val="18"/>
                <w:szCs w:val="18"/>
                <w:lang w:val="nl-NL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7F00">
              <w:rPr>
                <w:rFonts w:cs="Arial"/>
                <w:sz w:val="18"/>
                <w:szCs w:val="18"/>
                <w:lang w:val="nl-NL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0D7F00">
              <w:rPr>
                <w:rFonts w:cs="Arial"/>
                <w:sz w:val="18"/>
                <w:szCs w:val="18"/>
                <w:lang w:val="nl-NL"/>
              </w:rPr>
              <w:t xml:space="preserve"> </w:t>
            </w:r>
            <w:r>
              <w:rPr>
                <w:lang w:val="nl-NL"/>
              </w:rPr>
              <w:t>Flexprofile benodigd en gemaakt</w:t>
            </w:r>
            <w:r w:rsidRPr="000D7F00">
              <w:rPr>
                <w:lang w:val="nl-NL"/>
              </w:rPr>
              <w:tab/>
            </w: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7F00">
              <w:rPr>
                <w:rFonts w:cs="Arial"/>
                <w:lang w:val="nl-NL"/>
              </w:rPr>
              <w:instrText xml:space="preserve"> FORMCHECKBOX </w:instrText>
            </w:r>
            <w:r w:rsidRPr="00872C0B"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  <w:p w14:paraId="31556F98" w14:textId="77777777" w:rsidR="002B7F4D" w:rsidRPr="00DF7497" w:rsidRDefault="00952D8E" w:rsidP="00DF7497">
            <w:pPr>
              <w:tabs>
                <w:tab w:val="right" w:pos="5600"/>
              </w:tabs>
              <w:rPr>
                <w:color w:val="000000"/>
                <w:sz w:val="18"/>
                <w:szCs w:val="18"/>
                <w:lang w:val="nl-NL"/>
              </w:rPr>
            </w:pPr>
            <w:r w:rsidRPr="00DF7497">
              <w:rPr>
                <w:color w:val="000000"/>
                <w:sz w:val="18"/>
                <w:szCs w:val="18"/>
                <w:lang w:val="nl-NL"/>
              </w:rPr>
              <w:t>____________________________________________________</w:t>
            </w:r>
            <w:r w:rsidR="00DF7497" w:rsidRPr="00DF7497">
              <w:rPr>
                <w:color w:val="000000"/>
                <w:sz w:val="18"/>
                <w:szCs w:val="18"/>
                <w:lang w:val="nl-NL"/>
              </w:rPr>
              <w:t>Overige opmerkingen</w:t>
            </w:r>
            <w:r w:rsidR="002B7F4D" w:rsidRPr="00DF7497">
              <w:rPr>
                <w:color w:val="000000"/>
                <w:sz w:val="18"/>
                <w:szCs w:val="18"/>
                <w:lang w:val="nl-NL"/>
              </w:rPr>
              <w:t xml:space="preserve">: </w:t>
            </w:r>
            <w:r w:rsidR="00056197"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56197" w:rsidRPr="00DF7497">
              <w:rPr>
                <w:color w:val="000000"/>
                <w:sz w:val="18"/>
                <w:szCs w:val="18"/>
                <w:lang w:val="nl-NL"/>
              </w:rPr>
              <w:instrText xml:space="preserve"> FORMTEXT </w:instrText>
            </w:r>
            <w:r w:rsidR="00CD6CD3" w:rsidRPr="006167CF">
              <w:rPr>
                <w:color w:val="000000"/>
                <w:sz w:val="18"/>
                <w:szCs w:val="18"/>
              </w:rPr>
            </w:r>
            <w:r w:rsidR="00056197"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E05232" w:rsidRPr="006167CF">
              <w:rPr>
                <w:rFonts w:ascii="Cambria Math" w:hAnsi="Cambria Math" w:cs="Cambria Math"/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rFonts w:ascii="Cambria Math" w:hAnsi="Cambria Math" w:cs="Cambria Math"/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rFonts w:ascii="Cambria Math" w:hAnsi="Cambria Math" w:cs="Cambria Math"/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rFonts w:ascii="Cambria Math" w:hAnsi="Cambria Math" w:cs="Cambria Math"/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rFonts w:ascii="Cambria Math" w:hAnsi="Cambria Math" w:cs="Cambria Math"/>
                <w:noProof/>
                <w:color w:val="000000"/>
                <w:sz w:val="18"/>
                <w:szCs w:val="18"/>
              </w:rPr>
              <w:t> </w:t>
            </w:r>
            <w:r w:rsidR="00056197" w:rsidRPr="006167CF"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61FBE8F6" w14:textId="77777777" w:rsidR="002B7F4D" w:rsidRPr="00DF7497" w:rsidRDefault="002B7F4D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02"/>
        <w:gridCol w:w="6125"/>
      </w:tblGrid>
      <w:tr w:rsidR="002B7F4D" w:rsidRPr="006167CF" w14:paraId="637E2AF4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8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252160" w14:textId="77777777" w:rsidR="002B7F4D" w:rsidRPr="006167CF" w:rsidRDefault="002B7F4D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6167CF">
              <w:rPr>
                <w:b/>
                <w:bCs/>
                <w:color w:val="000000"/>
                <w:sz w:val="18"/>
                <w:szCs w:val="18"/>
              </w:rPr>
              <w:t>Status QA</w:t>
            </w:r>
          </w:p>
        </w:tc>
      </w:tr>
      <w:tr w:rsidR="002B7F4D" w:rsidRPr="00DF7497" w14:paraId="46D20F30" w14:textId="77777777">
        <w:tblPrEx>
          <w:tblBorders>
            <w:insideH w:val="single" w:sz="4" w:space="0" w:color="999999"/>
          </w:tblBorders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02" w:type="dxa"/>
          </w:tcPr>
          <w:p w14:paraId="7A42ACA0" w14:textId="77777777" w:rsidR="002B7F4D" w:rsidRPr="006167CF" w:rsidRDefault="002B7F4D" w:rsidP="00DF7497">
            <w:pPr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t xml:space="preserve">QA </w:t>
            </w:r>
            <w:r w:rsidR="00DF7497">
              <w:rPr>
                <w:color w:val="000000"/>
                <w:sz w:val="18"/>
                <w:szCs w:val="18"/>
              </w:rPr>
              <w:t>uitgevoerd</w:t>
            </w:r>
            <w:r w:rsidRPr="006167CF">
              <w:rPr>
                <w:color w:val="000000"/>
                <w:sz w:val="18"/>
                <w:szCs w:val="18"/>
              </w:rPr>
              <w:t>?</w:t>
            </w:r>
          </w:p>
        </w:tc>
        <w:tc>
          <w:tcPr>
            <w:tcW w:w="6125" w:type="dxa"/>
          </w:tcPr>
          <w:p w14:paraId="6AE57C18" w14:textId="77777777" w:rsidR="002B7F4D" w:rsidRPr="006167CF" w:rsidRDefault="002B7F4D">
            <w:pPr>
              <w:rPr>
                <w:color w:val="000000"/>
                <w:sz w:val="18"/>
                <w:szCs w:val="18"/>
                <w:lang w:val="en-GB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Checkmark here when it's not clear if the application runs on Windows XP and action needs to be taken by the application manager."/>
                  <w:statusText w:type="text" w:val="Selecteer deze optie als het nog niet zeker is of de applicatie goed werkt op Windows XP.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6167CF">
              <w:rPr>
                <w:color w:val="000000"/>
                <w:sz w:val="18"/>
                <w:szCs w:val="18"/>
                <w:lang w:val="en-GB"/>
              </w:rPr>
              <w:instrText xml:space="preserve"> FORMCHECKBOX </w:instrText>
            </w:r>
            <w:r w:rsidR="00730286"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r w:rsidRPr="006167CF">
              <w:rPr>
                <w:color w:val="000000"/>
                <w:sz w:val="18"/>
                <w:szCs w:val="18"/>
                <w:lang w:val="en-GB"/>
              </w:rPr>
              <w:t xml:space="preserve">  N</w:t>
            </w:r>
            <w:r w:rsidR="00DF7497">
              <w:rPr>
                <w:color w:val="000000"/>
                <w:sz w:val="18"/>
                <w:szCs w:val="18"/>
                <w:lang w:val="en-GB"/>
              </w:rPr>
              <w:t>ee</w:t>
            </w:r>
          </w:p>
          <w:p w14:paraId="00D69C3C" w14:textId="77777777" w:rsidR="002B7F4D" w:rsidRPr="006167CF" w:rsidRDefault="002B7F4D">
            <w:pPr>
              <w:rPr>
                <w:color w:val="000000"/>
                <w:sz w:val="18"/>
                <w:szCs w:val="18"/>
                <w:lang w:val="en-GB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Checkmark here when it's not clear if the application runs on Windows XP and action needs to be taken by the application manager."/>
                  <w:statusText w:type="text" w:val="Selecteer deze optie als het nog niet zeker is of de applicatie goed werkt op Windows XP.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167CF">
              <w:rPr>
                <w:color w:val="000000"/>
                <w:sz w:val="18"/>
                <w:szCs w:val="18"/>
                <w:lang w:val="en-GB"/>
              </w:rPr>
              <w:instrText xml:space="preserve"> FORMCHECKBOX </w:instrText>
            </w:r>
            <w:r w:rsidR="00730286"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r w:rsidR="001E0972" w:rsidRPr="006167CF">
              <w:rPr>
                <w:color w:val="000000"/>
                <w:sz w:val="18"/>
                <w:szCs w:val="18"/>
                <w:lang w:val="en-GB"/>
              </w:rPr>
              <w:t xml:space="preserve">  </w:t>
            </w:r>
            <w:r w:rsidR="00DF7497">
              <w:rPr>
                <w:color w:val="000000"/>
                <w:sz w:val="18"/>
                <w:szCs w:val="18"/>
                <w:lang w:val="en-GB"/>
              </w:rPr>
              <w:t>Ja</w:t>
            </w:r>
            <w:r w:rsidRPr="006167CF">
              <w:rPr>
                <w:color w:val="000000"/>
                <w:sz w:val="18"/>
                <w:szCs w:val="18"/>
              </w:rPr>
              <w:fldChar w:fldCharType="begin"/>
            </w:r>
            <w:r w:rsidRPr="006167CF">
              <w:rPr>
                <w:color w:val="000000"/>
                <w:sz w:val="18"/>
                <w:szCs w:val="18"/>
                <w:lang w:val="en-GB"/>
              </w:rPr>
              <w:instrText xml:space="preserve">  </w:instrTex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</w:p>
          <w:p w14:paraId="4434527C" w14:textId="77777777" w:rsidR="002B7F4D" w:rsidRPr="00DF7497" w:rsidRDefault="002B7F4D">
            <w:pPr>
              <w:rPr>
                <w:color w:val="000000"/>
                <w:sz w:val="18"/>
                <w:szCs w:val="18"/>
                <w:lang w:val="nl-NL"/>
              </w:rPr>
            </w:pPr>
            <w:r w:rsidRPr="006167CF">
              <w:rPr>
                <w:color w:val="000000"/>
                <w:sz w:val="18"/>
                <w:szCs w:val="18"/>
                <w:lang w:val="en-GB"/>
              </w:rPr>
              <w:tab/>
            </w:r>
            <w:proofErr w:type="gramStart"/>
            <w:r w:rsidRPr="00DF7497">
              <w:rPr>
                <w:color w:val="000000"/>
                <w:sz w:val="18"/>
                <w:szCs w:val="18"/>
                <w:lang w:val="nl-NL"/>
              </w:rPr>
              <w:t>Result</w:t>
            </w:r>
            <w:r w:rsidR="00DF7497" w:rsidRPr="00DF7497">
              <w:rPr>
                <w:color w:val="000000"/>
                <w:sz w:val="18"/>
                <w:szCs w:val="18"/>
                <w:lang w:val="nl-NL"/>
              </w:rPr>
              <w:t>aat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>:</w:t>
            </w:r>
            <w:r w:rsidR="001E0972" w:rsidRPr="00DF7497">
              <w:rPr>
                <w:color w:val="000000"/>
                <w:sz w:val="18"/>
                <w:szCs w:val="18"/>
                <w:lang w:val="nl-NL"/>
              </w:rPr>
              <w:t xml:space="preserve">  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ab/>
            </w:r>
            <w:proofErr w:type="gramEnd"/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Checkmark here when it's not clear if the application runs on Windows XP and action needs to be taken by the application manager."/>
                  <w:statusText w:type="text" w:val="Selecteer deze optie als het nog niet zeker is of de applicatie goed werkt op Windows XP.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F7497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730286"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r w:rsidRPr="00DF7497">
              <w:rPr>
                <w:color w:val="000000"/>
                <w:sz w:val="18"/>
                <w:szCs w:val="18"/>
                <w:lang w:val="nl-NL"/>
              </w:rPr>
              <w:t xml:space="preserve">  </w:t>
            </w:r>
            <w:r w:rsidR="00DF7497" w:rsidRPr="00DF7497">
              <w:rPr>
                <w:color w:val="000000"/>
                <w:sz w:val="18"/>
                <w:szCs w:val="18"/>
                <w:lang w:val="nl-NL"/>
              </w:rPr>
              <w:t>Overeenkomstig standaarden</w:t>
            </w:r>
          </w:p>
          <w:p w14:paraId="264D2ABA" w14:textId="77777777" w:rsidR="002B7F4D" w:rsidRPr="00DF7497" w:rsidRDefault="002B7F4D">
            <w:pPr>
              <w:rPr>
                <w:color w:val="000000"/>
                <w:sz w:val="18"/>
                <w:szCs w:val="18"/>
                <w:lang w:val="nl-NL"/>
              </w:rPr>
            </w:pPr>
            <w:r w:rsidRPr="00DF7497">
              <w:rPr>
                <w:color w:val="000000"/>
                <w:sz w:val="18"/>
                <w:szCs w:val="18"/>
                <w:lang w:val="nl-NL"/>
              </w:rPr>
              <w:tab/>
            </w:r>
            <w:r w:rsidRPr="00DF7497">
              <w:rPr>
                <w:color w:val="000000"/>
                <w:sz w:val="18"/>
                <w:szCs w:val="18"/>
                <w:lang w:val="nl-NL"/>
              </w:rPr>
              <w:tab/>
            </w:r>
            <w:r w:rsidRPr="00DF7497">
              <w:rPr>
                <w:color w:val="000000"/>
                <w:sz w:val="18"/>
                <w:szCs w:val="18"/>
                <w:lang w:val="nl-NL"/>
              </w:rPr>
              <w:tab/>
            </w: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Checkmark here when it's not clear if the application runs on Windows XP and action needs to be taken by the application manager."/>
                  <w:statusText w:type="text" w:val="Selecteer deze optie als het nog niet zeker is of de applicatie goed werkt op Windows XP."/>
                  <w:checkBox>
                    <w:sizeAuto/>
                    <w:default w:val="0"/>
                  </w:checkBox>
                </w:ffData>
              </w:fldChar>
            </w:r>
            <w:r w:rsidRPr="00DF7497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D12177"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r w:rsidRPr="00DF7497">
              <w:rPr>
                <w:color w:val="000000"/>
                <w:sz w:val="18"/>
                <w:szCs w:val="18"/>
                <w:lang w:val="nl-NL"/>
              </w:rPr>
              <w:t xml:space="preserve">  </w:t>
            </w:r>
            <w:r w:rsidR="001E0972" w:rsidRPr="00DF7497">
              <w:rPr>
                <w:color w:val="000000"/>
                <w:sz w:val="18"/>
                <w:szCs w:val="18"/>
                <w:lang w:val="nl-NL"/>
              </w:rPr>
              <w:t>N</w:t>
            </w:r>
            <w:r w:rsidR="00DF7497" w:rsidRPr="00DF7497">
              <w:rPr>
                <w:color w:val="000000"/>
                <w:sz w:val="18"/>
                <w:szCs w:val="18"/>
                <w:lang w:val="nl-NL"/>
              </w:rPr>
              <w:t>iet akkoord, omdat</w:t>
            </w:r>
            <w:r w:rsidRPr="00DF7497">
              <w:rPr>
                <w:color w:val="000000"/>
                <w:sz w:val="18"/>
                <w:szCs w:val="18"/>
                <w:lang w:val="nl-NL"/>
              </w:rPr>
              <w:t>:</w:t>
            </w:r>
          </w:p>
          <w:bookmarkStart w:id="76" w:name="Text1"/>
          <w:p w14:paraId="796CF20A" w14:textId="77777777" w:rsidR="002B7F4D" w:rsidRPr="006167CF" w:rsidRDefault="002B7F4D">
            <w:pPr>
              <w:ind w:left="2623"/>
              <w:rPr>
                <w:color w:val="000000"/>
                <w:sz w:val="18"/>
                <w:szCs w:val="18"/>
              </w:rPr>
            </w:pP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67CF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separate"/>
            </w:r>
            <w:r w:rsidR="00E05232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="00E05232" w:rsidRPr="006167CF">
              <w:rPr>
                <w:noProof/>
                <w:color w:val="000000"/>
                <w:sz w:val="18"/>
                <w:szCs w:val="18"/>
              </w:rPr>
              <w:t> </w:t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bookmarkEnd w:id="76"/>
          </w:p>
          <w:p w14:paraId="638E6CFB" w14:textId="77777777" w:rsidR="002B7F4D" w:rsidRPr="00DF7497" w:rsidRDefault="00DF7497">
            <w:pPr>
              <w:ind w:left="2623"/>
              <w:rPr>
                <w:color w:val="000000"/>
                <w:sz w:val="18"/>
                <w:szCs w:val="18"/>
                <w:lang w:val="nl-NL"/>
              </w:rPr>
            </w:pPr>
            <w:r w:rsidRPr="00DF7497">
              <w:rPr>
                <w:color w:val="000000"/>
                <w:sz w:val="18"/>
                <w:szCs w:val="18"/>
                <w:lang w:val="nl-NL"/>
              </w:rPr>
              <w:t>Doorgenomen met packager</w:t>
            </w:r>
            <w:r w:rsidR="002B7F4D" w:rsidRPr="00DF7497">
              <w:rPr>
                <w:color w:val="000000"/>
                <w:sz w:val="18"/>
                <w:szCs w:val="18"/>
                <w:lang w:val="nl-NL"/>
              </w:rPr>
              <w:t>:</w:t>
            </w:r>
          </w:p>
          <w:p w14:paraId="69F7C30E" w14:textId="77777777" w:rsidR="002B7F4D" w:rsidRPr="00DF7497" w:rsidRDefault="002B7F4D">
            <w:pPr>
              <w:ind w:left="2623"/>
              <w:rPr>
                <w:color w:val="000000"/>
                <w:sz w:val="18"/>
                <w:szCs w:val="18"/>
                <w:lang w:val="nl-NL"/>
              </w:rPr>
            </w:pPr>
            <w:r w:rsidRPr="00DF7497">
              <w:rPr>
                <w:color w:val="000000"/>
                <w:sz w:val="18"/>
                <w:szCs w:val="18"/>
                <w:lang w:val="nl-NL"/>
              </w:rPr>
              <w:t xml:space="preserve">  </w:t>
            </w: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Checkmark here when it's not clear if the application runs on Windows XP and action needs to be taken by the application manager."/>
                  <w:statusText w:type="text" w:val="Selecteer deze optie als het nog niet zeker is of de applicatie goed werkt op Windows XP."/>
                  <w:checkBox>
                    <w:sizeAuto/>
                    <w:default w:val="0"/>
                  </w:checkBox>
                </w:ffData>
              </w:fldChar>
            </w:r>
            <w:r w:rsidRPr="00DF7497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D12177"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r w:rsidR="00DF7497" w:rsidRPr="00DF7497">
              <w:rPr>
                <w:color w:val="000000"/>
                <w:sz w:val="18"/>
                <w:szCs w:val="18"/>
                <w:lang w:val="nl-NL"/>
              </w:rPr>
              <w:t xml:space="preserve">  Ja</w:t>
            </w:r>
          </w:p>
          <w:p w14:paraId="6102E32D" w14:textId="77777777" w:rsidR="002B7F4D" w:rsidRPr="00DF7497" w:rsidRDefault="002B7F4D" w:rsidP="00DF7497">
            <w:pPr>
              <w:ind w:left="2623"/>
              <w:rPr>
                <w:color w:val="000000"/>
                <w:sz w:val="18"/>
                <w:szCs w:val="18"/>
                <w:lang w:val="nl-NL"/>
              </w:rPr>
            </w:pPr>
            <w:r w:rsidRPr="00DF7497">
              <w:rPr>
                <w:color w:val="000000"/>
                <w:sz w:val="18"/>
                <w:szCs w:val="18"/>
                <w:lang w:val="nl-NL"/>
              </w:rPr>
              <w:t xml:space="preserve">  </w:t>
            </w:r>
            <w:r w:rsidRPr="006167CF">
              <w:rPr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Checkmark here when it's not clear if the application runs on Windows XP and action needs to be taken by the application manager."/>
                  <w:statusText w:type="text" w:val="Selecteer deze optie als het nog niet zeker is of de applicatie goed werkt op Windows XP."/>
                  <w:checkBox>
                    <w:sizeAuto/>
                    <w:default w:val="0"/>
                  </w:checkBox>
                </w:ffData>
              </w:fldChar>
            </w:r>
            <w:r w:rsidRPr="00DF7497">
              <w:rPr>
                <w:color w:val="000000"/>
                <w:sz w:val="18"/>
                <w:szCs w:val="18"/>
                <w:lang w:val="nl-NL"/>
              </w:rPr>
              <w:instrText xml:space="preserve"> FORMCHECKBOX </w:instrText>
            </w:r>
            <w:r w:rsidR="00D12177" w:rsidRPr="006167CF">
              <w:rPr>
                <w:color w:val="000000"/>
                <w:sz w:val="18"/>
                <w:szCs w:val="18"/>
              </w:rPr>
            </w:r>
            <w:r w:rsidRPr="006167CF">
              <w:rPr>
                <w:color w:val="000000"/>
                <w:sz w:val="18"/>
                <w:szCs w:val="18"/>
              </w:rPr>
              <w:fldChar w:fldCharType="end"/>
            </w:r>
            <w:r w:rsidR="00DF7497" w:rsidRPr="00DF7497">
              <w:rPr>
                <w:color w:val="000000"/>
                <w:sz w:val="18"/>
                <w:szCs w:val="18"/>
                <w:lang w:val="nl-NL"/>
              </w:rPr>
              <w:t xml:space="preserve">  </w:t>
            </w:r>
            <w:r w:rsidR="00DF7497">
              <w:rPr>
                <w:color w:val="000000"/>
                <w:sz w:val="18"/>
                <w:szCs w:val="18"/>
                <w:lang w:val="nl-NL"/>
              </w:rPr>
              <w:t>Nee</w:t>
            </w:r>
          </w:p>
        </w:tc>
      </w:tr>
    </w:tbl>
    <w:p w14:paraId="039D761D" w14:textId="77777777" w:rsidR="008A7350" w:rsidRPr="00DF7497" w:rsidRDefault="008A7350" w:rsidP="008A7350">
      <w:pPr>
        <w:rPr>
          <w:color w:val="000000"/>
          <w:sz w:val="18"/>
          <w:szCs w:val="18"/>
          <w:lang w:val="nl-NL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927"/>
      </w:tblGrid>
      <w:tr w:rsidR="008A7350" w:rsidRPr="006167CF" w14:paraId="18B5078A" w14:textId="7777777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C8E990" w14:textId="77777777" w:rsidR="008A7350" w:rsidRPr="006167CF" w:rsidRDefault="00DF7497" w:rsidP="00D12177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Overige opmerkingen</w:t>
            </w:r>
          </w:p>
        </w:tc>
      </w:tr>
    </w:tbl>
    <w:p w14:paraId="73EF04E2" w14:textId="77777777" w:rsidR="002B7F4D" w:rsidRPr="006167CF" w:rsidRDefault="00DB149D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 w:rsidR="00DF7497">
        <w:rPr>
          <w:color w:val="000000"/>
          <w:sz w:val="18"/>
          <w:szCs w:val="18"/>
        </w:rPr>
        <w:t>Opmerkingen</w:t>
      </w:r>
      <w:r w:rsidR="008A7350" w:rsidRPr="006167CF">
        <w:rPr>
          <w:color w:val="000000"/>
          <w:sz w:val="18"/>
          <w:szCs w:val="18"/>
        </w:rPr>
        <w:t>&gt;</w:t>
      </w:r>
    </w:p>
    <w:sectPr w:rsidR="002B7F4D" w:rsidRPr="006167CF">
      <w:headerReference w:type="default" r:id="rId15"/>
      <w:pgSz w:w="11906" w:h="16838"/>
      <w:pgMar w:top="1985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A1ECF" w14:textId="77777777" w:rsidR="00C81D1C" w:rsidRDefault="00C81D1C">
      <w:r>
        <w:separator/>
      </w:r>
    </w:p>
  </w:endnote>
  <w:endnote w:type="continuationSeparator" w:id="0">
    <w:p w14:paraId="6003027D" w14:textId="77777777" w:rsidR="00C81D1C" w:rsidRDefault="00C8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D620A" w14:textId="77777777" w:rsidR="00D520C5" w:rsidRDefault="00D52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3A438" w14:textId="77777777" w:rsidR="00DF7497" w:rsidRPr="00A30FC7" w:rsidRDefault="00DF7497">
    <w:pPr>
      <w:pStyle w:val="Voettekstzonderstreep"/>
      <w:tabs>
        <w:tab w:val="clear" w:pos="8647"/>
        <w:tab w:val="right" w:pos="8789"/>
      </w:tabs>
      <w:rPr>
        <w:lang w:val="en-GB"/>
      </w:rPr>
    </w:pPr>
    <w:r w:rsidRPr="00A30FC7">
      <w:rPr>
        <w:lang w:val="en-GB"/>
      </w:rPr>
      <w:tab/>
    </w:r>
    <w:r w:rsidRPr="00A30FC7">
      <w:rPr>
        <w:lang w:val="en-GB"/>
      </w:rPr>
      <w:tab/>
      <w:t>Pag</w:t>
    </w:r>
    <w:r w:rsidR="00FF3185">
      <w:rPr>
        <w:lang w:val="en-GB"/>
      </w:rPr>
      <w:t>ina</w:t>
    </w:r>
    <w:r w:rsidRPr="00A30FC7">
      <w:rPr>
        <w:lang w:val="en-GB"/>
      </w:rPr>
      <w:t xml:space="preserve"> </w:t>
    </w:r>
    <w:r>
      <w:fldChar w:fldCharType="begin"/>
    </w:r>
    <w:r w:rsidRPr="00A30FC7">
      <w:rPr>
        <w:lang w:val="en-GB"/>
      </w:rPr>
      <w:instrText xml:space="preserve"> PAGE </w:instrText>
    </w:r>
    <w:r>
      <w:fldChar w:fldCharType="separate"/>
    </w:r>
    <w:r w:rsidR="009445CC">
      <w:rPr>
        <w:noProof/>
        <w:lang w:val="en-GB"/>
      </w:rPr>
      <w:t>2</w:t>
    </w:r>
    <w:r>
      <w:fldChar w:fldCharType="end"/>
    </w:r>
    <w:r w:rsidRPr="00A30FC7">
      <w:rPr>
        <w:lang w:val="en-GB"/>
      </w:rPr>
      <w:t xml:space="preserve"> </w:t>
    </w:r>
    <w:r w:rsidR="00FF3185">
      <w:rPr>
        <w:lang w:val="en-GB"/>
      </w:rPr>
      <w:t>van</w:t>
    </w:r>
    <w:r w:rsidRPr="00A30FC7">
      <w:rPr>
        <w:lang w:val="en-GB"/>
      </w:rPr>
      <w:t xml:space="preserve"> </w:t>
    </w:r>
    <w:r>
      <w:fldChar w:fldCharType="begin"/>
    </w:r>
    <w:r w:rsidRPr="00A30FC7">
      <w:rPr>
        <w:lang w:val="en-GB"/>
      </w:rPr>
      <w:instrText xml:space="preserve"> NUMPAGES </w:instrText>
    </w:r>
    <w:r>
      <w:fldChar w:fldCharType="separate"/>
    </w:r>
    <w:r w:rsidR="009445CC">
      <w:rPr>
        <w:noProof/>
        <w:lang w:val="en-GB"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E6222" w14:textId="77777777" w:rsidR="00D520C5" w:rsidRDefault="00D52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06EBE" w14:textId="77777777" w:rsidR="00C81D1C" w:rsidRDefault="00C81D1C">
      <w:r>
        <w:separator/>
      </w:r>
    </w:p>
  </w:footnote>
  <w:footnote w:type="continuationSeparator" w:id="0">
    <w:p w14:paraId="5620E42B" w14:textId="77777777" w:rsidR="00C81D1C" w:rsidRDefault="00C81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6A0CC" w14:textId="77777777" w:rsidR="00D520C5" w:rsidRDefault="00D520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000" w:firstRow="0" w:lastRow="0" w:firstColumn="0" w:lastColumn="0" w:noHBand="0" w:noVBand="0"/>
    </w:tblPr>
    <w:tblGrid>
      <w:gridCol w:w="2802"/>
      <w:gridCol w:w="3827"/>
    </w:tblGrid>
    <w:tr w:rsidR="00DF7497" w:rsidRPr="00707D25" w14:paraId="4AB5A126" w14:textId="77777777">
      <w:tc>
        <w:tcPr>
          <w:tcW w:w="6629" w:type="dxa"/>
          <w:gridSpan w:val="2"/>
          <w:shd w:val="clear" w:color="auto" w:fill="B3B3B3"/>
        </w:tcPr>
        <w:p w14:paraId="78AAC788" w14:textId="77777777" w:rsidR="00DF7497" w:rsidRPr="00707D25" w:rsidRDefault="00DF7497" w:rsidP="00514A19">
          <w:pPr>
            <w:pStyle w:val="Header"/>
            <w:tabs>
              <w:tab w:val="clear" w:pos="8647"/>
              <w:tab w:val="right" w:pos="8789"/>
            </w:tabs>
            <w:rPr>
              <w:b/>
              <w:color w:val="FFFFFF"/>
              <w:sz w:val="24"/>
              <w:szCs w:val="24"/>
            </w:rPr>
          </w:pPr>
          <w:r>
            <w:rPr>
              <w:b/>
              <w:noProof/>
              <w:color w:val="808080"/>
              <w:sz w:val="24"/>
              <w:szCs w:val="24"/>
            </w:rPr>
            <w:pict w14:anchorId="46253F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71" type="#_x0000_t75" style="position:absolute;margin-left:374.4pt;margin-top:-.25pt;width:73.65pt;height:16.75pt;z-index:1">
                <v:imagedata r:id="rId1" o:title="Sogeti"/>
              </v:shape>
            </w:pict>
          </w:r>
          <w:r>
            <w:rPr>
              <w:b/>
              <w:color w:val="FFFFFF"/>
              <w:sz w:val="24"/>
              <w:szCs w:val="24"/>
            </w:rPr>
            <w:t>Sogeti – Tracking en Borging</w:t>
          </w:r>
        </w:p>
      </w:tc>
    </w:tr>
    <w:tr w:rsidR="00DF7497" w:rsidRPr="00707D25" w14:paraId="0342F1F4" w14:textId="77777777">
      <w:tc>
        <w:tcPr>
          <w:tcW w:w="2802" w:type="dxa"/>
          <w:shd w:val="clear" w:color="auto" w:fill="E6E6E6"/>
        </w:tcPr>
        <w:p w14:paraId="34F3F936" w14:textId="77777777" w:rsidR="00DF7497" w:rsidRPr="00707D25" w:rsidRDefault="00DF7497">
          <w:pPr>
            <w:pStyle w:val="Header"/>
            <w:tabs>
              <w:tab w:val="clear" w:pos="8647"/>
              <w:tab w:val="left" w:pos="1976"/>
              <w:tab w:val="left" w:pos="2110"/>
              <w:tab w:val="right" w:pos="2160"/>
            </w:tabs>
            <w:rPr>
              <w:b/>
              <w:color w:val="808080"/>
              <w:sz w:val="24"/>
              <w:szCs w:val="24"/>
            </w:rPr>
          </w:pPr>
          <w:r>
            <w:rPr>
              <w:b/>
              <w:color w:val="808080"/>
              <w:sz w:val="24"/>
              <w:szCs w:val="24"/>
            </w:rPr>
            <w:t>Deel 1</w:t>
          </w:r>
        </w:p>
      </w:tc>
      <w:tc>
        <w:tcPr>
          <w:tcW w:w="3827" w:type="dxa"/>
          <w:shd w:val="clear" w:color="auto" w:fill="E6E6E6"/>
        </w:tcPr>
        <w:p w14:paraId="0EAC4E42" w14:textId="77777777" w:rsidR="00DF7497" w:rsidRPr="00AB6369" w:rsidRDefault="00DF7497" w:rsidP="00514A19">
          <w:pPr>
            <w:pStyle w:val="Header"/>
            <w:tabs>
              <w:tab w:val="clear" w:pos="8647"/>
              <w:tab w:val="right" w:pos="8789"/>
            </w:tabs>
            <w:rPr>
              <w:b/>
              <w:color w:val="808080"/>
              <w:sz w:val="24"/>
              <w:szCs w:val="24"/>
            </w:rPr>
          </w:pPr>
          <w:r>
            <w:rPr>
              <w:b/>
              <w:color w:val="808080"/>
              <w:sz w:val="24"/>
              <w:szCs w:val="24"/>
            </w:rPr>
            <w:t>Applicatie Details</w:t>
          </w:r>
        </w:p>
      </w:tc>
    </w:tr>
  </w:tbl>
  <w:p w14:paraId="3A48C50E" w14:textId="77777777" w:rsidR="00DF7497" w:rsidRPr="00707D25" w:rsidRDefault="00DF7497" w:rsidP="005754F1">
    <w:pPr>
      <w:pStyle w:val="Header"/>
      <w:tabs>
        <w:tab w:val="clear" w:pos="8647"/>
        <w:tab w:val="right" w:pos="878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34197" w14:textId="77777777" w:rsidR="00D520C5" w:rsidRDefault="00D520C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000" w:firstRow="0" w:lastRow="0" w:firstColumn="0" w:lastColumn="0" w:noHBand="0" w:noVBand="0"/>
    </w:tblPr>
    <w:tblGrid>
      <w:gridCol w:w="2802"/>
      <w:gridCol w:w="3543"/>
    </w:tblGrid>
    <w:tr w:rsidR="00DF7497" w:rsidRPr="00B123FE" w14:paraId="412F0FED" w14:textId="77777777">
      <w:tc>
        <w:tcPr>
          <w:tcW w:w="6345" w:type="dxa"/>
          <w:gridSpan w:val="2"/>
          <w:shd w:val="clear" w:color="auto" w:fill="B3B3B3"/>
        </w:tcPr>
        <w:p w14:paraId="1239744B" w14:textId="77777777" w:rsidR="00DF7497" w:rsidRPr="00B123FE" w:rsidRDefault="00DF7497" w:rsidP="00DF7497">
          <w:pPr>
            <w:pStyle w:val="Header"/>
            <w:tabs>
              <w:tab w:val="clear" w:pos="8647"/>
              <w:tab w:val="right" w:pos="8789"/>
            </w:tabs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Sogeti – Tracking en borging</w:t>
          </w:r>
        </w:p>
      </w:tc>
    </w:tr>
    <w:tr w:rsidR="00DF7497" w:rsidRPr="00B123FE" w14:paraId="51B01E3C" w14:textId="77777777">
      <w:tc>
        <w:tcPr>
          <w:tcW w:w="2802" w:type="dxa"/>
          <w:shd w:val="clear" w:color="auto" w:fill="E6E6E6"/>
        </w:tcPr>
        <w:p w14:paraId="4582D728" w14:textId="77777777" w:rsidR="00DF7497" w:rsidRPr="00B123FE" w:rsidRDefault="00DF7497">
          <w:pPr>
            <w:pStyle w:val="Header"/>
            <w:tabs>
              <w:tab w:val="clear" w:pos="8647"/>
              <w:tab w:val="right" w:pos="8789"/>
            </w:tabs>
            <w:rPr>
              <w:b/>
              <w:color w:val="808080"/>
              <w:sz w:val="24"/>
              <w:szCs w:val="24"/>
            </w:rPr>
          </w:pPr>
          <w:r>
            <w:rPr>
              <w:b/>
              <w:color w:val="808080"/>
              <w:sz w:val="24"/>
              <w:szCs w:val="24"/>
            </w:rPr>
            <w:t>Deel 2</w:t>
          </w:r>
        </w:p>
      </w:tc>
      <w:tc>
        <w:tcPr>
          <w:tcW w:w="3543" w:type="dxa"/>
          <w:shd w:val="clear" w:color="auto" w:fill="E6E6E6"/>
        </w:tcPr>
        <w:p w14:paraId="4784EE20" w14:textId="77777777" w:rsidR="00DF7497" w:rsidRPr="00B123FE" w:rsidRDefault="00DF7497">
          <w:pPr>
            <w:pStyle w:val="Header"/>
            <w:tabs>
              <w:tab w:val="clear" w:pos="8647"/>
              <w:tab w:val="right" w:pos="8789"/>
            </w:tabs>
            <w:rPr>
              <w:b/>
              <w:color w:val="808080"/>
              <w:sz w:val="24"/>
              <w:szCs w:val="24"/>
            </w:rPr>
          </w:pPr>
          <w:r w:rsidRPr="00B123FE">
            <w:rPr>
              <w:b/>
              <w:color w:val="808080"/>
              <w:sz w:val="24"/>
              <w:szCs w:val="24"/>
            </w:rPr>
            <w:t xml:space="preserve">MSI Package </w:t>
          </w:r>
          <w:r>
            <w:rPr>
              <w:b/>
              <w:color w:val="808080"/>
              <w:sz w:val="24"/>
              <w:szCs w:val="24"/>
            </w:rPr>
            <w:t>details</w:t>
          </w:r>
        </w:p>
      </w:tc>
    </w:tr>
  </w:tbl>
  <w:p w14:paraId="6C84D11D" w14:textId="77777777" w:rsidR="00DF7497" w:rsidRPr="00B123FE" w:rsidRDefault="00DF7497" w:rsidP="005754F1">
    <w:pPr>
      <w:pStyle w:val="Header"/>
      <w:tabs>
        <w:tab w:val="clear" w:pos="8647"/>
        <w:tab w:val="right" w:pos="8789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000" w:firstRow="0" w:lastRow="0" w:firstColumn="0" w:lastColumn="0" w:noHBand="0" w:noVBand="0"/>
    </w:tblPr>
    <w:tblGrid>
      <w:gridCol w:w="2802"/>
      <w:gridCol w:w="3543"/>
    </w:tblGrid>
    <w:tr w:rsidR="008A0479" w:rsidRPr="00B123FE" w14:paraId="73CC7C3E" w14:textId="77777777" w:rsidTr="00A0460F">
      <w:tc>
        <w:tcPr>
          <w:tcW w:w="6345" w:type="dxa"/>
          <w:gridSpan w:val="2"/>
          <w:shd w:val="clear" w:color="auto" w:fill="B3B3B3"/>
        </w:tcPr>
        <w:p w14:paraId="352F5494" w14:textId="77777777" w:rsidR="008A0479" w:rsidRPr="00B123FE" w:rsidRDefault="008A0479" w:rsidP="00A0460F">
          <w:pPr>
            <w:pStyle w:val="Header"/>
            <w:tabs>
              <w:tab w:val="clear" w:pos="8647"/>
              <w:tab w:val="right" w:pos="8789"/>
            </w:tabs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Sogeti – Tracking en borging</w:t>
          </w:r>
        </w:p>
      </w:tc>
    </w:tr>
    <w:tr w:rsidR="008A0479" w:rsidRPr="00B123FE" w14:paraId="16E4B3EF" w14:textId="77777777" w:rsidTr="00A0460F">
      <w:tc>
        <w:tcPr>
          <w:tcW w:w="2802" w:type="dxa"/>
          <w:shd w:val="clear" w:color="auto" w:fill="E6E6E6"/>
        </w:tcPr>
        <w:p w14:paraId="06C7457F" w14:textId="77777777" w:rsidR="008A0479" w:rsidRPr="00B123FE" w:rsidRDefault="008A0479" w:rsidP="00A0460F">
          <w:pPr>
            <w:pStyle w:val="Header"/>
            <w:tabs>
              <w:tab w:val="clear" w:pos="8647"/>
              <w:tab w:val="right" w:pos="8789"/>
            </w:tabs>
            <w:rPr>
              <w:b/>
              <w:color w:val="808080"/>
              <w:sz w:val="24"/>
              <w:szCs w:val="24"/>
            </w:rPr>
          </w:pPr>
          <w:r>
            <w:rPr>
              <w:b/>
              <w:color w:val="808080"/>
              <w:sz w:val="24"/>
              <w:szCs w:val="24"/>
            </w:rPr>
            <w:t>Deel 3</w:t>
          </w:r>
        </w:p>
      </w:tc>
      <w:tc>
        <w:tcPr>
          <w:tcW w:w="3543" w:type="dxa"/>
          <w:shd w:val="clear" w:color="auto" w:fill="E6E6E6"/>
        </w:tcPr>
        <w:p w14:paraId="25C1CD10" w14:textId="77777777" w:rsidR="008A0479" w:rsidRPr="00B123FE" w:rsidRDefault="008A0479" w:rsidP="00A0460F">
          <w:pPr>
            <w:pStyle w:val="Header"/>
            <w:tabs>
              <w:tab w:val="clear" w:pos="8647"/>
              <w:tab w:val="right" w:pos="8789"/>
            </w:tabs>
            <w:rPr>
              <w:b/>
              <w:color w:val="808080"/>
              <w:sz w:val="24"/>
              <w:szCs w:val="24"/>
            </w:rPr>
          </w:pPr>
          <w:r>
            <w:rPr>
              <w:b/>
              <w:color w:val="808080"/>
              <w:sz w:val="24"/>
              <w:szCs w:val="24"/>
            </w:rPr>
            <w:t>Quality Assurance</w:t>
          </w:r>
        </w:p>
      </w:tc>
    </w:tr>
  </w:tbl>
  <w:p w14:paraId="5ED7987C" w14:textId="77777777" w:rsidR="00BA374B" w:rsidRPr="008A0479" w:rsidRDefault="00BA374B" w:rsidP="008A0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C1AB5D0"/>
    <w:name w:val="ParaNumbers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2251571"/>
    <w:multiLevelType w:val="hybridMultilevel"/>
    <w:tmpl w:val="9CB66C68"/>
    <w:lvl w:ilvl="0" w:tplc="1DBAC8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E4B49"/>
    <w:multiLevelType w:val="hybridMultilevel"/>
    <w:tmpl w:val="42FE9C36"/>
    <w:lvl w:ilvl="0" w:tplc="FEF0E2B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2ED8"/>
    <w:multiLevelType w:val="hybridMultilevel"/>
    <w:tmpl w:val="ACBC4D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6EBD070E"/>
    <w:multiLevelType w:val="singleLevel"/>
    <w:tmpl w:val="72BAABC8"/>
    <w:lvl w:ilvl="0">
      <w:start w:val="1"/>
      <w:numFmt w:val="decimal"/>
      <w:lvlRestart w:val="0"/>
      <w:pStyle w:val="Nummering"/>
      <w:lvlText w:val="%1."/>
      <w:lvlJc w:val="left"/>
      <w:pPr>
        <w:tabs>
          <w:tab w:val="num" w:pos="283"/>
        </w:tabs>
        <w:ind w:left="283" w:firstLine="74"/>
      </w:pPr>
    </w:lvl>
  </w:abstractNum>
  <w:abstractNum w:abstractNumId="6" w15:restartNumberingAfterBreak="0">
    <w:nsid w:val="7568712B"/>
    <w:multiLevelType w:val="singleLevel"/>
    <w:tmpl w:val="B15A7BBE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7" w15:restartNumberingAfterBreak="0">
    <w:nsid w:val="766C53BD"/>
    <w:multiLevelType w:val="multilevel"/>
    <w:tmpl w:val="EDF46122"/>
    <w:lvl w:ilvl="0"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851" w:hanging="85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851" w:hanging="851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  <w:lvlOverride w:ilvl="0">
      <w:startOverride w:val="2"/>
    </w:lvlOverride>
    <w:lvlOverride w:ilvl="1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8BB"/>
    <w:rsid w:val="000002CD"/>
    <w:rsid w:val="00002989"/>
    <w:rsid w:val="00002A0D"/>
    <w:rsid w:val="000039AC"/>
    <w:rsid w:val="00007E4D"/>
    <w:rsid w:val="00044DD7"/>
    <w:rsid w:val="000471AB"/>
    <w:rsid w:val="0005352E"/>
    <w:rsid w:val="00056197"/>
    <w:rsid w:val="0005774B"/>
    <w:rsid w:val="0006269C"/>
    <w:rsid w:val="00062F10"/>
    <w:rsid w:val="000853CD"/>
    <w:rsid w:val="00095727"/>
    <w:rsid w:val="000A168C"/>
    <w:rsid w:val="000B098C"/>
    <w:rsid w:val="000C7F29"/>
    <w:rsid w:val="000D0759"/>
    <w:rsid w:val="000D2E59"/>
    <w:rsid w:val="000D3746"/>
    <w:rsid w:val="000D7F00"/>
    <w:rsid w:val="000F00EB"/>
    <w:rsid w:val="000F5C40"/>
    <w:rsid w:val="000F62CA"/>
    <w:rsid w:val="001025BF"/>
    <w:rsid w:val="00103925"/>
    <w:rsid w:val="00104CC5"/>
    <w:rsid w:val="00105FAD"/>
    <w:rsid w:val="00121BF8"/>
    <w:rsid w:val="00123FC3"/>
    <w:rsid w:val="00125C59"/>
    <w:rsid w:val="00132B2A"/>
    <w:rsid w:val="00136A3A"/>
    <w:rsid w:val="00145F8F"/>
    <w:rsid w:val="00152DD9"/>
    <w:rsid w:val="00153301"/>
    <w:rsid w:val="00154B01"/>
    <w:rsid w:val="00166A95"/>
    <w:rsid w:val="00172648"/>
    <w:rsid w:val="00175CDD"/>
    <w:rsid w:val="00197603"/>
    <w:rsid w:val="001B3635"/>
    <w:rsid w:val="001D3709"/>
    <w:rsid w:val="001D515E"/>
    <w:rsid w:val="001D795E"/>
    <w:rsid w:val="001E0972"/>
    <w:rsid w:val="001E3CC0"/>
    <w:rsid w:val="00222844"/>
    <w:rsid w:val="00225CC4"/>
    <w:rsid w:val="0023059C"/>
    <w:rsid w:val="00235C07"/>
    <w:rsid w:val="00237257"/>
    <w:rsid w:val="0024078E"/>
    <w:rsid w:val="00242441"/>
    <w:rsid w:val="00244419"/>
    <w:rsid w:val="002449BF"/>
    <w:rsid w:val="00255D24"/>
    <w:rsid w:val="0026238F"/>
    <w:rsid w:val="00290B88"/>
    <w:rsid w:val="00293F56"/>
    <w:rsid w:val="002A63D9"/>
    <w:rsid w:val="002B7F4D"/>
    <w:rsid w:val="002D67D4"/>
    <w:rsid w:val="002E1EE9"/>
    <w:rsid w:val="002E4F3C"/>
    <w:rsid w:val="002E7188"/>
    <w:rsid w:val="003127D1"/>
    <w:rsid w:val="003220EA"/>
    <w:rsid w:val="0033004C"/>
    <w:rsid w:val="0033550A"/>
    <w:rsid w:val="0034330F"/>
    <w:rsid w:val="0034383D"/>
    <w:rsid w:val="00346CB9"/>
    <w:rsid w:val="00347ED1"/>
    <w:rsid w:val="00372A50"/>
    <w:rsid w:val="00374826"/>
    <w:rsid w:val="00375016"/>
    <w:rsid w:val="003765BB"/>
    <w:rsid w:val="00384857"/>
    <w:rsid w:val="003A5B84"/>
    <w:rsid w:val="003B283C"/>
    <w:rsid w:val="003B4989"/>
    <w:rsid w:val="003B6D76"/>
    <w:rsid w:val="003B6DD2"/>
    <w:rsid w:val="003C0B17"/>
    <w:rsid w:val="003F0D26"/>
    <w:rsid w:val="00401DB6"/>
    <w:rsid w:val="00420618"/>
    <w:rsid w:val="00422F72"/>
    <w:rsid w:val="00442173"/>
    <w:rsid w:val="00443803"/>
    <w:rsid w:val="0044669E"/>
    <w:rsid w:val="0045011C"/>
    <w:rsid w:val="00460841"/>
    <w:rsid w:val="004613E3"/>
    <w:rsid w:val="00466B74"/>
    <w:rsid w:val="004760DC"/>
    <w:rsid w:val="00484CF2"/>
    <w:rsid w:val="004A31EB"/>
    <w:rsid w:val="004A7B1E"/>
    <w:rsid w:val="004B2884"/>
    <w:rsid w:val="004E0125"/>
    <w:rsid w:val="004E587C"/>
    <w:rsid w:val="004F10F9"/>
    <w:rsid w:val="00514A19"/>
    <w:rsid w:val="005170E4"/>
    <w:rsid w:val="00533931"/>
    <w:rsid w:val="00540763"/>
    <w:rsid w:val="00547F71"/>
    <w:rsid w:val="00567530"/>
    <w:rsid w:val="00567A4D"/>
    <w:rsid w:val="005754F1"/>
    <w:rsid w:val="0058681E"/>
    <w:rsid w:val="0059263F"/>
    <w:rsid w:val="005A1054"/>
    <w:rsid w:val="005A4031"/>
    <w:rsid w:val="005B7E24"/>
    <w:rsid w:val="005C4257"/>
    <w:rsid w:val="005D28BB"/>
    <w:rsid w:val="005D3DBB"/>
    <w:rsid w:val="005E6856"/>
    <w:rsid w:val="005F699D"/>
    <w:rsid w:val="006167CF"/>
    <w:rsid w:val="006274D8"/>
    <w:rsid w:val="00631493"/>
    <w:rsid w:val="0066198E"/>
    <w:rsid w:val="00665154"/>
    <w:rsid w:val="00675BD0"/>
    <w:rsid w:val="00683663"/>
    <w:rsid w:val="00697DB4"/>
    <w:rsid w:val="006A00F0"/>
    <w:rsid w:val="006A0394"/>
    <w:rsid w:val="006B1D2B"/>
    <w:rsid w:val="006B2883"/>
    <w:rsid w:val="006B307B"/>
    <w:rsid w:val="006C6403"/>
    <w:rsid w:val="006E0586"/>
    <w:rsid w:val="006E3523"/>
    <w:rsid w:val="00707D25"/>
    <w:rsid w:val="00711469"/>
    <w:rsid w:val="007120EA"/>
    <w:rsid w:val="0071763D"/>
    <w:rsid w:val="0072057D"/>
    <w:rsid w:val="0072418E"/>
    <w:rsid w:val="00730286"/>
    <w:rsid w:val="00743EE5"/>
    <w:rsid w:val="007468E6"/>
    <w:rsid w:val="007828BF"/>
    <w:rsid w:val="007856BA"/>
    <w:rsid w:val="0079061F"/>
    <w:rsid w:val="00794C00"/>
    <w:rsid w:val="00794CE9"/>
    <w:rsid w:val="007A6C8C"/>
    <w:rsid w:val="007B2F49"/>
    <w:rsid w:val="007C4E3D"/>
    <w:rsid w:val="007E545E"/>
    <w:rsid w:val="00813594"/>
    <w:rsid w:val="008143A1"/>
    <w:rsid w:val="0081669C"/>
    <w:rsid w:val="00823652"/>
    <w:rsid w:val="00826010"/>
    <w:rsid w:val="00841E2F"/>
    <w:rsid w:val="0084310C"/>
    <w:rsid w:val="00846409"/>
    <w:rsid w:val="008532FC"/>
    <w:rsid w:val="00863A7E"/>
    <w:rsid w:val="008852B3"/>
    <w:rsid w:val="00885DA1"/>
    <w:rsid w:val="008935C6"/>
    <w:rsid w:val="008A0479"/>
    <w:rsid w:val="008A7350"/>
    <w:rsid w:val="008B0A4F"/>
    <w:rsid w:val="008B5EDA"/>
    <w:rsid w:val="008B6F04"/>
    <w:rsid w:val="008B78BD"/>
    <w:rsid w:val="008C0258"/>
    <w:rsid w:val="009104AA"/>
    <w:rsid w:val="00910D18"/>
    <w:rsid w:val="0091312E"/>
    <w:rsid w:val="00915D72"/>
    <w:rsid w:val="00925DBE"/>
    <w:rsid w:val="00930B7E"/>
    <w:rsid w:val="00931D08"/>
    <w:rsid w:val="009445CC"/>
    <w:rsid w:val="00946BB6"/>
    <w:rsid w:val="0095217B"/>
    <w:rsid w:val="00952D8E"/>
    <w:rsid w:val="00955015"/>
    <w:rsid w:val="0095702E"/>
    <w:rsid w:val="00960889"/>
    <w:rsid w:val="00965681"/>
    <w:rsid w:val="00967C27"/>
    <w:rsid w:val="00982DA7"/>
    <w:rsid w:val="00983101"/>
    <w:rsid w:val="00991BCD"/>
    <w:rsid w:val="009C3AD7"/>
    <w:rsid w:val="009C402A"/>
    <w:rsid w:val="009C6CDB"/>
    <w:rsid w:val="009D54D0"/>
    <w:rsid w:val="009F4B4D"/>
    <w:rsid w:val="00A00AC6"/>
    <w:rsid w:val="00A01189"/>
    <w:rsid w:val="00A0460F"/>
    <w:rsid w:val="00A05208"/>
    <w:rsid w:val="00A12224"/>
    <w:rsid w:val="00A178CB"/>
    <w:rsid w:val="00A30FC7"/>
    <w:rsid w:val="00A5073A"/>
    <w:rsid w:val="00A70BE2"/>
    <w:rsid w:val="00A74840"/>
    <w:rsid w:val="00A8527C"/>
    <w:rsid w:val="00A91995"/>
    <w:rsid w:val="00AB6369"/>
    <w:rsid w:val="00AC73A9"/>
    <w:rsid w:val="00AD5FB3"/>
    <w:rsid w:val="00AE232F"/>
    <w:rsid w:val="00AF7628"/>
    <w:rsid w:val="00B040B7"/>
    <w:rsid w:val="00B0433D"/>
    <w:rsid w:val="00B123FE"/>
    <w:rsid w:val="00B1559D"/>
    <w:rsid w:val="00B24E81"/>
    <w:rsid w:val="00B32519"/>
    <w:rsid w:val="00B423BC"/>
    <w:rsid w:val="00B55D16"/>
    <w:rsid w:val="00BA374B"/>
    <w:rsid w:val="00BC2E15"/>
    <w:rsid w:val="00BC38F0"/>
    <w:rsid w:val="00BC7FA4"/>
    <w:rsid w:val="00BD6411"/>
    <w:rsid w:val="00C3094D"/>
    <w:rsid w:val="00C362A6"/>
    <w:rsid w:val="00C3754C"/>
    <w:rsid w:val="00C44B01"/>
    <w:rsid w:val="00C526A0"/>
    <w:rsid w:val="00C55055"/>
    <w:rsid w:val="00C65D40"/>
    <w:rsid w:val="00C81D1C"/>
    <w:rsid w:val="00C846CA"/>
    <w:rsid w:val="00C86BCC"/>
    <w:rsid w:val="00C958DD"/>
    <w:rsid w:val="00C97047"/>
    <w:rsid w:val="00C9748D"/>
    <w:rsid w:val="00CA361D"/>
    <w:rsid w:val="00CA4229"/>
    <w:rsid w:val="00CA5EE1"/>
    <w:rsid w:val="00CB2840"/>
    <w:rsid w:val="00CB48E5"/>
    <w:rsid w:val="00CB6CEF"/>
    <w:rsid w:val="00CC1697"/>
    <w:rsid w:val="00CC33FE"/>
    <w:rsid w:val="00CC6D4B"/>
    <w:rsid w:val="00CD6CD3"/>
    <w:rsid w:val="00CE3C62"/>
    <w:rsid w:val="00CE6805"/>
    <w:rsid w:val="00CE7662"/>
    <w:rsid w:val="00CF10B9"/>
    <w:rsid w:val="00D00B0F"/>
    <w:rsid w:val="00D0651B"/>
    <w:rsid w:val="00D12177"/>
    <w:rsid w:val="00D1785D"/>
    <w:rsid w:val="00D42E71"/>
    <w:rsid w:val="00D520C5"/>
    <w:rsid w:val="00D76F5F"/>
    <w:rsid w:val="00D81512"/>
    <w:rsid w:val="00D84BBD"/>
    <w:rsid w:val="00D84E67"/>
    <w:rsid w:val="00D94C1F"/>
    <w:rsid w:val="00DB149D"/>
    <w:rsid w:val="00DB2F18"/>
    <w:rsid w:val="00DB4059"/>
    <w:rsid w:val="00DB4509"/>
    <w:rsid w:val="00DB57B4"/>
    <w:rsid w:val="00DB67A7"/>
    <w:rsid w:val="00DC4DF2"/>
    <w:rsid w:val="00DD4D9E"/>
    <w:rsid w:val="00DF0B97"/>
    <w:rsid w:val="00DF7497"/>
    <w:rsid w:val="00E05232"/>
    <w:rsid w:val="00E07FC1"/>
    <w:rsid w:val="00E10007"/>
    <w:rsid w:val="00E13956"/>
    <w:rsid w:val="00E15442"/>
    <w:rsid w:val="00E16702"/>
    <w:rsid w:val="00E17EC5"/>
    <w:rsid w:val="00E2145D"/>
    <w:rsid w:val="00E3677C"/>
    <w:rsid w:val="00E4150D"/>
    <w:rsid w:val="00E43BD0"/>
    <w:rsid w:val="00E77987"/>
    <w:rsid w:val="00E94202"/>
    <w:rsid w:val="00E94B1F"/>
    <w:rsid w:val="00E976F8"/>
    <w:rsid w:val="00EA2A28"/>
    <w:rsid w:val="00EB13F0"/>
    <w:rsid w:val="00ED0F8D"/>
    <w:rsid w:val="00ED1016"/>
    <w:rsid w:val="00EE2F35"/>
    <w:rsid w:val="00EF2805"/>
    <w:rsid w:val="00EF6A01"/>
    <w:rsid w:val="00EF7D59"/>
    <w:rsid w:val="00F00278"/>
    <w:rsid w:val="00F02DC7"/>
    <w:rsid w:val="00F12007"/>
    <w:rsid w:val="00F12F3B"/>
    <w:rsid w:val="00F175EB"/>
    <w:rsid w:val="00F36A4A"/>
    <w:rsid w:val="00F40C2F"/>
    <w:rsid w:val="00F42147"/>
    <w:rsid w:val="00F505D3"/>
    <w:rsid w:val="00F61484"/>
    <w:rsid w:val="00F627BA"/>
    <w:rsid w:val="00FC0CB1"/>
    <w:rsid w:val="00FC6FA0"/>
    <w:rsid w:val="00FD2F9E"/>
    <w:rsid w:val="00FD5A6E"/>
    <w:rsid w:val="00FD6F29"/>
    <w:rsid w:val="00FE1FD3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,"/>
  <w:listSeparator w:val=";"/>
  <w14:docId w14:val="76D876D2"/>
  <w15:chartTrackingRefBased/>
  <w15:docId w15:val="{562FAED8-4CD7-4D6C-B6B8-2F639253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40B7"/>
    <w:pPr>
      <w:spacing w:line="240" w:lineRule="atLeast"/>
    </w:pPr>
    <w:rPr>
      <w:rFonts w:ascii="Verdana" w:hAnsi="Verdana"/>
      <w:lang w:val="en-US"/>
    </w:rPr>
  </w:style>
  <w:style w:type="paragraph" w:styleId="Heading1">
    <w:name w:val="heading 1"/>
    <w:aliases w:val="h1,Hoofdstuk,Section Heading,sectionHeading,Hoofdkop,Hoofdkop1,Hoofdkop2,Hoofdkop11,Hoofdkop3,Hoofdkop12,Hoofdkop21,Hoofdkop111,Hoofdkop4,Hoofdkop13,Hoofdkop22,Hoofdkop112,Hoofdkop31,Hoofdkop121,Hoofdkop211,Hoofdkop1111,Hoofdkop5,Hoofdkop14,H1"/>
    <w:basedOn w:val="Normal"/>
    <w:next w:val="Normal"/>
    <w:qFormat/>
    <w:pPr>
      <w:keepNext/>
      <w:pageBreakBefore/>
      <w:numPr>
        <w:numId w:val="2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Heading2">
    <w:name w:val="heading 2"/>
    <w:aliases w:val="Kop 2 Char,Paragraaf,k2,Reset numbering,Hoofd 2,Opm 2,2scr,h2,Univé Paragraaf,Paragraaf (1.1),niveau 2"/>
    <w:basedOn w:val="Normal"/>
    <w:next w:val="Normal"/>
    <w:qFormat/>
    <w:pPr>
      <w:keepNext/>
      <w:numPr>
        <w:ilvl w:val="1"/>
        <w:numId w:val="2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Heading3">
    <w:name w:val="heading 3"/>
    <w:aliases w:val="Sub-paragraaf,Level 1 - 1,Voorwoord,Subhead B,3scr,Subkop,Univé Subparagraaf,niveau 3"/>
    <w:basedOn w:val="Normal"/>
    <w:next w:val="Normal"/>
    <w:qFormat/>
    <w:pPr>
      <w:keepNext/>
      <w:numPr>
        <w:ilvl w:val="2"/>
        <w:numId w:val="2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b/>
    </w:rPr>
  </w:style>
  <w:style w:type="paragraph" w:styleId="Heading5">
    <w:name w:val="heading 5"/>
    <w:basedOn w:val="Heading1"/>
    <w:next w:val="Normal"/>
    <w:qFormat/>
    <w:pPr>
      <w:numPr>
        <w:numId w:val="0"/>
      </w:numPr>
      <w:spacing w:before="240" w:after="60"/>
      <w:outlineLvl w:val="4"/>
    </w:pPr>
  </w:style>
  <w:style w:type="paragraph" w:styleId="Heading6">
    <w:name w:val="heading 6"/>
    <w:basedOn w:val="Heading2"/>
    <w:next w:val="Normal"/>
    <w:qFormat/>
    <w:pPr>
      <w:numPr>
        <w:ilvl w:val="0"/>
        <w:numId w:val="0"/>
      </w:numPr>
      <w:spacing w:after="60"/>
      <w:outlineLvl w:val="5"/>
    </w:pPr>
  </w:style>
  <w:style w:type="paragraph" w:styleId="Heading7">
    <w:name w:val="heading 7"/>
    <w:basedOn w:val="Heading3"/>
    <w:next w:val="Normal"/>
    <w:qFormat/>
    <w:pPr>
      <w:numPr>
        <w:ilvl w:val="0"/>
        <w:numId w:val="0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ommentText">
    <w:name w:val="annotation text"/>
    <w:basedOn w:val="Normal"/>
    <w:semiHidden/>
  </w:style>
  <w:style w:type="paragraph" w:customStyle="1" w:styleId="Klein">
    <w:name w:val="Klein"/>
    <w:basedOn w:val="Normal"/>
    <w:rPr>
      <w:sz w:val="12"/>
    </w:rPr>
  </w:style>
  <w:style w:type="paragraph" w:customStyle="1" w:styleId="Kleinvet">
    <w:name w:val="Klein vet"/>
    <w:basedOn w:val="Normal"/>
    <w:rPr>
      <w:b/>
      <w:sz w:val="12"/>
    </w:rPr>
  </w:style>
  <w:style w:type="paragraph" w:customStyle="1" w:styleId="Kleinlaag">
    <w:name w:val="Klein laag"/>
    <w:basedOn w:val="Normal"/>
    <w:pPr>
      <w:spacing w:line="160" w:lineRule="atLeast"/>
    </w:pPr>
    <w:rPr>
      <w:sz w:val="12"/>
    </w:rPr>
  </w:style>
  <w:style w:type="paragraph" w:customStyle="1" w:styleId="Bullet">
    <w:name w:val="Bullet"/>
    <w:basedOn w:val="Normal"/>
    <w:pPr>
      <w:ind w:left="284" w:hanging="284"/>
    </w:pPr>
  </w:style>
  <w:style w:type="paragraph" w:customStyle="1" w:styleId="Nummering">
    <w:name w:val="Nummering"/>
    <w:basedOn w:val="Normal"/>
    <w:pPr>
      <w:numPr>
        <w:numId w:val="1"/>
      </w:numPr>
      <w:tabs>
        <w:tab w:val="clear" w:pos="283"/>
      </w:tabs>
      <w:spacing w:after="120"/>
      <w:ind w:left="567" w:hanging="567"/>
    </w:pPr>
  </w:style>
  <w:style w:type="paragraph" w:customStyle="1" w:styleId="Streepje">
    <w:name w:val="Streepje"/>
    <w:basedOn w:val="Normal"/>
    <w:pPr>
      <w:ind w:left="284" w:hanging="284"/>
    </w:pPr>
  </w:style>
  <w:style w:type="paragraph" w:customStyle="1" w:styleId="TitelSogeti">
    <w:name w:val="Titel Sogeti"/>
    <w:basedOn w:val="Normal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Header">
    <w:name w:val="header"/>
    <w:basedOn w:val="Normal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Normal"/>
    <w:next w:val="Normal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TOC1">
    <w:name w:val="toc 1"/>
    <w:basedOn w:val="Normal"/>
    <w:next w:val="Normal"/>
    <w:autoRedefine/>
    <w:semiHidden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TOC2">
    <w:name w:val="toc 2"/>
    <w:basedOn w:val="Normal"/>
    <w:next w:val="Normal"/>
    <w:autoRedefine/>
    <w:semiHidden/>
    <w:pPr>
      <w:spacing w:after="120"/>
      <w:ind w:left="1134" w:hanging="567"/>
    </w:pPr>
    <w:rPr>
      <w:rFonts w:ascii="Trebuchet MS" w:hAnsi="Trebuchet MS"/>
    </w:rPr>
  </w:style>
  <w:style w:type="paragraph" w:styleId="TOC3">
    <w:name w:val="toc 3"/>
    <w:basedOn w:val="Normal"/>
    <w:next w:val="Normal"/>
    <w:semiHidden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Normal"/>
    <w:next w:val="Normal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Normal"/>
    <w:next w:val="Normal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Normal"/>
    <w:pPr>
      <w:spacing w:before="120" w:after="120"/>
    </w:pPr>
    <w:rPr>
      <w:i/>
      <w:sz w:val="16"/>
    </w:rPr>
  </w:style>
  <w:style w:type="paragraph" w:styleId="BodyText">
    <w:name w:val="Body Text"/>
    <w:basedOn w:val="Normal"/>
    <w:pPr>
      <w:jc w:val="center"/>
    </w:pPr>
    <w:rPr>
      <w:sz w:val="16"/>
    </w:rPr>
  </w:style>
  <w:style w:type="paragraph" w:customStyle="1" w:styleId="Koptekstzonderstreep">
    <w:name w:val="Koptekst zonder streep"/>
    <w:basedOn w:val="Normal"/>
    <w:pPr>
      <w:tabs>
        <w:tab w:val="right" w:pos="8647"/>
      </w:tabs>
      <w:spacing w:after="120"/>
    </w:pPr>
    <w:rPr>
      <w:sz w:val="16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NormalIndent">
    <w:name w:val="Normal Indent"/>
    <w:basedOn w:val="Normal"/>
    <w:pPr>
      <w:ind w:left="708"/>
    </w:pPr>
  </w:style>
  <w:style w:type="paragraph" w:customStyle="1" w:styleId="Voettekstzonderstreep">
    <w:name w:val="Voettekst zonder streep"/>
    <w:basedOn w:val="Footer"/>
    <w:pPr>
      <w:tabs>
        <w:tab w:val="clear" w:pos="9072"/>
        <w:tab w:val="right" w:pos="8647"/>
      </w:tabs>
      <w:spacing w:line="240" w:lineRule="auto"/>
    </w:pPr>
  </w:style>
  <w:style w:type="paragraph" w:styleId="TOC4">
    <w:name w:val="toc 4"/>
    <w:basedOn w:val="Normal"/>
    <w:next w:val="Normal"/>
    <w:autoRedefine/>
    <w:semiHidden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pPr>
      <w:numPr>
        <w:numId w:val="3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pPr>
      <w:numPr>
        <w:numId w:val="4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Normal"/>
    <w:pPr>
      <w:spacing w:line="240" w:lineRule="auto"/>
    </w:pPr>
    <w:rPr>
      <w:sz w:val="16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KOP00">
    <w:name w:val="KOP 0"/>
    <w:basedOn w:val="Heading1"/>
    <w:next w:val="Normal"/>
    <w:pPr>
      <w:numPr>
        <w:numId w:val="0"/>
      </w:numPr>
      <w:spacing w:line="240" w:lineRule="auto"/>
    </w:pPr>
  </w:style>
  <w:style w:type="paragraph" w:customStyle="1" w:styleId="Opsomming">
    <w:name w:val="Opsomming"/>
    <w:basedOn w:val="Normal"/>
    <w:pPr>
      <w:tabs>
        <w:tab w:val="num" w:pos="360"/>
        <w:tab w:val="left" w:pos="426"/>
      </w:tabs>
      <w:ind w:left="360" w:hanging="360"/>
    </w:pPr>
  </w:style>
  <w:style w:type="paragraph" w:customStyle="1" w:styleId="HintTipOpmerking">
    <w:name w:val="Hint/Tip/Opmerking"/>
    <w:basedOn w:val="Normal"/>
    <w:next w:val="Normal"/>
    <w:pPr>
      <w:pBdr>
        <w:top w:val="dotted" w:sz="12" w:space="5" w:color="C0C0C0"/>
        <w:left w:val="single" w:sz="4" w:space="6" w:color="FFFFFF"/>
        <w:bottom w:val="dotted" w:sz="12" w:space="10" w:color="C0C0C0"/>
        <w:right w:val="single" w:sz="4" w:space="6" w:color="FFFFFF"/>
      </w:pBdr>
      <w:shd w:val="clear" w:color="auto" w:fill="F3F3F3"/>
      <w:spacing w:before="240" w:after="240"/>
      <w:ind w:hanging="851"/>
    </w:pPr>
    <w:rPr>
      <w:sz w:val="18"/>
    </w:rPr>
  </w:style>
  <w:style w:type="paragraph" w:customStyle="1" w:styleId="Normaal">
    <w:name w:val="Normaal"/>
    <w:basedOn w:val="Normal"/>
    <w:rPr>
      <w:sz w:val="18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422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144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Uitvoering%20en%20Exploitatie%20klanten\ABP%20-%20MSI%20scripting\Intake\sjabloon%20Analyse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84B04-8EA5-4945-86EC-1E421BCC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Analyse document.dot</Template>
  <TotalTime>1</TotalTime>
  <Pages>6</Pages>
  <Words>1409</Words>
  <Characters>7754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Rapport EN</vt:lpstr>
      <vt:lpstr>Rapport EN</vt:lpstr>
    </vt:vector>
  </TitlesOfParts>
  <Company>Sogeti Nederland B.V.</Company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EN</dc:title>
  <dc:subject>TS Form</dc:subject>
  <dc:creator>Aswin Schuurbiers / Arjen Kraaijeveld</dc:creator>
  <cp:keywords>1.0</cp:keywords>
  <dc:description/>
  <cp:lastModifiedBy>Bakker, Ronald</cp:lastModifiedBy>
  <cp:revision>2</cp:revision>
  <cp:lastPrinted>2008-02-15T13:08:00Z</cp:lastPrinted>
  <dcterms:created xsi:type="dcterms:W3CDTF">2021-11-20T09:22:00Z</dcterms:created>
  <dcterms:modified xsi:type="dcterms:W3CDTF">2021-11-20T09:22:00Z</dcterms:modified>
  <cp:category>Bouw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pportTitel">
    <vt:lpwstr>EASIstreet TB formulier</vt:lpwstr>
  </property>
  <property fmtid="{D5CDD505-2E9C-101B-9397-08002B2CF9AE}" pid="3" name="Versie">
    <vt:lpwstr>1.0</vt:lpwstr>
  </property>
  <property fmtid="{D5CDD505-2E9C-101B-9397-08002B2CF9AE}" pid="4" name="Plaats">
    <vt:lpwstr>Rotterdam</vt:lpwstr>
  </property>
  <property fmtid="{D5CDD505-2E9C-101B-9397-08002B2CF9AE}" pid="5" name="Documentnaam">
    <vt:lpwstr>&lt;Documentnaam&gt;</vt:lpwstr>
  </property>
  <property fmtid="{D5CDD505-2E9C-101B-9397-08002B2CF9AE}" pid="6" name="Datum">
    <vt:lpwstr>&lt;Datum&gt;</vt:lpwstr>
  </property>
  <property fmtid="{D5CDD505-2E9C-101B-9397-08002B2CF9AE}" pid="7" name="Kenmerk">
    <vt:lpwstr/>
  </property>
  <property fmtid="{D5CDD505-2E9C-101B-9397-08002B2CF9AE}" pid="8" name="SgAuteur">
    <vt:lpwstr>Sogeti Nederland B.V.</vt:lpwstr>
  </property>
  <property fmtid="{D5CDD505-2E9C-101B-9397-08002B2CF9AE}" pid="9" name="DatumNL">
    <vt:lpwstr>1 augustus 2005</vt:lpwstr>
  </property>
</Properties>
</file>